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46" w:type="dxa"/>
        <w:tblInd w:w="-1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38"/>
        <w:gridCol w:w="4171"/>
        <w:gridCol w:w="1112"/>
        <w:gridCol w:w="1112"/>
        <w:gridCol w:w="1113"/>
      </w:tblGrid>
      <w:tr w:rsidR="00AC7922" w:rsidRPr="00B43883" w14:paraId="38695A63" w14:textId="77777777" w:rsidTr="006A2C21">
        <w:trPr>
          <w:trHeight w:val="438"/>
        </w:trPr>
        <w:tc>
          <w:tcPr>
            <w:tcW w:w="323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6C76C78" w14:textId="77777777" w:rsidR="00AC7922" w:rsidRPr="00B43883" w:rsidRDefault="00AC7922" w:rsidP="006A2C21">
            <w:pPr>
              <w:jc w:val="center"/>
              <w:rPr>
                <w:rFonts w:asciiTheme="minorHAnsi" w:hAnsiTheme="minorHAnsi" w:cstheme="minorHAnsi"/>
                <w:noProof/>
                <w:color w:val="00B050"/>
                <w:lang w:eastAsia="pt-BR"/>
              </w:rPr>
            </w:pPr>
            <w:r w:rsidRPr="00B43883">
              <w:rPr>
                <w:rFonts w:asciiTheme="minorHAnsi" w:hAnsiTheme="minorHAnsi" w:cstheme="minorHAnsi"/>
                <w:noProof/>
                <w:color w:val="00B050"/>
                <w:lang w:eastAsia="zh-CN"/>
              </w:rPr>
              <w:drawing>
                <wp:inline distT="0" distB="0" distL="0" distR="0" wp14:anchorId="53C1E236" wp14:editId="501002D7">
                  <wp:extent cx="1226890" cy="5559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50" cy="55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9906A4" w14:textId="77777777" w:rsidR="00AC7922" w:rsidRPr="00B43883" w:rsidRDefault="00AC7922" w:rsidP="006A2C2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72EAF" w14:textId="32E4B3A5" w:rsidR="009E5FEA" w:rsidRDefault="00473D94" w:rsidP="009E5FEA">
            <w:pPr>
              <w:jc w:val="center"/>
              <w:rPr>
                <w:rFonts w:asciiTheme="minorHAnsi" w:hAnsiTheme="minorHAnsi" w:cstheme="minorHAnsi"/>
                <w:b/>
                <w:caps/>
                <w:lang w:val="en-US"/>
              </w:rPr>
            </w:pPr>
            <w:r>
              <w:rPr>
                <w:rFonts w:asciiTheme="minorHAnsi" w:hAnsiTheme="minorHAnsi" w:cstheme="minorHAnsi"/>
                <w:b/>
                <w:caps/>
                <w:lang w:val="en-US"/>
              </w:rPr>
              <w:t>B</w:t>
            </w:r>
            <w:r w:rsidR="00B02E82">
              <w:rPr>
                <w:rFonts w:asciiTheme="minorHAnsi" w:hAnsiTheme="minorHAnsi" w:cstheme="minorHAnsi"/>
                <w:b/>
                <w:caps/>
                <w:lang w:val="en-US"/>
              </w:rPr>
              <w:t>ut</w:t>
            </w:r>
            <w:r w:rsidR="00A05D42">
              <w:rPr>
                <w:rFonts w:asciiTheme="minorHAnsi" w:hAnsiTheme="minorHAnsi" w:cstheme="minorHAnsi"/>
                <w:b/>
                <w:caps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aps/>
                <w:lang w:val="en-US"/>
              </w:rPr>
              <w:t>CPP</w:t>
            </w:r>
          </w:p>
          <w:p w14:paraId="3D5EED50" w14:textId="0CABDC79" w:rsidR="00AC7922" w:rsidRPr="00B43883" w:rsidRDefault="00473D94" w:rsidP="009E5FEA">
            <w:pPr>
              <w:jc w:val="center"/>
              <w:rPr>
                <w:rFonts w:asciiTheme="minorHAnsi" w:hAnsiTheme="minorHAnsi" w:cstheme="minorHAnsi"/>
                <w:b/>
                <w:caps/>
                <w:lang w:val="en-US"/>
              </w:rPr>
            </w:pPr>
            <w:r>
              <w:rPr>
                <w:rFonts w:asciiTheme="minorHAnsi" w:hAnsiTheme="minorHAnsi" w:cstheme="minorHAnsi"/>
                <w:b/>
                <w:caps/>
                <w:lang w:val="en-US"/>
              </w:rPr>
              <w:t>7</w:t>
            </w:r>
            <w:r w:rsidR="00CA454A">
              <w:rPr>
                <w:rFonts w:asciiTheme="minorHAnsi" w:hAnsiTheme="minorHAnsi" w:cstheme="minorHAnsi"/>
                <w:b/>
                <w:caps/>
                <w:lang w:val="en-US"/>
              </w:rPr>
              <w:t xml:space="preserve"> </w:t>
            </w:r>
            <w:r w:rsidR="009E5FEA">
              <w:rPr>
                <w:rFonts w:asciiTheme="minorHAnsi" w:hAnsiTheme="minorHAnsi" w:cstheme="minorHAnsi"/>
                <w:b/>
                <w:caps/>
                <w:lang w:val="en-US"/>
              </w:rPr>
              <w:t>dias</w:t>
            </w:r>
          </w:p>
        </w:tc>
        <w:tc>
          <w:tcPr>
            <w:tcW w:w="33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2E21C" w14:textId="77777777" w:rsidR="00AC7922" w:rsidRPr="00B43883" w:rsidRDefault="00AC7922" w:rsidP="006A2C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43883">
              <w:rPr>
                <w:rFonts w:asciiTheme="minorHAnsi" w:hAnsiTheme="minorHAnsi" w:cstheme="minorHAnsi"/>
                <w:b/>
                <w:bCs/>
              </w:rPr>
              <w:t>NO. DO QUESTIONÁRIO</w:t>
            </w:r>
          </w:p>
        </w:tc>
      </w:tr>
      <w:tr w:rsidR="00AC7922" w:rsidRPr="00B43883" w14:paraId="62FE6051" w14:textId="77777777" w:rsidTr="006A2C21">
        <w:trPr>
          <w:trHeight w:val="438"/>
        </w:trPr>
        <w:tc>
          <w:tcPr>
            <w:tcW w:w="323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BD5883" w14:textId="77777777" w:rsidR="00AC7922" w:rsidRPr="00B43883" w:rsidRDefault="00AC7922" w:rsidP="006A2C21">
            <w:pPr>
              <w:pStyle w:val="Ttulo4"/>
              <w:rPr>
                <w:rFonts w:asciiTheme="minorHAnsi" w:hAnsiTheme="minorHAnsi" w:cstheme="minorHAnsi"/>
              </w:rPr>
            </w:pPr>
          </w:p>
        </w:tc>
        <w:tc>
          <w:tcPr>
            <w:tcW w:w="41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7D8B" w14:textId="77777777" w:rsidR="00AC7922" w:rsidRPr="00B43883" w:rsidRDefault="00AC7922" w:rsidP="006A2C21">
            <w:pPr>
              <w:jc w:val="center"/>
              <w:rPr>
                <w:rFonts w:asciiTheme="minorHAnsi" w:hAnsiTheme="minorHAnsi" w:cstheme="minorHAnsi"/>
                <w:noProof/>
                <w:color w:val="00B050"/>
                <w:lang w:eastAsia="pt-BR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2232C" w14:textId="77777777" w:rsidR="00AC7922" w:rsidRPr="00B43883" w:rsidRDefault="00AC7922" w:rsidP="006A2C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C3B7C" w14:textId="77777777" w:rsidR="00AC7922" w:rsidRPr="00B43883" w:rsidRDefault="00AC7922" w:rsidP="006A2C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2B820" w14:textId="77777777" w:rsidR="00AC7922" w:rsidRPr="00B43883" w:rsidRDefault="00AC7922" w:rsidP="006A2C2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9CE5A2" w14:textId="77777777" w:rsidR="006070A8" w:rsidRPr="00811151" w:rsidRDefault="006070A8" w:rsidP="00A50A95">
      <w:pPr>
        <w:rPr>
          <w:rFonts w:asciiTheme="minorHAnsi" w:hAnsiTheme="minorHAnsi" w:cstheme="minorHAnsi"/>
          <w:b/>
        </w:rPr>
      </w:pPr>
    </w:p>
    <w:p w14:paraId="3CA68695" w14:textId="52E723D6" w:rsidR="00473D94" w:rsidRDefault="00473D94" w:rsidP="00473D9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b/>
          <w:bCs/>
          <w:noProof/>
          <w:color w:val="FF0000"/>
        </w:rPr>
        <w:t>INTRO</w:t>
      </w:r>
      <w:r>
        <w:rPr>
          <w:rFonts w:asciiTheme="minorHAnsi" w:hAnsiTheme="minorHAnsi" w:cstheme="minorHAnsi"/>
          <w:noProof/>
          <w:color w:val="FF0000"/>
        </w:rPr>
        <w:t xml:space="preserve"> </w:t>
      </w:r>
      <w:r>
        <w:rPr>
          <w:rFonts w:asciiTheme="minorHAnsi" w:hAnsiTheme="minorHAnsi" w:cstheme="minorHAnsi"/>
          <w:noProof/>
        </w:rPr>
        <w:t>Hoje vamos falar sobre o creme para pentear que você está usando há 7 dias.</w:t>
      </w:r>
    </w:p>
    <w:p w14:paraId="5B85E675" w14:textId="77777777" w:rsidR="00473D94" w:rsidRDefault="00473D94" w:rsidP="00473D94">
      <w:pPr>
        <w:rPr>
          <w:rFonts w:asciiTheme="minorHAnsi" w:hAnsiTheme="minorHAnsi" w:cstheme="minorBidi"/>
        </w:rPr>
      </w:pPr>
      <w:bookmarkStart w:id="0" w:name="_Hlk50997974"/>
      <w:r>
        <w:rPr>
          <w:rFonts w:asciiTheme="minorHAnsi" w:hAnsiTheme="minorHAnsi" w:cstheme="minorBidi"/>
        </w:rPr>
        <w:t>Antes de começar a responder a pesquisa, assista esse vídeo:</w:t>
      </w:r>
    </w:p>
    <w:p w14:paraId="6C49E0C7" w14:textId="77777777" w:rsidR="00473D94" w:rsidRDefault="00473D94" w:rsidP="00473D94">
      <w:pPr>
        <w:rPr>
          <w:rFonts w:asciiTheme="minorHAnsi" w:hAnsiTheme="minorHAnsi" w:cstheme="minorBidi"/>
        </w:rPr>
      </w:pPr>
    </w:p>
    <w:p w14:paraId="51F1078A" w14:textId="77777777" w:rsidR="00473D94" w:rsidRPr="006F002E" w:rsidRDefault="00473D94" w:rsidP="00473D94">
      <w:pPr>
        <w:rPr>
          <w:rFonts w:asciiTheme="minorHAnsi" w:hAnsiTheme="minorHAnsi" w:cstheme="minorHAnsi"/>
          <w:b/>
          <w:bCs/>
          <w:noProof/>
          <w:color w:val="FF0000"/>
        </w:rPr>
      </w:pPr>
      <w:r w:rsidRPr="006F002E">
        <w:rPr>
          <w:rFonts w:asciiTheme="minorHAnsi" w:hAnsiTheme="minorHAnsi" w:cstheme="minorHAnsi"/>
          <w:b/>
          <w:bCs/>
          <w:noProof/>
          <w:color w:val="FF0000"/>
        </w:rPr>
        <w:t xml:space="preserve">INSERIR VÍDEO DE INSTRUÇÕES </w:t>
      </w:r>
      <w:r>
        <w:rPr>
          <w:rFonts w:asciiTheme="minorHAnsi" w:hAnsiTheme="minorHAnsi" w:cstheme="minorHAnsi"/>
          <w:b/>
          <w:bCs/>
          <w:noProof/>
          <w:color w:val="FF0000"/>
        </w:rPr>
        <w:t xml:space="preserve">GERAIS </w:t>
      </w:r>
      <w:r w:rsidRPr="006F002E">
        <w:rPr>
          <w:rFonts w:asciiTheme="minorHAnsi" w:hAnsiTheme="minorHAnsi" w:cstheme="minorHAnsi"/>
          <w:b/>
          <w:bCs/>
          <w:noProof/>
          <w:color w:val="FF0000"/>
        </w:rPr>
        <w:t>DE PESQUISA</w:t>
      </w:r>
    </w:p>
    <w:p w14:paraId="26BB288E" w14:textId="77777777" w:rsidR="00473D94" w:rsidRDefault="00473D94" w:rsidP="00473D94">
      <w:pPr>
        <w:rPr>
          <w:rFonts w:asciiTheme="minorHAnsi" w:hAnsiTheme="minorHAnsi" w:cstheme="minorHAnsi"/>
          <w:noProof/>
        </w:rPr>
      </w:pPr>
    </w:p>
    <w:p w14:paraId="750F86E1" w14:textId="77777777" w:rsidR="00473D94" w:rsidRDefault="00473D94" w:rsidP="00473D9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Caso esteja respondendo pelo celular, vire o aparelho na horizontal.</w:t>
      </w:r>
    </w:p>
    <w:p w14:paraId="6FB667E3" w14:textId="77777777" w:rsidR="00473D94" w:rsidRDefault="00473D94" w:rsidP="00473D94">
      <w:pPr>
        <w:rPr>
          <w:rFonts w:asciiTheme="minorHAnsi" w:hAnsiTheme="minorHAnsi" w:cstheme="minorHAnsi"/>
          <w:b/>
          <w:noProof/>
        </w:rPr>
      </w:pPr>
      <w:r>
        <w:rPr>
          <w:noProof/>
          <w:lang w:val="en-US" w:eastAsia="zh-CN"/>
        </w:rPr>
        <w:drawing>
          <wp:inline distT="0" distB="0" distL="0" distR="0" wp14:anchorId="43BC5CEF" wp14:editId="31C8B270">
            <wp:extent cx="1479550" cy="723900"/>
            <wp:effectExtent l="0" t="0" r="6350" b="0"/>
            <wp:docPr id="1965762319" name="Imagem 1965762319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2319" name="Imagem 1965762319" descr="Interface gráfica do usuário, Aplicativo, Team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331F" w14:textId="77777777" w:rsidR="00473D94" w:rsidRDefault="00473D94" w:rsidP="00473D94">
      <w:pPr>
        <w:rPr>
          <w:rFonts w:asciiTheme="minorHAnsi" w:hAnsiTheme="minorHAnsi" w:cstheme="minorBidi"/>
        </w:rPr>
      </w:pPr>
    </w:p>
    <w:bookmarkEnd w:id="0"/>
    <w:p w14:paraId="3B981C17" w14:textId="77777777" w:rsidR="00130399" w:rsidRPr="00811151" w:rsidRDefault="00130399" w:rsidP="0071008C">
      <w:pPr>
        <w:rPr>
          <w:rFonts w:asciiTheme="minorHAnsi" w:hAnsiTheme="minorHAnsi" w:cstheme="minorHAnsi"/>
          <w:noProof/>
        </w:rPr>
      </w:pPr>
    </w:p>
    <w:p w14:paraId="3592908D" w14:textId="5E158EEA" w:rsidR="00FA473E" w:rsidRPr="00811151" w:rsidRDefault="00FA473E" w:rsidP="00FA473E">
      <w:pPr>
        <w:rPr>
          <w:rFonts w:asciiTheme="minorHAnsi" w:hAnsiTheme="minorHAnsi" w:cstheme="minorHAnsi"/>
          <w:b/>
          <w:noProof/>
        </w:rPr>
      </w:pPr>
      <w:r w:rsidRPr="00FB74E9">
        <w:rPr>
          <w:rFonts w:asciiTheme="minorHAnsi" w:hAnsiTheme="minorHAnsi" w:cstheme="minorHAnsi"/>
          <w:b/>
          <w:bCs/>
        </w:rPr>
        <w:t>HC_EVLV</w:t>
      </w:r>
      <w:r>
        <w:rPr>
          <w:rFonts w:asciiTheme="minorHAnsi" w:hAnsiTheme="minorHAnsi" w:cstheme="minorHAnsi"/>
          <w:b/>
          <w:bCs/>
        </w:rPr>
        <w:t>_P0</w:t>
      </w:r>
      <w:r w:rsidRPr="004F3E6C">
        <w:rPr>
          <w:rFonts w:asciiTheme="minorHAnsi" w:hAnsiTheme="minorHAnsi" w:cstheme="minorHAnsi"/>
          <w:b/>
          <w:bCs/>
        </w:rPr>
        <w:t>.</w:t>
      </w:r>
      <w:r w:rsidRPr="00811151">
        <w:rPr>
          <w:rFonts w:asciiTheme="minorHAnsi" w:hAnsiTheme="minorHAnsi" w:cstheme="minorHAnsi"/>
          <w:b/>
          <w:bCs/>
        </w:rPr>
        <w:t xml:space="preserve"> </w:t>
      </w:r>
      <w:r w:rsidRPr="00CA454A">
        <w:rPr>
          <w:rFonts w:asciiTheme="minorHAnsi" w:hAnsiTheme="minorHAnsi" w:cstheme="minorHAnsi"/>
          <w:bCs/>
        </w:rPr>
        <w:t xml:space="preserve">Você usou o produto que lhe deixamos há </w:t>
      </w:r>
      <w:r w:rsidR="00473D94">
        <w:rPr>
          <w:rFonts w:asciiTheme="minorHAnsi" w:hAnsiTheme="minorHAnsi" w:cstheme="minorHAnsi"/>
          <w:bCs/>
        </w:rPr>
        <w:t>7</w:t>
      </w:r>
      <w:r w:rsidRPr="00CA454A">
        <w:rPr>
          <w:rFonts w:asciiTheme="minorHAnsi" w:hAnsiTheme="minorHAnsi" w:cstheme="minorHAnsi"/>
          <w:bCs/>
        </w:rPr>
        <w:t xml:space="preserve"> dias?</w:t>
      </w:r>
      <w:r>
        <w:rPr>
          <w:rFonts w:asciiTheme="minorHAnsi" w:hAnsiTheme="minorHAnsi" w:cstheme="minorHAnsi"/>
          <w:bCs/>
        </w:rPr>
        <w:t xml:space="preserve"> </w:t>
      </w:r>
      <w:r w:rsidRPr="00811151">
        <w:rPr>
          <w:rFonts w:asciiTheme="minorHAnsi" w:hAnsiTheme="minorHAnsi" w:cstheme="minorHAnsi"/>
          <w:b/>
          <w:bCs/>
          <w:color w:val="FF0000"/>
        </w:rPr>
        <w:t xml:space="preserve">(RU) </w:t>
      </w:r>
    </w:p>
    <w:p w14:paraId="52C04CA2" w14:textId="77777777" w:rsidR="00FA473E" w:rsidRPr="00811151" w:rsidRDefault="00FA473E" w:rsidP="00FA473E">
      <w:pPr>
        <w:rPr>
          <w:rFonts w:asciiTheme="minorHAnsi" w:hAnsiTheme="minorHAnsi" w:cstheme="minorHAnsi"/>
          <w:b/>
          <w:bCs/>
        </w:rPr>
      </w:pPr>
    </w:p>
    <w:tbl>
      <w:tblPr>
        <w:tblW w:w="9456" w:type="dxa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72"/>
        <w:gridCol w:w="829"/>
        <w:gridCol w:w="3855"/>
      </w:tblGrid>
      <w:tr w:rsidR="00FA473E" w:rsidRPr="007C5E44" w14:paraId="02B6B183" w14:textId="77777777" w:rsidTr="00231A5F">
        <w:trPr>
          <w:trHeight w:val="311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8D3C5" w14:textId="77777777" w:rsidR="00FA473E" w:rsidRPr="007C5E44" w:rsidRDefault="00FA473E" w:rsidP="005D7D63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7C5E4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Sim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0FC24" w14:textId="77777777" w:rsidR="00FA473E" w:rsidRPr="007C5E44" w:rsidRDefault="00FA473E" w:rsidP="005D7D63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7C5E4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5C72D" w14:textId="77777777" w:rsidR="00FA473E" w:rsidRPr="00987F54" w:rsidRDefault="00FA473E" w:rsidP="005D7D63">
            <w:pPr>
              <w:pStyle w:val="CSFilter"/>
              <w:keepNext/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</w:pPr>
            <w:r w:rsidRPr="00987F54"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  <w:t xml:space="preserve">PULAR PARA A </w:t>
            </w:r>
            <w:r w:rsidRPr="00FB74E9"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  <w:t>HC_EVLV_P1</w:t>
            </w:r>
          </w:p>
        </w:tc>
      </w:tr>
      <w:tr w:rsidR="00FA473E" w:rsidRPr="007C5E44" w14:paraId="43F0CB8A" w14:textId="77777777" w:rsidTr="00231A5F">
        <w:trPr>
          <w:trHeight w:val="311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5C4AFDA" w14:textId="77777777" w:rsidR="00FA473E" w:rsidRPr="007C5E44" w:rsidRDefault="00FA473E" w:rsidP="005D7D63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7C5E4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Não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59B200E" w14:textId="77777777" w:rsidR="00FA473E" w:rsidRPr="007C5E44" w:rsidRDefault="00FA473E" w:rsidP="005D7D63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7C5E4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B298C1B" w14:textId="77777777" w:rsidR="00FA473E" w:rsidRPr="00987F54" w:rsidRDefault="00FA473E" w:rsidP="005D7D63">
            <w:pPr>
              <w:pStyle w:val="CSFilter"/>
              <w:keepNext/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</w:pPr>
            <w:r w:rsidRPr="00987F54"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  <w:t xml:space="preserve">FAZER A </w:t>
            </w:r>
            <w:r w:rsidRPr="00FB74E9"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  <w:t xml:space="preserve">HC_EVLV_P0A </w:t>
            </w:r>
            <w:r w:rsidRPr="00987F54"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  <w:t>E ENCERRE</w:t>
            </w:r>
          </w:p>
        </w:tc>
      </w:tr>
    </w:tbl>
    <w:p w14:paraId="07BD3DE9" w14:textId="77777777" w:rsidR="00FA473E" w:rsidRDefault="00FA473E" w:rsidP="00FA473E">
      <w:pPr>
        <w:rPr>
          <w:rFonts w:asciiTheme="minorHAnsi" w:hAnsiTheme="minorHAnsi" w:cstheme="minorHAnsi"/>
          <w:b/>
          <w:color w:val="993366"/>
          <w:lang w:eastAsia="ja-JP"/>
        </w:rPr>
      </w:pPr>
    </w:p>
    <w:p w14:paraId="01FCBFC8" w14:textId="77777777" w:rsidR="00FA473E" w:rsidRPr="007C5E44" w:rsidRDefault="00FA473E" w:rsidP="00FA473E">
      <w:pPr>
        <w:pStyle w:val="PargrafodaLista"/>
        <w:tabs>
          <w:tab w:val="left" w:pos="0"/>
          <w:tab w:val="left" w:pos="284"/>
        </w:tabs>
        <w:ind w:left="0" w:right="-312"/>
        <w:rPr>
          <w:rFonts w:asciiTheme="minorHAnsi" w:hAnsiTheme="minorHAnsi" w:cstheme="minorHAnsi"/>
          <w:sz w:val="22"/>
          <w:szCs w:val="22"/>
          <w:lang w:val="pt-BR"/>
        </w:rPr>
      </w:pPr>
      <w:r w:rsidRPr="00FB74E9">
        <w:rPr>
          <w:rFonts w:asciiTheme="minorHAnsi" w:hAnsiTheme="minorHAnsi" w:cstheme="minorHAnsi"/>
          <w:b/>
          <w:bCs/>
        </w:rPr>
        <w:t>HC_EVLV</w:t>
      </w:r>
      <w:r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sz w:val="22"/>
          <w:szCs w:val="22"/>
          <w:lang w:val="pt-BR"/>
        </w:rPr>
        <w:t>P0A</w:t>
      </w:r>
      <w:r w:rsidRPr="007C5E44">
        <w:rPr>
          <w:rFonts w:asciiTheme="minorHAnsi" w:hAnsiTheme="minorHAnsi" w:cstheme="minorHAnsi"/>
          <w:b/>
          <w:sz w:val="22"/>
          <w:szCs w:val="22"/>
          <w:lang w:val="pt-BR"/>
        </w:rPr>
        <w:t>.</w:t>
      </w:r>
      <w:r w:rsidRPr="007C5E44">
        <w:rPr>
          <w:rFonts w:asciiTheme="minorHAnsi" w:hAnsiTheme="minorHAnsi" w:cstheme="minorHAnsi"/>
          <w:sz w:val="22"/>
          <w:szCs w:val="22"/>
          <w:lang w:val="pt-BR"/>
        </w:rPr>
        <w:t xml:space="preserve"> Por que você não usou o produto? Mais algum motivo?</w:t>
      </w:r>
      <w:r w:rsidRPr="007C5E44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Pr="00987F54">
        <w:rPr>
          <w:rFonts w:asciiTheme="minorHAnsi" w:hAnsiTheme="minorHAnsi" w:cstheme="minorHAnsi"/>
          <w:b/>
          <w:color w:val="FF0000"/>
          <w:sz w:val="22"/>
          <w:szCs w:val="22"/>
          <w:lang w:val="pt-BR"/>
        </w:rPr>
        <w:t>(RM)</w:t>
      </w:r>
      <w:r w:rsidRPr="00987F54">
        <w:rPr>
          <w:rFonts w:asciiTheme="minorHAnsi" w:hAnsiTheme="minorHAnsi" w:cstheme="minorHAnsi"/>
          <w:color w:val="FF0000"/>
          <w:sz w:val="22"/>
          <w:szCs w:val="22"/>
          <w:lang w:val="pt-BR"/>
        </w:rPr>
        <w:t xml:space="preserve"> </w:t>
      </w:r>
    </w:p>
    <w:p w14:paraId="58560E9B" w14:textId="77777777" w:rsidR="00FA473E" w:rsidRPr="007C5E44" w:rsidRDefault="00FA473E" w:rsidP="00FA473E">
      <w:pPr>
        <w:pStyle w:val="PargrafodaLista"/>
        <w:tabs>
          <w:tab w:val="left" w:pos="0"/>
          <w:tab w:val="left" w:pos="284"/>
        </w:tabs>
        <w:ind w:left="0" w:right="-312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7"/>
      </w:tblGrid>
      <w:tr w:rsidR="00FA473E" w:rsidRPr="007C5E44" w14:paraId="2B03BA57" w14:textId="77777777" w:rsidTr="005D7D63"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3DEE" w14:textId="77777777" w:rsidR="00FA473E" w:rsidRPr="007C5E44" w:rsidRDefault="00FA473E" w:rsidP="005D7D63">
            <w:pPr>
              <w:pStyle w:val="PargrafodaLista"/>
              <w:tabs>
                <w:tab w:val="left" w:pos="0"/>
                <w:tab w:val="left" w:pos="284"/>
              </w:tabs>
              <w:ind w:left="0" w:right="-312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49105E37" w14:textId="77777777" w:rsidR="00FA473E" w:rsidRDefault="00FA473E" w:rsidP="00FA473E">
      <w:pPr>
        <w:rPr>
          <w:rFonts w:asciiTheme="minorHAnsi" w:hAnsiTheme="minorHAnsi" w:cstheme="minorHAnsi"/>
          <w:b/>
          <w:color w:val="993366"/>
          <w:lang w:eastAsia="ja-JP"/>
        </w:rPr>
      </w:pPr>
    </w:p>
    <w:p w14:paraId="13FB502E" w14:textId="77777777" w:rsidR="00FA473E" w:rsidRPr="007C5E44" w:rsidRDefault="00FA473E" w:rsidP="00FA473E">
      <w:pPr>
        <w:tabs>
          <w:tab w:val="left" w:pos="0"/>
          <w:tab w:val="left" w:pos="284"/>
        </w:tabs>
        <w:ind w:right="-312"/>
        <w:rPr>
          <w:rFonts w:asciiTheme="minorHAnsi" w:hAnsiTheme="minorHAnsi" w:cstheme="minorHAnsi"/>
          <w:b/>
        </w:rPr>
      </w:pPr>
      <w:r w:rsidRPr="00FB74E9">
        <w:rPr>
          <w:rFonts w:asciiTheme="minorHAnsi" w:hAnsiTheme="minorHAnsi" w:cstheme="minorHAnsi"/>
          <w:b/>
          <w:bCs/>
        </w:rPr>
        <w:t>HC_EVLV</w:t>
      </w:r>
      <w:r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</w:rPr>
        <w:t>P1</w:t>
      </w:r>
      <w:r w:rsidRPr="007C5E44">
        <w:rPr>
          <w:rFonts w:asciiTheme="minorHAnsi" w:hAnsiTheme="minorHAnsi" w:cstheme="minorHAnsi"/>
          <w:b/>
        </w:rPr>
        <w:t>.</w:t>
      </w:r>
      <w:r w:rsidRPr="007C5E44">
        <w:rPr>
          <w:rFonts w:asciiTheme="minorHAnsi" w:hAnsiTheme="minorHAnsi" w:cstheme="minorHAnsi"/>
        </w:rPr>
        <w:t xml:space="preserve"> Com que frequência você usou o produto? </w:t>
      </w:r>
      <w:r w:rsidRPr="0060133A">
        <w:rPr>
          <w:rFonts w:asciiTheme="minorHAnsi" w:hAnsiTheme="minorHAnsi" w:cstheme="minorHAnsi"/>
          <w:bCs/>
          <w:i/>
          <w:iCs/>
        </w:rPr>
        <w:t>Selecione apenas uma resposta</w:t>
      </w:r>
      <w:r>
        <w:rPr>
          <w:rFonts w:asciiTheme="minorHAnsi" w:hAnsiTheme="minorHAnsi" w:cstheme="minorHAnsi"/>
          <w:b/>
        </w:rPr>
        <w:t xml:space="preserve"> </w:t>
      </w:r>
      <w:r w:rsidRPr="00987F54">
        <w:rPr>
          <w:rFonts w:asciiTheme="minorHAnsi" w:hAnsiTheme="minorHAnsi" w:cstheme="minorHAnsi"/>
          <w:b/>
          <w:color w:val="FF0000"/>
        </w:rPr>
        <w:t xml:space="preserve">(RU) </w:t>
      </w:r>
    </w:p>
    <w:p w14:paraId="2B3FB347" w14:textId="77777777" w:rsidR="00FA473E" w:rsidRPr="007C5E44" w:rsidRDefault="00FA473E" w:rsidP="00FA473E">
      <w:pPr>
        <w:pStyle w:val="PargrafodaLista"/>
        <w:ind w:left="360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W w:w="949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87"/>
        <w:gridCol w:w="850"/>
        <w:gridCol w:w="3855"/>
      </w:tblGrid>
      <w:tr w:rsidR="00473D94" w:rsidRPr="007C5E44" w14:paraId="7EF4707E" w14:textId="77777777" w:rsidTr="00231A5F">
        <w:trPr>
          <w:trHeight w:val="295"/>
        </w:trPr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77F8" w14:textId="173C5AFC" w:rsidR="00473D94" w:rsidRPr="007C5E44" w:rsidRDefault="00473D94" w:rsidP="00473D94">
            <w:pPr>
              <w:tabs>
                <w:tab w:val="left" w:pos="2394"/>
              </w:tabs>
              <w:rPr>
                <w:rFonts w:asciiTheme="minorHAnsi" w:hAnsiTheme="minorHAnsi" w:cstheme="minorHAnsi"/>
              </w:rPr>
            </w:pPr>
            <w:r w:rsidRPr="006F002E">
              <w:rPr>
                <w:rFonts w:asciiTheme="minorHAnsi" w:hAnsiTheme="minorHAnsi" w:cstheme="minorHAnsi"/>
                <w:color w:val="000000"/>
              </w:rPr>
              <w:t xml:space="preserve">Todos os dias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4260" w14:textId="77777777" w:rsidR="00473D94" w:rsidRPr="007C5E44" w:rsidRDefault="00473D94" w:rsidP="00473D9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7C5E4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7F628C" w14:textId="77777777" w:rsidR="00473D94" w:rsidRPr="007C5E44" w:rsidRDefault="00473D94" w:rsidP="00473D94">
            <w:pPr>
              <w:tabs>
                <w:tab w:val="left" w:pos="2268"/>
              </w:tabs>
              <w:jc w:val="center"/>
              <w:rPr>
                <w:rFonts w:asciiTheme="minorHAnsi" w:hAnsiTheme="minorHAnsi" w:cstheme="minorHAnsi"/>
                <w:b/>
                <w:lang w:eastAsia="ja-JP"/>
              </w:rPr>
            </w:pPr>
            <w:r w:rsidRPr="00987F54">
              <w:rPr>
                <w:rFonts w:asciiTheme="minorHAnsi" w:hAnsiTheme="minorHAnsi" w:cstheme="minorHAnsi"/>
                <w:b/>
                <w:color w:val="FF0000"/>
                <w:lang w:eastAsia="ja-JP"/>
              </w:rPr>
              <w:t xml:space="preserve">PULE PARA </w:t>
            </w:r>
            <w:r w:rsidRPr="00CA454A">
              <w:rPr>
                <w:rFonts w:asciiTheme="minorHAnsi" w:hAnsiTheme="minorHAnsi" w:cstheme="minorHAnsi"/>
                <w:b/>
                <w:color w:val="FF0000"/>
                <w:lang w:eastAsia="ja-JP"/>
              </w:rPr>
              <w:t>KPI_1</w:t>
            </w:r>
          </w:p>
        </w:tc>
      </w:tr>
      <w:tr w:rsidR="00473D94" w:rsidRPr="007C5E44" w14:paraId="11EDCF7A" w14:textId="77777777" w:rsidTr="00231A5F">
        <w:trPr>
          <w:trHeight w:val="295"/>
        </w:trPr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9799" w14:textId="6EA4E88B" w:rsidR="00473D94" w:rsidRPr="007C5E44" w:rsidRDefault="00473D94" w:rsidP="00473D94">
            <w:pPr>
              <w:tabs>
                <w:tab w:val="left" w:pos="2394"/>
              </w:tabs>
              <w:rPr>
                <w:rFonts w:asciiTheme="minorHAnsi" w:hAnsiTheme="minorHAnsi" w:cstheme="minorHAnsi"/>
              </w:rPr>
            </w:pPr>
            <w:r w:rsidRPr="006F002E">
              <w:rPr>
                <w:rFonts w:asciiTheme="minorHAnsi" w:hAnsiTheme="minorHAnsi" w:cstheme="minorHAnsi"/>
                <w:color w:val="000000"/>
              </w:rPr>
              <w:t>Entre 8 e 6 vezes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08BF1" w14:textId="77777777" w:rsidR="00473D94" w:rsidRPr="007C5E44" w:rsidRDefault="00473D94" w:rsidP="00473D9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7C5E4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2581B5" w14:textId="77777777" w:rsidR="00473D94" w:rsidRPr="007C5E44" w:rsidRDefault="00473D94" w:rsidP="00473D94">
            <w:pPr>
              <w:rPr>
                <w:rFonts w:asciiTheme="minorHAnsi" w:hAnsiTheme="minorHAnsi" w:cstheme="minorHAnsi"/>
                <w:b/>
                <w:lang w:eastAsia="ja-JP"/>
              </w:rPr>
            </w:pPr>
          </w:p>
        </w:tc>
      </w:tr>
      <w:tr w:rsidR="00473D94" w:rsidRPr="007C5E44" w14:paraId="5E2D7C7A" w14:textId="77777777" w:rsidTr="00231A5F">
        <w:trPr>
          <w:trHeight w:val="295"/>
        </w:trPr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432D" w14:textId="3360F417" w:rsidR="00473D94" w:rsidRPr="007C5E44" w:rsidRDefault="00473D94" w:rsidP="00473D94">
            <w:pPr>
              <w:tabs>
                <w:tab w:val="left" w:pos="2394"/>
              </w:tabs>
              <w:rPr>
                <w:rFonts w:asciiTheme="minorHAnsi" w:hAnsiTheme="minorHAnsi" w:cstheme="minorHAnsi"/>
              </w:rPr>
            </w:pPr>
            <w:r w:rsidRPr="006F002E">
              <w:rPr>
                <w:rFonts w:asciiTheme="minorHAnsi" w:hAnsiTheme="minorHAnsi" w:cstheme="minorHAnsi"/>
                <w:color w:val="000000"/>
              </w:rPr>
              <w:t xml:space="preserve">Entre </w:t>
            </w:r>
            <w:r>
              <w:rPr>
                <w:rFonts w:asciiTheme="minorHAnsi" w:hAnsiTheme="minorHAnsi" w:cstheme="minorHAnsi"/>
                <w:color w:val="000000"/>
              </w:rPr>
              <w:t>5</w:t>
            </w:r>
            <w:r w:rsidRPr="006F002E">
              <w:rPr>
                <w:rFonts w:asciiTheme="minorHAnsi" w:hAnsiTheme="minorHAnsi" w:cstheme="minorHAnsi"/>
                <w:color w:val="000000"/>
              </w:rPr>
              <w:t xml:space="preserve"> e </w:t>
            </w:r>
            <w:r>
              <w:rPr>
                <w:rFonts w:asciiTheme="minorHAnsi" w:hAnsiTheme="minorHAnsi" w:cstheme="minorHAnsi"/>
                <w:color w:val="000000"/>
              </w:rPr>
              <w:t>4</w:t>
            </w:r>
            <w:r w:rsidRPr="006F002E">
              <w:rPr>
                <w:rFonts w:asciiTheme="minorHAnsi" w:hAnsiTheme="minorHAnsi" w:cstheme="minorHAnsi"/>
                <w:color w:val="000000"/>
              </w:rPr>
              <w:t xml:space="preserve"> vezes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6F69B" w14:textId="77777777" w:rsidR="00473D94" w:rsidRPr="007C5E44" w:rsidRDefault="00473D94" w:rsidP="00473D9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7C5E4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F6975" w14:textId="77777777" w:rsidR="00473D94" w:rsidRPr="007C5E44" w:rsidRDefault="00473D94" w:rsidP="00473D94">
            <w:pPr>
              <w:pStyle w:val="CSFilter"/>
              <w:keepNext/>
              <w:jc w:val="center"/>
              <w:rPr>
                <w:rFonts w:asciiTheme="minorHAnsi" w:hAnsiTheme="minorHAnsi" w:cstheme="minorHAnsi"/>
                <w:b w:val="0"/>
              </w:rPr>
            </w:pPr>
          </w:p>
        </w:tc>
      </w:tr>
      <w:tr w:rsidR="00FA473E" w:rsidRPr="007C5E44" w14:paraId="6ADA3909" w14:textId="77777777" w:rsidTr="00231A5F">
        <w:trPr>
          <w:trHeight w:val="295"/>
        </w:trPr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0D3F65" w14:textId="7F64C157" w:rsidR="00FA473E" w:rsidRPr="007C5E44" w:rsidRDefault="00473D94" w:rsidP="005D7D63">
            <w:pPr>
              <w:tabs>
                <w:tab w:val="left" w:pos="2394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Menos de 3 vezes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145CED3" w14:textId="77777777" w:rsidR="00FA473E" w:rsidRPr="007C5E44" w:rsidRDefault="00FA473E" w:rsidP="005D7D63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7C5E4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5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1C32EC" w14:textId="77777777" w:rsidR="00FA473E" w:rsidRPr="007C5E44" w:rsidRDefault="00FA473E" w:rsidP="005D7D63">
            <w:pPr>
              <w:pStyle w:val="CSFilter"/>
              <w:keepNext/>
              <w:jc w:val="center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pt-BR"/>
              </w:rPr>
            </w:pPr>
            <w:r w:rsidRPr="00987F54"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  <w:t xml:space="preserve">FAZER A </w:t>
            </w:r>
            <w:r w:rsidRPr="00FB74E9"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  <w:t xml:space="preserve">HC_EVLV_P1A </w:t>
            </w:r>
            <w:r w:rsidRPr="00987F54">
              <w:rPr>
                <w:rFonts w:asciiTheme="minorHAnsi" w:hAnsiTheme="minorHAnsi" w:cstheme="minorHAnsi"/>
                <w:color w:val="FF0000"/>
                <w:sz w:val="22"/>
                <w:szCs w:val="22"/>
                <w:lang w:val="pt-BR"/>
              </w:rPr>
              <w:t>E ENCERRE</w:t>
            </w:r>
          </w:p>
        </w:tc>
      </w:tr>
    </w:tbl>
    <w:p w14:paraId="514B29E9" w14:textId="77777777" w:rsidR="00FA473E" w:rsidRPr="007C5E44" w:rsidRDefault="00FA473E" w:rsidP="00FA473E">
      <w:pPr>
        <w:tabs>
          <w:tab w:val="left" w:pos="0"/>
          <w:tab w:val="left" w:pos="284"/>
        </w:tabs>
        <w:ind w:right="-312"/>
        <w:rPr>
          <w:rFonts w:asciiTheme="minorHAnsi" w:hAnsiTheme="minorHAnsi" w:cstheme="minorHAnsi"/>
        </w:rPr>
      </w:pPr>
    </w:p>
    <w:p w14:paraId="4B93C369" w14:textId="4B50AD71" w:rsidR="00FA473E" w:rsidRPr="007C5E44" w:rsidRDefault="00FA473E" w:rsidP="00FA473E">
      <w:pPr>
        <w:tabs>
          <w:tab w:val="left" w:pos="0"/>
          <w:tab w:val="left" w:pos="284"/>
        </w:tabs>
        <w:ind w:right="-312"/>
        <w:rPr>
          <w:rFonts w:asciiTheme="minorHAnsi" w:hAnsiTheme="minorHAnsi" w:cstheme="minorHAnsi"/>
          <w:b/>
        </w:rPr>
      </w:pPr>
      <w:r w:rsidRPr="00FB74E9">
        <w:rPr>
          <w:rFonts w:asciiTheme="minorHAnsi" w:hAnsiTheme="minorHAnsi" w:cstheme="minorHAnsi"/>
          <w:b/>
          <w:bCs/>
        </w:rPr>
        <w:t>HC_EVLV</w:t>
      </w:r>
      <w:r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</w:rPr>
        <w:t>P1A</w:t>
      </w:r>
      <w:r w:rsidRPr="007C5E44">
        <w:rPr>
          <w:rFonts w:asciiTheme="minorHAnsi" w:hAnsiTheme="minorHAnsi" w:cstheme="minorHAnsi"/>
          <w:b/>
        </w:rPr>
        <w:t>.</w:t>
      </w:r>
      <w:r w:rsidRPr="007C5E44">
        <w:rPr>
          <w:rFonts w:asciiTheme="minorHAnsi" w:hAnsiTheme="minorHAnsi" w:cstheme="minorHAnsi"/>
        </w:rPr>
        <w:t xml:space="preserve"> Você disse que usou o produto menos de </w:t>
      </w:r>
      <w:r w:rsidR="00473D94">
        <w:rPr>
          <w:rFonts w:asciiTheme="minorHAnsi" w:hAnsiTheme="minorHAnsi" w:cstheme="minorHAnsi"/>
        </w:rPr>
        <w:t>3</w:t>
      </w:r>
      <w:r w:rsidRPr="007C5E44">
        <w:rPr>
          <w:rFonts w:asciiTheme="minorHAnsi" w:hAnsiTheme="minorHAnsi" w:cstheme="minorHAnsi"/>
        </w:rPr>
        <w:t xml:space="preserve"> </w:t>
      </w:r>
      <w:r w:rsidR="00473D94">
        <w:rPr>
          <w:rFonts w:asciiTheme="minorHAnsi" w:hAnsiTheme="minorHAnsi" w:cstheme="minorHAnsi"/>
        </w:rPr>
        <w:t>vezes</w:t>
      </w:r>
      <w:r w:rsidRPr="007C5E44">
        <w:rPr>
          <w:rFonts w:asciiTheme="minorHAnsi" w:hAnsiTheme="minorHAnsi" w:cstheme="minorHAnsi"/>
        </w:rPr>
        <w:t xml:space="preserve"> nos últimos 7 dias. Por quais razões você usou pouco o </w:t>
      </w:r>
      <w:r w:rsidR="00473D94">
        <w:rPr>
          <w:rFonts w:asciiTheme="minorHAnsi" w:hAnsiTheme="minorHAnsi" w:cstheme="minorHAnsi"/>
        </w:rPr>
        <w:t>creme para pentear</w:t>
      </w:r>
      <w:r w:rsidRPr="007C5E44">
        <w:rPr>
          <w:rFonts w:asciiTheme="minorHAnsi" w:hAnsiTheme="minorHAnsi" w:cstheme="minorHAnsi"/>
        </w:rPr>
        <w:t xml:space="preserve">? Mais alguma? </w:t>
      </w:r>
      <w:r w:rsidRPr="00987F54">
        <w:rPr>
          <w:rFonts w:asciiTheme="minorHAnsi" w:hAnsiTheme="minorHAnsi" w:cstheme="minorHAnsi"/>
          <w:b/>
          <w:color w:val="FF0000"/>
        </w:rPr>
        <w:t xml:space="preserve">(RM) </w:t>
      </w:r>
    </w:p>
    <w:p w14:paraId="7EBC5EF8" w14:textId="77777777" w:rsidR="00FA473E" w:rsidRPr="007C5E44" w:rsidRDefault="00FA473E" w:rsidP="00FA473E">
      <w:pPr>
        <w:pStyle w:val="PargrafodaLista"/>
        <w:tabs>
          <w:tab w:val="left" w:pos="0"/>
          <w:tab w:val="left" w:pos="284"/>
        </w:tabs>
        <w:ind w:left="0" w:right="-312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7"/>
      </w:tblGrid>
      <w:tr w:rsidR="00FA473E" w:rsidRPr="007C5E44" w14:paraId="22D0D142" w14:textId="77777777" w:rsidTr="005D7D63"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4968" w14:textId="77777777" w:rsidR="00FA473E" w:rsidRPr="007C5E44" w:rsidRDefault="00FA473E" w:rsidP="005D7D63">
            <w:pPr>
              <w:pStyle w:val="PargrafodaLista"/>
              <w:tabs>
                <w:tab w:val="left" w:pos="0"/>
                <w:tab w:val="left" w:pos="284"/>
              </w:tabs>
              <w:ind w:left="0" w:right="-312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3FF8867A" w14:textId="77777777" w:rsidR="00FA473E" w:rsidRDefault="00FA473E" w:rsidP="00FA473E">
      <w:pPr>
        <w:rPr>
          <w:rFonts w:asciiTheme="minorHAnsi" w:hAnsiTheme="minorHAnsi" w:cstheme="minorHAnsi"/>
          <w:b/>
          <w:color w:val="993366"/>
          <w:lang w:eastAsia="ja-JP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7"/>
      </w:tblGrid>
      <w:tr w:rsidR="0091046E" w:rsidRPr="0091046E" w14:paraId="46D47C98" w14:textId="77777777" w:rsidTr="001332E4">
        <w:trPr>
          <w:trHeight w:val="50"/>
        </w:trPr>
        <w:tc>
          <w:tcPr>
            <w:tcW w:w="10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05FB5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  <w:b/>
                <w:highlight w:val="yellow"/>
              </w:rPr>
            </w:pPr>
            <w:r w:rsidRPr="00B939E2">
              <w:rPr>
                <w:rFonts w:asciiTheme="minorHAnsi" w:hAnsiTheme="minorHAnsi" w:cstheme="minorHAnsi"/>
                <w:b/>
              </w:rPr>
              <w:t>BLOCO 5 – ROTINA</w:t>
            </w:r>
          </w:p>
        </w:tc>
      </w:tr>
    </w:tbl>
    <w:p w14:paraId="60BCA4E4" w14:textId="77777777" w:rsidR="0091046E" w:rsidRPr="0091046E" w:rsidRDefault="0091046E" w:rsidP="0091046E">
      <w:pPr>
        <w:pStyle w:val="Numerada"/>
        <w:numPr>
          <w:ilvl w:val="0"/>
          <w:numId w:val="0"/>
        </w:numPr>
        <w:spacing w:after="0"/>
        <w:ind w:left="360" w:hanging="360"/>
        <w:jc w:val="left"/>
        <w:rPr>
          <w:rFonts w:asciiTheme="minorHAnsi" w:hAnsiTheme="minorHAnsi" w:cstheme="minorHAnsi"/>
          <w:color w:val="000000"/>
          <w:szCs w:val="22"/>
          <w:highlight w:val="yellow"/>
        </w:rPr>
      </w:pPr>
    </w:p>
    <w:p w14:paraId="400E9838" w14:textId="661908CC" w:rsidR="0091046E" w:rsidRPr="0091046E" w:rsidRDefault="0091046E" w:rsidP="0091046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  <w:b/>
          <w:szCs w:val="22"/>
          <w:lang w:eastAsia="en-US"/>
        </w:rPr>
      </w:pPr>
      <w:r w:rsidRPr="0091046E">
        <w:rPr>
          <w:rFonts w:asciiTheme="minorHAnsi" w:hAnsiTheme="minorHAnsi" w:cstheme="minorHAnsi"/>
          <w:b/>
          <w:szCs w:val="22"/>
          <w:lang w:eastAsia="en-US"/>
        </w:rPr>
        <w:t xml:space="preserve">Agora, pensando na sua rotina de cuidados com os cabelos durante os 7 dias em que testou o </w:t>
      </w:r>
      <w:r w:rsidR="00473D94">
        <w:rPr>
          <w:rFonts w:asciiTheme="minorHAnsi" w:hAnsiTheme="minorHAnsi" w:cstheme="minorHAnsi"/>
          <w:b/>
          <w:szCs w:val="22"/>
          <w:lang w:eastAsia="en-US"/>
        </w:rPr>
        <w:t>creme para pentear</w:t>
      </w:r>
      <w:r w:rsidRPr="0091046E">
        <w:rPr>
          <w:rFonts w:asciiTheme="minorHAnsi" w:hAnsiTheme="minorHAnsi" w:cstheme="minorHAnsi"/>
          <w:b/>
          <w:szCs w:val="22"/>
          <w:lang w:eastAsia="en-US"/>
        </w:rPr>
        <w:t>:</w:t>
      </w:r>
    </w:p>
    <w:p w14:paraId="0AF26A93" w14:textId="77777777" w:rsidR="0091046E" w:rsidRPr="0091046E" w:rsidRDefault="0091046E" w:rsidP="0091046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  <w:b/>
          <w:szCs w:val="22"/>
          <w:lang w:eastAsia="en-US"/>
        </w:rPr>
      </w:pPr>
    </w:p>
    <w:p w14:paraId="10EF2ECB" w14:textId="77777777" w:rsidR="0091046E" w:rsidRPr="0091046E" w:rsidRDefault="0091046E" w:rsidP="0091046E">
      <w:pPr>
        <w:tabs>
          <w:tab w:val="center" w:leader="dot" w:pos="2835"/>
        </w:tabs>
        <w:rPr>
          <w:rFonts w:asciiTheme="minorHAnsi" w:hAnsiTheme="minorHAnsi" w:cstheme="minorHAnsi"/>
        </w:rPr>
      </w:pPr>
      <w:r w:rsidRPr="0091046E">
        <w:rPr>
          <w:rFonts w:asciiTheme="minorHAnsi" w:hAnsiTheme="minorHAnsi" w:cstheme="minorHAnsi"/>
          <w:b/>
          <w:bCs/>
          <w:lang w:eastAsia="fr-FR"/>
        </w:rPr>
        <w:t>HC_EVLV_P24</w:t>
      </w:r>
      <w:r w:rsidRPr="0091046E">
        <w:rPr>
          <w:rFonts w:asciiTheme="minorHAnsi" w:hAnsiTheme="minorHAnsi" w:cstheme="minorHAnsi"/>
          <w:b/>
        </w:rPr>
        <w:t>.</w:t>
      </w:r>
      <w:r w:rsidRPr="0091046E">
        <w:rPr>
          <w:rFonts w:asciiTheme="minorHAnsi" w:hAnsiTheme="minorHAnsi" w:cstheme="minorHAnsi"/>
        </w:rPr>
        <w:t xml:space="preserve"> Em que momento do dia você utilizou o produto?</w:t>
      </w:r>
      <w:r w:rsidRPr="0091046E">
        <w:rPr>
          <w:rFonts w:asciiTheme="minorHAnsi" w:hAnsiTheme="minorHAnsi" w:cstheme="minorHAnsi"/>
          <w:b/>
        </w:rPr>
        <w:t xml:space="preserve"> </w:t>
      </w:r>
      <w:r w:rsidRPr="0091046E">
        <w:rPr>
          <w:rFonts w:asciiTheme="minorHAnsi" w:hAnsiTheme="minorHAnsi" w:cstheme="minorHAnsi"/>
          <w:b/>
          <w:color w:val="FF0000"/>
        </w:rPr>
        <w:t>(RM)</w:t>
      </w:r>
    </w:p>
    <w:p w14:paraId="42E2EDB9" w14:textId="77777777" w:rsidR="0091046E" w:rsidRPr="0091046E" w:rsidRDefault="0091046E" w:rsidP="0091046E">
      <w:pPr>
        <w:tabs>
          <w:tab w:val="center" w:leader="dot" w:pos="2835"/>
        </w:tabs>
        <w:rPr>
          <w:rFonts w:asciiTheme="minorHAnsi" w:hAnsiTheme="minorHAnsi" w:cstheme="minorHAnsi"/>
        </w:rPr>
      </w:pPr>
    </w:p>
    <w:tbl>
      <w:tblPr>
        <w:tblW w:w="496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8"/>
        <w:gridCol w:w="849"/>
      </w:tblGrid>
      <w:tr w:rsidR="0091046E" w:rsidRPr="0091046E" w14:paraId="7BA56004" w14:textId="77777777" w:rsidTr="001332E4">
        <w:trPr>
          <w:trHeight w:val="253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6B318" w14:textId="77777777" w:rsidR="0091046E" w:rsidRPr="0091046E" w:rsidRDefault="0091046E" w:rsidP="001332E4">
            <w:pPr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 xml:space="preserve">De manhã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14DDF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1046E" w:rsidRPr="0091046E" w14:paraId="6B5C5D0F" w14:textId="77777777" w:rsidTr="001332E4">
        <w:trPr>
          <w:trHeight w:val="249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6AE6" w14:textId="77777777" w:rsidR="0091046E" w:rsidRPr="0091046E" w:rsidRDefault="0091046E" w:rsidP="001332E4">
            <w:pPr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A tarde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AD55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91046E" w:rsidRPr="0091046E" w14:paraId="25B40794" w14:textId="77777777" w:rsidTr="001332E4">
        <w:trPr>
          <w:trHeight w:val="244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AF7B8" w14:textId="77777777" w:rsidR="0091046E" w:rsidRPr="0091046E" w:rsidRDefault="0091046E" w:rsidP="001332E4">
            <w:pPr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A noite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E1DA5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</w:tbl>
    <w:p w14:paraId="06937AEE" w14:textId="77777777" w:rsidR="0091046E" w:rsidRPr="0091046E" w:rsidRDefault="0091046E" w:rsidP="0091046E">
      <w:pPr>
        <w:pStyle w:val="PargrafodaLista"/>
        <w:ind w:left="0"/>
        <w:jc w:val="both"/>
        <w:rPr>
          <w:rFonts w:ascii="Calibri" w:hAnsi="Calibri" w:cs="Calibri"/>
          <w:b/>
          <w:color w:val="FF0000"/>
          <w:sz w:val="22"/>
          <w:szCs w:val="22"/>
          <w:lang w:val="pt-BR"/>
        </w:rPr>
      </w:pPr>
    </w:p>
    <w:p w14:paraId="1F1687F2" w14:textId="61B18141" w:rsidR="45416EA2" w:rsidRDefault="45416EA2" w:rsidP="45416EA2">
      <w:pPr>
        <w:tabs>
          <w:tab w:val="left" w:pos="142"/>
          <w:tab w:val="left" w:leader="dot" w:pos="3402"/>
        </w:tabs>
        <w:spacing w:line="276" w:lineRule="auto"/>
        <w:jc w:val="both"/>
        <w:rPr>
          <w:rFonts w:asciiTheme="minorHAnsi" w:hAnsiTheme="minorHAnsi" w:cstheme="minorBidi"/>
          <w:b/>
          <w:bCs/>
          <w:lang w:eastAsia="fr-FR"/>
        </w:rPr>
      </w:pPr>
    </w:p>
    <w:p w14:paraId="62DFBED8" w14:textId="77777777" w:rsidR="0091046E" w:rsidRPr="0091046E" w:rsidRDefault="0091046E" w:rsidP="0091046E">
      <w:pPr>
        <w:tabs>
          <w:tab w:val="left" w:pos="142"/>
          <w:tab w:val="left" w:leader="dot" w:pos="3402"/>
        </w:tabs>
        <w:spacing w:line="276" w:lineRule="auto"/>
        <w:jc w:val="both"/>
        <w:rPr>
          <w:rFonts w:asciiTheme="minorHAnsi" w:hAnsiTheme="minorHAnsi" w:cstheme="minorHAnsi"/>
          <w:b/>
          <w:color w:val="FF0000"/>
        </w:rPr>
      </w:pPr>
      <w:r w:rsidRPr="0091046E">
        <w:rPr>
          <w:rFonts w:asciiTheme="minorHAnsi" w:hAnsiTheme="minorHAnsi" w:cstheme="minorHAnsi"/>
          <w:b/>
          <w:bCs/>
          <w:lang w:eastAsia="fr-FR"/>
        </w:rPr>
        <w:t>HC_EVLV_P25</w:t>
      </w:r>
      <w:r w:rsidRPr="0091046E">
        <w:rPr>
          <w:rFonts w:asciiTheme="minorHAnsi" w:hAnsiTheme="minorHAnsi" w:cstheme="minorHAnsi"/>
          <w:b/>
        </w:rPr>
        <w:t xml:space="preserve">. </w:t>
      </w:r>
      <w:r w:rsidRPr="0091046E">
        <w:rPr>
          <w:rFonts w:asciiTheme="minorHAnsi" w:hAnsiTheme="minorHAnsi" w:cstheme="minorHAnsi"/>
          <w:bCs/>
        </w:rPr>
        <w:t>Q</w:t>
      </w:r>
      <w:r w:rsidRPr="0091046E">
        <w:rPr>
          <w:rFonts w:asciiTheme="minorHAnsi" w:hAnsiTheme="minorHAnsi" w:cstheme="minorHAnsi"/>
        </w:rPr>
        <w:t xml:space="preserve">uais outros produtos você usou para lavar/cuidar os cabelos nestes últimos 7 dias? </w:t>
      </w:r>
      <w:r w:rsidRPr="0091046E">
        <w:rPr>
          <w:rFonts w:asciiTheme="minorHAnsi" w:hAnsiTheme="minorHAnsi" w:cstheme="minorHAnsi"/>
          <w:i/>
          <w:iCs/>
        </w:rPr>
        <w:t>Você pode responder mais de uma opção</w:t>
      </w:r>
      <w:r w:rsidRPr="0091046E">
        <w:rPr>
          <w:rFonts w:asciiTheme="minorHAnsi" w:hAnsiTheme="minorHAnsi" w:cstheme="minorHAnsi"/>
        </w:rPr>
        <w:t xml:space="preserve"> </w:t>
      </w:r>
      <w:r w:rsidRPr="0091046E">
        <w:rPr>
          <w:rFonts w:asciiTheme="minorHAnsi" w:hAnsiTheme="minorHAnsi" w:cstheme="minorHAnsi"/>
          <w:b/>
          <w:color w:val="FF0000"/>
        </w:rPr>
        <w:t>(RM) RODIZIAR</w:t>
      </w:r>
    </w:p>
    <w:p w14:paraId="6973645B" w14:textId="77777777" w:rsidR="00473D94" w:rsidRDefault="00473D94"/>
    <w:tbl>
      <w:tblPr>
        <w:tblW w:w="9184" w:type="dxa"/>
        <w:tblInd w:w="-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9"/>
        <w:gridCol w:w="1247"/>
        <w:gridCol w:w="2268"/>
      </w:tblGrid>
      <w:tr w:rsidR="00473D94" w:rsidRPr="0091046E" w14:paraId="75C3EC10" w14:textId="77777777" w:rsidTr="001332E4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96220" w14:textId="77777777" w:rsidR="00473D94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proofErr w:type="gramStart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lastRenderedPageBreak/>
              <w:t>Shampoo</w:t>
            </w:r>
            <w:proofErr w:type="gram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308E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183A3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91046E">
              <w:rPr>
                <w:rFonts w:asciiTheme="minorHAnsi" w:hAnsiTheme="minorHAnsi" w:cstheme="minorHAnsi"/>
                <w:b/>
                <w:bCs/>
                <w:color w:val="FF0000"/>
              </w:rPr>
              <w:t>CONTINUE</w:t>
            </w:r>
          </w:p>
        </w:tc>
      </w:tr>
      <w:tr w:rsidR="00473D94" w:rsidRPr="0091046E" w14:paraId="721AD5E3" w14:textId="77777777" w:rsidTr="00473D94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1892" w14:textId="77777777" w:rsidR="00473D94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Condicionador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957E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F7BD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</w:tr>
      <w:tr w:rsidR="0091046E" w:rsidRPr="0091046E" w14:paraId="24108460" w14:textId="77777777" w:rsidTr="00473D94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8C6991" w14:textId="2A2A3131" w:rsidR="0091046E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Outro c</w:t>
            </w:r>
            <w:r w:rsidR="0091046E"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reme para pentear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, sem ser o do teste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A9C25" w14:textId="77777777" w:rsidR="0091046E" w:rsidRPr="0091046E" w:rsidRDefault="0091046E" w:rsidP="001332E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050152" w14:textId="7DE573B8" w:rsidR="0091046E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91046E">
              <w:rPr>
                <w:rFonts w:asciiTheme="minorHAnsi" w:hAnsiTheme="minorHAnsi" w:cstheme="minorHAnsi"/>
                <w:b/>
                <w:bCs/>
                <w:color w:val="FF0000"/>
              </w:rPr>
              <w:t>APLIQUE HC_EVLV_P25A E ENCERRE</w:t>
            </w:r>
          </w:p>
        </w:tc>
      </w:tr>
      <w:tr w:rsidR="00473D94" w:rsidRPr="0091046E" w14:paraId="7D9829BC" w14:textId="77777777" w:rsidTr="00473D94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B32BB2" w14:textId="77777777" w:rsidR="00473D94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Creme de tratamento/máscara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016D0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9830E3" w14:textId="34631BCA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91046E">
              <w:rPr>
                <w:rFonts w:asciiTheme="minorHAnsi" w:hAnsiTheme="minorHAnsi" w:cstheme="minorHAnsi"/>
                <w:b/>
                <w:bCs/>
                <w:color w:val="FF0000"/>
              </w:rPr>
              <w:t>CONTINUE</w:t>
            </w:r>
          </w:p>
        </w:tc>
      </w:tr>
      <w:tr w:rsidR="00473D94" w:rsidRPr="0091046E" w14:paraId="6BDFE616" w14:textId="77777777" w:rsidTr="0048310A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6171E" w14:textId="67CFA5D1" w:rsidR="00473D94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Ó</w:t>
            </w: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leo multiuso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C3A0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8FEB" w14:textId="0CD722EA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</w:tr>
      <w:tr w:rsidR="00473D94" w:rsidRPr="0091046E" w14:paraId="1D17469A" w14:textId="77777777" w:rsidTr="00FB4765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D148" w14:textId="77777777" w:rsidR="00473D94" w:rsidRPr="0091046E" w:rsidRDefault="00473D94" w:rsidP="001332E4">
            <w:pPr>
              <w:pStyle w:val="qnanswer9"/>
              <w:keepNext/>
              <w:spacing w:before="0" w:after="0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  Coloração </w:t>
            </w:r>
            <w:proofErr w:type="spellStart"/>
            <w:proofErr w:type="gramStart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semi</w:t>
            </w:r>
            <w:proofErr w:type="spellEnd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permanente</w:t>
            </w:r>
            <w:proofErr w:type="gramEnd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(tonalizante)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7139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91046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38F25" w14:textId="04B2CBE1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</w:tr>
      <w:tr w:rsidR="00473D94" w:rsidRPr="0091046E" w14:paraId="15A1CE66" w14:textId="77777777" w:rsidTr="001332E4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C325A" w14:textId="77777777" w:rsidR="00473D94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Coloração permanente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6736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984527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73D94" w:rsidRPr="0091046E" w14:paraId="5F9D1149" w14:textId="77777777" w:rsidTr="001332E4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7E1BD" w14:textId="77777777" w:rsidR="00473D94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Descolorante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02D3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53988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73D94" w:rsidRPr="0091046E" w14:paraId="4E90CCDC" w14:textId="77777777" w:rsidTr="001332E4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D1987" w14:textId="77777777" w:rsidR="00473D94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 xml:space="preserve">Outros. Especifique: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91B1F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524E3F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73D94" w:rsidRPr="0091046E" w14:paraId="1961E0E4" w14:textId="77777777" w:rsidTr="001332E4">
        <w:trPr>
          <w:trHeight w:val="199"/>
        </w:trPr>
        <w:tc>
          <w:tcPr>
            <w:tcW w:w="5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E512" w14:textId="77777777" w:rsidR="00473D94" w:rsidRPr="0091046E" w:rsidRDefault="00473D94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Nenhum desses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3B284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36AA" w14:textId="77777777" w:rsidR="00473D94" w:rsidRPr="0091046E" w:rsidRDefault="00473D94" w:rsidP="001332E4">
            <w:pPr>
              <w:keepNext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5AFD4918" w14:textId="77777777" w:rsidR="0091046E" w:rsidRPr="0091046E" w:rsidRDefault="0091046E" w:rsidP="0091046E">
      <w:pPr>
        <w:pStyle w:val="PargrafodaLista"/>
        <w:ind w:left="0"/>
        <w:jc w:val="both"/>
        <w:rPr>
          <w:rFonts w:ascii="Calibri" w:hAnsi="Calibri" w:cs="Calibri"/>
          <w:bCs/>
          <w:color w:val="000000" w:themeColor="text1"/>
          <w:sz w:val="22"/>
          <w:szCs w:val="22"/>
          <w:lang w:val="pt-BR"/>
        </w:rPr>
      </w:pPr>
    </w:p>
    <w:p w14:paraId="41E9F563" w14:textId="3E9EE750" w:rsidR="0091046E" w:rsidRPr="0091046E" w:rsidRDefault="0091046E" w:rsidP="0091046E">
      <w:pPr>
        <w:shd w:val="clear" w:color="auto" w:fill="FFFFFF"/>
        <w:tabs>
          <w:tab w:val="left" w:leader="dot" w:pos="2836"/>
        </w:tabs>
        <w:jc w:val="both"/>
        <w:rPr>
          <w:rFonts w:asciiTheme="minorHAnsi" w:hAnsiTheme="minorHAnsi" w:cstheme="minorHAnsi"/>
          <w:b/>
          <w:color w:val="FF0000"/>
        </w:rPr>
      </w:pPr>
      <w:r w:rsidRPr="0091046E">
        <w:rPr>
          <w:rFonts w:asciiTheme="minorHAnsi" w:hAnsiTheme="minorHAnsi" w:cstheme="minorHAnsi"/>
          <w:b/>
          <w:color w:val="FF0000"/>
        </w:rPr>
        <w:t xml:space="preserve">APLICAR HC_EVLV_P25A APENAS PARA COD </w:t>
      </w:r>
      <w:r w:rsidR="00473D94">
        <w:rPr>
          <w:rFonts w:asciiTheme="minorHAnsi" w:hAnsiTheme="minorHAnsi" w:cstheme="minorHAnsi"/>
          <w:b/>
          <w:color w:val="FF0000"/>
        </w:rPr>
        <w:t>3</w:t>
      </w:r>
      <w:r w:rsidRPr="0091046E">
        <w:rPr>
          <w:rFonts w:asciiTheme="minorHAnsi" w:hAnsiTheme="minorHAnsi" w:cstheme="minorHAnsi"/>
          <w:b/>
          <w:color w:val="FF0000"/>
        </w:rPr>
        <w:t xml:space="preserve"> EM HC_EVLV_P25</w:t>
      </w:r>
    </w:p>
    <w:p w14:paraId="47779E5F" w14:textId="2C0BF1CE" w:rsidR="0091046E" w:rsidRPr="0091046E" w:rsidRDefault="0091046E" w:rsidP="0091046E">
      <w:pPr>
        <w:pStyle w:val="Numerada"/>
        <w:numPr>
          <w:ilvl w:val="0"/>
          <w:numId w:val="0"/>
        </w:numPr>
        <w:tabs>
          <w:tab w:val="left" w:pos="708"/>
        </w:tabs>
        <w:spacing w:after="0"/>
        <w:ind w:left="360" w:hanging="360"/>
        <w:jc w:val="left"/>
        <w:rPr>
          <w:rFonts w:asciiTheme="minorHAnsi" w:hAnsiTheme="minorHAnsi" w:cstheme="minorHAnsi"/>
          <w:szCs w:val="22"/>
        </w:rPr>
      </w:pPr>
      <w:bookmarkStart w:id="1" w:name="_Hlk195093388"/>
      <w:r w:rsidRPr="0091046E">
        <w:rPr>
          <w:rFonts w:asciiTheme="minorHAnsi" w:hAnsiTheme="minorHAnsi" w:cstheme="minorHAnsi"/>
          <w:b/>
          <w:bCs/>
          <w:lang w:eastAsia="fr-FR"/>
        </w:rPr>
        <w:t>HC_EVLV_P25A</w:t>
      </w:r>
      <w:bookmarkEnd w:id="1"/>
      <w:r w:rsidRPr="0091046E">
        <w:rPr>
          <w:rFonts w:asciiTheme="minorHAnsi" w:hAnsiTheme="minorHAnsi" w:cstheme="minorHAnsi"/>
          <w:b/>
          <w:szCs w:val="22"/>
          <w:lang w:eastAsia="en-US"/>
        </w:rPr>
        <w:t>.</w:t>
      </w:r>
      <w:r w:rsidRPr="0091046E">
        <w:rPr>
          <w:rFonts w:asciiTheme="minorHAnsi" w:hAnsiTheme="minorHAnsi" w:cstheme="minorHAnsi"/>
          <w:b/>
          <w:szCs w:val="22"/>
        </w:rPr>
        <w:t xml:space="preserve"> </w:t>
      </w:r>
      <w:r w:rsidRPr="0091046E">
        <w:rPr>
          <w:rFonts w:asciiTheme="minorHAnsi" w:hAnsiTheme="minorHAnsi" w:cstheme="minorHAnsi"/>
          <w:szCs w:val="22"/>
        </w:rPr>
        <w:t xml:space="preserve">Qual foi o </w:t>
      </w:r>
      <w:r w:rsidRPr="0091046E">
        <w:rPr>
          <w:rFonts w:asciiTheme="minorHAnsi" w:hAnsiTheme="minorHAnsi" w:cstheme="minorHAnsi"/>
          <w:bCs/>
          <w:szCs w:val="22"/>
        </w:rPr>
        <w:t xml:space="preserve">outro </w:t>
      </w:r>
      <w:r w:rsidR="00473D94">
        <w:rPr>
          <w:rFonts w:asciiTheme="minorHAnsi" w:hAnsiTheme="minorHAnsi" w:cstheme="minorHAnsi"/>
        </w:rPr>
        <w:t>creme para pentear</w:t>
      </w:r>
      <w:r w:rsidRPr="0091046E">
        <w:rPr>
          <w:rFonts w:asciiTheme="minorHAnsi" w:hAnsiTheme="minorHAnsi" w:cstheme="minorHAnsi"/>
          <w:bCs/>
          <w:szCs w:val="22"/>
        </w:rPr>
        <w:t>, sem ser o do teste</w:t>
      </w:r>
      <w:r w:rsidRPr="0091046E">
        <w:rPr>
          <w:rFonts w:asciiTheme="minorHAnsi" w:hAnsiTheme="minorHAnsi" w:cstheme="minorHAnsi"/>
          <w:szCs w:val="22"/>
        </w:rPr>
        <w:t xml:space="preserve"> que você usou? </w:t>
      </w:r>
    </w:p>
    <w:p w14:paraId="53038052" w14:textId="77777777" w:rsidR="0091046E" w:rsidRPr="0091046E" w:rsidRDefault="0091046E" w:rsidP="0091046E">
      <w:pPr>
        <w:pStyle w:val="Numerada"/>
        <w:numPr>
          <w:ilvl w:val="0"/>
          <w:numId w:val="0"/>
        </w:numPr>
        <w:tabs>
          <w:tab w:val="left" w:pos="708"/>
        </w:tabs>
        <w:spacing w:after="0"/>
        <w:ind w:left="360" w:hanging="360"/>
        <w:jc w:val="left"/>
        <w:rPr>
          <w:rFonts w:asciiTheme="minorHAnsi" w:hAnsiTheme="minorHAnsi" w:cstheme="minorHAnsi"/>
          <w:b/>
          <w:szCs w:val="22"/>
        </w:rPr>
      </w:pPr>
      <w:r w:rsidRPr="0091046E">
        <w:rPr>
          <w:rFonts w:asciiTheme="minorHAnsi" w:hAnsiTheme="minorHAnsi" w:cstheme="minorHAnsi"/>
          <w:b/>
          <w:szCs w:val="22"/>
        </w:rPr>
        <w:t xml:space="preserve">MARCA: </w:t>
      </w:r>
    </w:p>
    <w:p w14:paraId="485EB383" w14:textId="77777777" w:rsidR="0091046E" w:rsidRPr="0091046E" w:rsidRDefault="0091046E" w:rsidP="0091046E">
      <w:pPr>
        <w:pStyle w:val="Numerada"/>
        <w:numPr>
          <w:ilvl w:val="0"/>
          <w:numId w:val="0"/>
        </w:numPr>
        <w:tabs>
          <w:tab w:val="left" w:pos="708"/>
        </w:tabs>
        <w:spacing w:after="0"/>
        <w:ind w:left="360" w:hanging="360"/>
        <w:jc w:val="left"/>
        <w:rPr>
          <w:rFonts w:asciiTheme="minorHAnsi" w:hAnsiTheme="minorHAnsi" w:cstheme="minorHAnsi"/>
          <w:szCs w:val="22"/>
        </w:rPr>
      </w:pPr>
      <w:r w:rsidRPr="0091046E">
        <w:rPr>
          <w:rFonts w:asciiTheme="minorHAnsi" w:hAnsiTheme="minorHAnsi" w:cstheme="minorHAnsi"/>
          <w:b/>
          <w:szCs w:val="22"/>
        </w:rPr>
        <w:t xml:space="preserve">VARIANTE: </w:t>
      </w:r>
    </w:p>
    <w:p w14:paraId="74198DBD" w14:textId="77777777" w:rsidR="0091046E" w:rsidRPr="0091046E" w:rsidRDefault="0091046E" w:rsidP="0091046E">
      <w:pPr>
        <w:pStyle w:val="PargrafodaLista"/>
        <w:ind w:left="0"/>
        <w:jc w:val="both"/>
        <w:rPr>
          <w:rFonts w:ascii="Calibri" w:hAnsi="Calibri" w:cs="Calibri"/>
          <w:bCs/>
          <w:color w:val="000000" w:themeColor="text1"/>
          <w:sz w:val="22"/>
          <w:szCs w:val="22"/>
          <w:lang w:val="pt-BR"/>
        </w:rPr>
      </w:pPr>
    </w:p>
    <w:p w14:paraId="135F941C" w14:textId="135513A7" w:rsidR="0091046E" w:rsidRPr="0091046E" w:rsidRDefault="0091046E" w:rsidP="0091046E">
      <w:pPr>
        <w:tabs>
          <w:tab w:val="center" w:leader="dot" w:pos="2835"/>
        </w:tabs>
        <w:rPr>
          <w:rFonts w:asciiTheme="minorHAnsi" w:hAnsiTheme="minorHAnsi" w:cstheme="minorHAnsi"/>
          <w:b/>
          <w:color w:val="FF0000"/>
        </w:rPr>
      </w:pPr>
      <w:r w:rsidRPr="0091046E">
        <w:rPr>
          <w:rFonts w:ascii="Calibri" w:hAnsi="Calibri" w:cs="Calibri"/>
          <w:b/>
          <w:color w:val="000000" w:themeColor="text1"/>
        </w:rPr>
        <w:t>HC_EVLV_P26.</w:t>
      </w:r>
      <w:r w:rsidRPr="0091046E">
        <w:rPr>
          <w:rFonts w:ascii="Calibri" w:hAnsi="Calibri" w:cs="Calibri"/>
          <w:bCs/>
          <w:color w:val="000000" w:themeColor="text1"/>
        </w:rPr>
        <w:t xml:space="preserve"> </w:t>
      </w:r>
      <w:r w:rsidRPr="0091046E">
        <w:rPr>
          <w:rFonts w:asciiTheme="minorHAnsi" w:hAnsiTheme="minorHAnsi" w:cstheme="minorHAnsi"/>
          <w:b/>
          <w:bCs/>
        </w:rPr>
        <w:t>No momento da aplicação</w:t>
      </w:r>
      <w:r w:rsidRPr="0091046E">
        <w:rPr>
          <w:rFonts w:asciiTheme="minorHAnsi" w:hAnsiTheme="minorHAnsi" w:cstheme="minorHAnsi"/>
        </w:rPr>
        <w:t xml:space="preserve">, você misturou algum outro produto com o </w:t>
      </w:r>
      <w:r w:rsidR="00473D94">
        <w:rPr>
          <w:rFonts w:asciiTheme="minorHAnsi" w:hAnsiTheme="minorHAnsi" w:cstheme="minorHAnsi"/>
        </w:rPr>
        <w:t>creme para pentear</w:t>
      </w:r>
      <w:r w:rsidRPr="0091046E">
        <w:rPr>
          <w:rFonts w:asciiTheme="minorHAnsi" w:hAnsiTheme="minorHAnsi" w:cstheme="minorHAnsi"/>
        </w:rPr>
        <w:t xml:space="preserve"> do teste, ou seja, </w:t>
      </w:r>
      <w:r w:rsidRPr="0091046E">
        <w:rPr>
          <w:rFonts w:asciiTheme="minorHAnsi" w:hAnsiTheme="minorHAnsi" w:cstheme="minorHAnsi"/>
          <w:b/>
          <w:bCs/>
        </w:rPr>
        <w:t>fez uma mistura</w:t>
      </w:r>
      <w:r w:rsidRPr="0091046E">
        <w:rPr>
          <w:rFonts w:asciiTheme="minorHAnsi" w:hAnsiTheme="minorHAnsi" w:cstheme="minorHAnsi"/>
        </w:rPr>
        <w:t xml:space="preserve"> acrescentando algum produto (óleo, água, </w:t>
      </w:r>
      <w:proofErr w:type="gramStart"/>
      <w:r w:rsidRPr="0091046E">
        <w:rPr>
          <w:rFonts w:asciiTheme="minorHAnsi" w:hAnsiTheme="minorHAnsi" w:cstheme="minorHAnsi"/>
        </w:rPr>
        <w:t>creme, etc.</w:t>
      </w:r>
      <w:proofErr w:type="gramEnd"/>
      <w:r w:rsidRPr="0091046E">
        <w:rPr>
          <w:rFonts w:asciiTheme="minorHAnsi" w:hAnsiTheme="minorHAnsi" w:cstheme="minorHAnsi"/>
        </w:rPr>
        <w:t xml:space="preserve">) no </w:t>
      </w:r>
      <w:r w:rsidR="00473D94">
        <w:rPr>
          <w:rFonts w:asciiTheme="minorHAnsi" w:hAnsiTheme="minorHAnsi" w:cstheme="minorHAnsi"/>
        </w:rPr>
        <w:t>creme para pentear</w:t>
      </w:r>
      <w:r w:rsidRPr="0091046E">
        <w:rPr>
          <w:rFonts w:asciiTheme="minorHAnsi" w:hAnsiTheme="minorHAnsi" w:cstheme="minorHAnsi"/>
        </w:rPr>
        <w:t xml:space="preserve"> antes de aplicá-lo?</w:t>
      </w:r>
      <w:r w:rsidRPr="0091046E">
        <w:rPr>
          <w:rFonts w:asciiTheme="minorHAnsi" w:hAnsiTheme="minorHAnsi" w:cstheme="minorHAnsi"/>
          <w:b/>
          <w:color w:val="FF0000"/>
        </w:rPr>
        <w:t xml:space="preserve"> (RU)</w:t>
      </w:r>
    </w:p>
    <w:p w14:paraId="54C1A0CE" w14:textId="77777777" w:rsidR="0091046E" w:rsidRPr="0091046E" w:rsidRDefault="0091046E" w:rsidP="0091046E">
      <w:pPr>
        <w:tabs>
          <w:tab w:val="center" w:leader="dot" w:pos="2835"/>
        </w:tabs>
        <w:rPr>
          <w:rFonts w:asciiTheme="minorHAnsi" w:hAnsiTheme="minorHAnsi" w:cstheme="minorHAnsi"/>
          <w:b/>
          <w:color w:val="FF0000"/>
        </w:rPr>
      </w:pPr>
    </w:p>
    <w:tbl>
      <w:tblPr>
        <w:tblW w:w="9705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7012"/>
        <w:gridCol w:w="708"/>
        <w:gridCol w:w="1985"/>
      </w:tblGrid>
      <w:tr w:rsidR="0091046E" w:rsidRPr="0091046E" w14:paraId="474E53AE" w14:textId="77777777" w:rsidTr="001332E4">
        <w:trPr>
          <w:trHeight w:val="283"/>
        </w:trPr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E63D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Não adicionei nenhum outro produto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7F1C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43EA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  <w:b/>
                <w:bCs/>
                <w:color w:val="FF0000"/>
              </w:rPr>
              <w:t>CONTINUE</w:t>
            </w:r>
          </w:p>
        </w:tc>
      </w:tr>
      <w:tr w:rsidR="0091046E" w:rsidRPr="0091046E" w14:paraId="7CDE99D3" w14:textId="77777777" w:rsidTr="001332E4">
        <w:trPr>
          <w:trHeight w:val="283"/>
        </w:trPr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ED14BA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Vitaminas para o cabelo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40E73A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  <w:lang w:eastAsia="ja-JP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F39D18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color w:val="FF0000"/>
                <w:lang w:eastAsia="ja-JP"/>
              </w:rPr>
            </w:pPr>
            <w:r w:rsidRPr="0091046E">
              <w:rPr>
                <w:rFonts w:asciiTheme="minorHAnsi" w:hAnsiTheme="minorHAnsi" w:cstheme="minorHAnsi"/>
                <w:b/>
                <w:bCs/>
                <w:color w:val="FF0000"/>
                <w:lang w:eastAsia="ja-JP"/>
              </w:rPr>
              <w:t>APLICAR HC_EVLV_</w:t>
            </w:r>
            <w:r w:rsidRPr="00B939E2">
              <w:rPr>
                <w:rFonts w:asciiTheme="minorHAnsi" w:hAnsiTheme="minorHAnsi" w:cstheme="minorHAnsi"/>
                <w:b/>
                <w:bCs/>
                <w:color w:val="FF0000"/>
                <w:lang w:eastAsia="ja-JP"/>
              </w:rPr>
              <w:t>P26A E ENCERRE</w:t>
            </w:r>
          </w:p>
        </w:tc>
      </w:tr>
      <w:tr w:rsidR="0091046E" w:rsidRPr="0091046E" w14:paraId="096E834E" w14:textId="77777777" w:rsidTr="001332E4">
        <w:trPr>
          <w:trHeight w:val="283"/>
        </w:trPr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C03A61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Óleos multiuso para tratar os cabelos (ex.: óleo de </w:t>
            </w:r>
            <w:proofErr w:type="spellStart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argan</w:t>
            </w:r>
            <w:proofErr w:type="spellEnd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, </w:t>
            </w:r>
            <w:proofErr w:type="spellStart"/>
            <w:proofErr w:type="gramStart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morrocanoil</w:t>
            </w:r>
            <w:proofErr w:type="spellEnd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, </w:t>
            </w:r>
            <w:proofErr w:type="spellStart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etc</w:t>
            </w:r>
            <w:proofErr w:type="spellEnd"/>
            <w:proofErr w:type="gramEnd"/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C3F22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91046E">
              <w:rPr>
                <w:rFonts w:asciiTheme="minorHAnsi" w:hAnsiTheme="minorHAnsi" w:cstheme="minorHAnsi"/>
                <w:lang w:eastAsia="ja-JP"/>
              </w:rPr>
              <w:t>3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EAF0E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</w:tr>
      <w:tr w:rsidR="0091046E" w:rsidRPr="0091046E" w14:paraId="4F9A4E03" w14:textId="77777777" w:rsidTr="001332E4">
        <w:trPr>
          <w:trHeight w:val="283"/>
        </w:trPr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B00B4B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  <w:t xml:space="preserve">Itens culinários ou de uso doméstico para uso no cabelo (azeite, vinagre, óleo de coco, óleo de </w:t>
            </w:r>
            <w:proofErr w:type="gramStart"/>
            <w:r w:rsidRPr="0091046E"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  <w:t>rícino, etc.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AE32C8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91046E">
              <w:rPr>
                <w:rFonts w:asciiTheme="minorHAnsi" w:hAnsiTheme="minorHAnsi" w:cstheme="minorHAnsi"/>
                <w:lang w:eastAsia="ja-JP"/>
              </w:rPr>
              <w:t>4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F0A48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</w:tr>
      <w:tr w:rsidR="0091046E" w:rsidRPr="0091046E" w14:paraId="1C0B115E" w14:textId="77777777" w:rsidTr="001332E4">
        <w:trPr>
          <w:trHeight w:val="283"/>
        </w:trPr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AFAB78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  <w:t>Água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20765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91046E">
              <w:rPr>
                <w:rFonts w:asciiTheme="minorHAnsi" w:hAnsiTheme="minorHAnsi" w:cstheme="minorHAnsi"/>
                <w:lang w:eastAsia="ja-JP"/>
              </w:rPr>
              <w:t>5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25746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</w:tr>
      <w:tr w:rsidR="0091046E" w:rsidRPr="0091046E" w14:paraId="15395E50" w14:textId="77777777" w:rsidTr="001332E4">
        <w:trPr>
          <w:trHeight w:val="283"/>
        </w:trPr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A5FD37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  <w:t>Geleias, gel de definição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F01E6A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91046E">
              <w:rPr>
                <w:rFonts w:asciiTheme="minorHAnsi" w:hAnsiTheme="minorHAnsi" w:cstheme="minorHAnsi"/>
                <w:lang w:eastAsia="ja-JP"/>
              </w:rPr>
              <w:t>6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CBB708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</w:tr>
      <w:tr w:rsidR="0091046E" w:rsidRPr="0091046E" w14:paraId="07D8BF95" w14:textId="77777777" w:rsidTr="001332E4">
        <w:trPr>
          <w:trHeight w:val="283"/>
        </w:trPr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E3E393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Outros. Especificar: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9E674D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DDA33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13A5D92" w14:textId="77777777" w:rsidR="0091046E" w:rsidRPr="0091046E" w:rsidRDefault="0091046E" w:rsidP="0091046E">
      <w:pPr>
        <w:pStyle w:val="PargrafodaLista"/>
        <w:ind w:left="0"/>
        <w:jc w:val="both"/>
        <w:rPr>
          <w:rFonts w:ascii="Calibri" w:hAnsi="Calibri" w:cs="Calibri"/>
          <w:bCs/>
          <w:color w:val="000000" w:themeColor="text1"/>
          <w:sz w:val="22"/>
          <w:szCs w:val="22"/>
          <w:lang w:val="pt-BR"/>
        </w:rPr>
      </w:pPr>
    </w:p>
    <w:p w14:paraId="5724647B" w14:textId="68BCB392" w:rsidR="0091046E" w:rsidRPr="0091046E" w:rsidRDefault="0091046E" w:rsidP="0091046E">
      <w:pPr>
        <w:rPr>
          <w:rFonts w:ascii="Calibri" w:hAnsi="Calibri" w:cs="Calibri"/>
          <w:b/>
          <w:color w:val="000000" w:themeColor="text1"/>
          <w:lang w:eastAsia="ja-JP"/>
        </w:rPr>
      </w:pPr>
      <w:r w:rsidRPr="0091046E">
        <w:rPr>
          <w:rFonts w:ascii="Calibri" w:hAnsi="Calibri" w:cs="Calibri"/>
          <w:b/>
          <w:color w:val="000000" w:themeColor="text1"/>
        </w:rPr>
        <w:t>HC_EVLV_P26A.</w:t>
      </w:r>
      <w:r w:rsidRPr="0091046E">
        <w:rPr>
          <w:rFonts w:ascii="Calibri" w:hAnsi="Calibri" w:cs="Calibri"/>
          <w:bCs/>
          <w:color w:val="000000" w:themeColor="text1"/>
        </w:rPr>
        <w:t xml:space="preserve"> Por que você adicionou </w:t>
      </w:r>
      <w:r w:rsidRPr="0091046E">
        <w:rPr>
          <w:rFonts w:ascii="Calibri" w:hAnsi="Calibri" w:cs="Calibri"/>
          <w:b/>
          <w:color w:val="FF0000"/>
        </w:rPr>
        <w:t>INSERIR PRODUTO MENCIONADO EM HC_EVLV_P26</w:t>
      </w:r>
      <w:r w:rsidRPr="0091046E">
        <w:rPr>
          <w:rFonts w:ascii="Calibri" w:hAnsi="Calibri" w:cs="Calibri"/>
          <w:bCs/>
          <w:color w:val="FF0000"/>
        </w:rPr>
        <w:t xml:space="preserve"> </w:t>
      </w:r>
      <w:r w:rsidRPr="0091046E">
        <w:rPr>
          <w:rFonts w:ascii="Calibri" w:hAnsi="Calibri" w:cs="Calibri"/>
          <w:bCs/>
          <w:color w:val="000000" w:themeColor="text1"/>
        </w:rPr>
        <w:t>dentro da embalagem do produto que você recebeu?</w:t>
      </w:r>
    </w:p>
    <w:p w14:paraId="2A2FB699" w14:textId="77777777" w:rsidR="0091046E" w:rsidRPr="0091046E" w:rsidRDefault="0091046E" w:rsidP="0091046E">
      <w:pPr>
        <w:pStyle w:val="PargrafodaLista"/>
        <w:ind w:left="0"/>
        <w:jc w:val="both"/>
        <w:rPr>
          <w:rFonts w:ascii="Calibri" w:hAnsi="Calibri" w:cs="Calibri"/>
          <w:bCs/>
          <w:color w:val="000000" w:themeColor="text1"/>
          <w:sz w:val="22"/>
          <w:szCs w:val="22"/>
          <w:lang w:val="pt-BR"/>
        </w:rPr>
      </w:pPr>
    </w:p>
    <w:tbl>
      <w:tblPr>
        <w:tblW w:w="9645" w:type="dxa"/>
        <w:tblInd w:w="21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8306"/>
        <w:gridCol w:w="1339"/>
      </w:tblGrid>
      <w:tr w:rsidR="0091046E" w:rsidRPr="0091046E" w14:paraId="219300C8" w14:textId="77777777" w:rsidTr="001332E4">
        <w:trPr>
          <w:trHeight w:val="283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CE55A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  <w:t>A textura do produto que recebi é muito pesada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75209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91046E">
              <w:rPr>
                <w:rFonts w:asciiTheme="minorHAnsi" w:hAnsiTheme="minorHAnsi" w:cstheme="minorHAnsi"/>
                <w:lang w:eastAsia="ja-JP"/>
              </w:rPr>
              <w:t>1</w:t>
            </w:r>
          </w:p>
        </w:tc>
      </w:tr>
      <w:tr w:rsidR="0091046E" w:rsidRPr="0091046E" w14:paraId="63796715" w14:textId="77777777" w:rsidTr="001332E4">
        <w:trPr>
          <w:trHeight w:val="283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1C682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  <w:t>A textura do produto que recebi é muito pegajosa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93880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2</w:t>
            </w:r>
          </w:p>
        </w:tc>
      </w:tr>
      <w:tr w:rsidR="0091046E" w:rsidRPr="0091046E" w14:paraId="3F59478C" w14:textId="77777777" w:rsidTr="001332E4">
        <w:trPr>
          <w:trHeight w:val="283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46FA3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  <w:t>Não gostei da fragrância do produto que recebi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BA657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3</w:t>
            </w:r>
          </w:p>
        </w:tc>
      </w:tr>
      <w:tr w:rsidR="0091046E" w:rsidRPr="0091046E" w14:paraId="2772AEA5" w14:textId="77777777" w:rsidTr="001332E4">
        <w:trPr>
          <w:trHeight w:val="283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ADEF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bCs/>
                <w:sz w:val="22"/>
                <w:szCs w:val="22"/>
                <w:lang w:val="pt-BR"/>
              </w:rPr>
              <w:t>Estou habituada a misturar esse produto em meus produtos para cabelo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F8F21" w14:textId="77777777" w:rsidR="0091046E" w:rsidRPr="0091046E" w:rsidRDefault="0091046E" w:rsidP="001332E4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4</w:t>
            </w:r>
          </w:p>
        </w:tc>
      </w:tr>
      <w:tr w:rsidR="0091046E" w:rsidRPr="0091046E" w14:paraId="30D8EA05" w14:textId="77777777" w:rsidTr="001332E4">
        <w:trPr>
          <w:trHeight w:val="283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2B89E" w14:textId="77777777" w:rsidR="0091046E" w:rsidRPr="0091046E" w:rsidRDefault="0091046E" w:rsidP="001332E4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Outros. Especifique: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CF1" w14:textId="77777777" w:rsidR="0091046E" w:rsidRPr="0091046E" w:rsidRDefault="0091046E" w:rsidP="001332E4">
            <w:pPr>
              <w:keepNext/>
              <w:tabs>
                <w:tab w:val="left" w:pos="220"/>
                <w:tab w:val="center" w:pos="354"/>
              </w:tabs>
              <w:spacing w:before="20" w:after="20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ab/>
            </w:r>
          </w:p>
        </w:tc>
      </w:tr>
    </w:tbl>
    <w:p w14:paraId="0C968E06" w14:textId="77777777" w:rsidR="0091046E" w:rsidRPr="0091046E" w:rsidRDefault="0091046E" w:rsidP="0091046E">
      <w:pPr>
        <w:pStyle w:val="PargrafodaLista"/>
        <w:ind w:left="0"/>
        <w:jc w:val="both"/>
        <w:rPr>
          <w:rFonts w:ascii="Calibri" w:hAnsi="Calibri" w:cs="Calibri"/>
          <w:b/>
          <w:color w:val="FF0000"/>
          <w:sz w:val="22"/>
          <w:szCs w:val="22"/>
          <w:lang w:val="pt-BR"/>
        </w:rPr>
      </w:pPr>
    </w:p>
    <w:p w14:paraId="06D3253F" w14:textId="1C56D43E" w:rsidR="0091046E" w:rsidRPr="0091046E" w:rsidRDefault="0091046E" w:rsidP="0091046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</w:rPr>
      </w:pPr>
      <w:r w:rsidRPr="0091046E">
        <w:rPr>
          <w:rFonts w:asciiTheme="minorHAnsi" w:hAnsiTheme="minorHAnsi" w:cstheme="minorHAnsi"/>
          <w:b/>
          <w:bCs/>
        </w:rPr>
        <w:t xml:space="preserve">HC_EVLV_P27. </w:t>
      </w:r>
      <w:r w:rsidRPr="0091046E">
        <w:rPr>
          <w:rFonts w:asciiTheme="minorHAnsi" w:hAnsiTheme="minorHAnsi" w:cstheme="minorHAnsi"/>
        </w:rPr>
        <w:t xml:space="preserve">Qual foi a quantidade de </w:t>
      </w:r>
      <w:r w:rsidR="00473D94">
        <w:rPr>
          <w:rFonts w:asciiTheme="minorHAnsi" w:hAnsiTheme="minorHAnsi" w:cstheme="minorHAnsi"/>
        </w:rPr>
        <w:t>creme para pentear</w:t>
      </w:r>
      <w:r w:rsidRPr="0091046E">
        <w:rPr>
          <w:rFonts w:asciiTheme="minorHAnsi" w:hAnsiTheme="minorHAnsi" w:cstheme="minorHAnsi"/>
        </w:rPr>
        <w:t xml:space="preserve"> que você aplicou nos seus cabelos na maioria das vezes?</w:t>
      </w:r>
    </w:p>
    <w:p w14:paraId="6D4883AD" w14:textId="77777777" w:rsidR="0091046E" w:rsidRPr="0091046E" w:rsidRDefault="0091046E" w:rsidP="0091046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i/>
          <w:iCs/>
        </w:rPr>
      </w:pPr>
      <w:r w:rsidRPr="0091046E">
        <w:rPr>
          <w:rFonts w:asciiTheme="minorHAnsi" w:hAnsiTheme="minorHAnsi" w:cstheme="minorHAnsi"/>
          <w:i/>
          <w:iCs/>
        </w:rPr>
        <w:t>Para responder essa pergunta, use como referência a moeda de 1 real (A quantidade aplicada é equivalente a quantas moedas de 1 real?)</w:t>
      </w:r>
    </w:p>
    <w:p w14:paraId="5F88133C" w14:textId="45296F9E" w:rsidR="0091046E" w:rsidRPr="0091046E" w:rsidRDefault="0091046E" w:rsidP="45416EA2">
      <w:pPr>
        <w:tabs>
          <w:tab w:val="left" w:pos="180"/>
        </w:tabs>
        <w:jc w:val="both"/>
        <w:rPr>
          <w:rFonts w:asciiTheme="minorHAnsi" w:hAnsiTheme="minorHAnsi" w:cstheme="minorBidi"/>
          <w:b/>
          <w:bCs/>
          <w:color w:val="FFFFFF" w:themeColor="background1"/>
        </w:rPr>
      </w:pPr>
      <w:r w:rsidRPr="45416EA2">
        <w:rPr>
          <w:rFonts w:asciiTheme="minorHAnsi" w:hAnsiTheme="minorHAnsi" w:cstheme="minorBidi"/>
          <w:b/>
          <w:bCs/>
        </w:rPr>
        <w:t>___ Moedas de 1 real</w:t>
      </w:r>
    </w:p>
    <w:p w14:paraId="1A9B9E4F" w14:textId="544EC5D5" w:rsidR="0091046E" w:rsidRPr="0091046E" w:rsidRDefault="0091046E" w:rsidP="45416EA2">
      <w:pPr>
        <w:tabs>
          <w:tab w:val="left" w:pos="180"/>
        </w:tabs>
        <w:jc w:val="both"/>
        <w:rPr>
          <w:rFonts w:asciiTheme="minorHAnsi" w:hAnsiTheme="minorHAnsi" w:cstheme="minorBidi"/>
          <w:b/>
          <w:bCs/>
          <w:color w:val="FFFFFF" w:themeColor="background1"/>
        </w:rPr>
      </w:pPr>
      <w:r w:rsidRPr="45416EA2">
        <w:rPr>
          <w:rFonts w:asciiTheme="minorHAnsi" w:hAnsiTheme="minorHAnsi" w:cstheme="minorBidi"/>
          <w:b/>
          <w:bCs/>
        </w:rPr>
        <w:t xml:space="preserve">HC_EVLV_P27A. </w:t>
      </w:r>
      <w:r w:rsidRPr="45416EA2">
        <w:rPr>
          <w:rFonts w:asciiTheme="minorHAnsi" w:hAnsiTheme="minorHAnsi" w:cstheme="minorBidi"/>
        </w:rPr>
        <w:t xml:space="preserve">Essa quantidade é: </w:t>
      </w:r>
      <w:r w:rsidRPr="45416EA2">
        <w:rPr>
          <w:rFonts w:asciiTheme="minorHAnsi" w:hAnsiTheme="minorHAnsi" w:cstheme="minorBidi"/>
          <w:b/>
          <w:bCs/>
          <w:color w:val="FF0000"/>
        </w:rPr>
        <w:t>(RU)</w:t>
      </w:r>
    </w:p>
    <w:p w14:paraId="5F14F352" w14:textId="77777777" w:rsidR="0091046E" w:rsidRPr="0091046E" w:rsidRDefault="0091046E" w:rsidP="0091046E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1559"/>
      </w:tblGrid>
      <w:tr w:rsidR="0091046E" w:rsidRPr="0091046E" w14:paraId="28D53CFF" w14:textId="77777777" w:rsidTr="001332E4">
        <w:trPr>
          <w:trHeight w:val="28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7A97" w14:textId="77777777" w:rsidR="0091046E" w:rsidRPr="0091046E" w:rsidRDefault="0091046E" w:rsidP="001332E4">
            <w:pPr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Muito menos do que você normalmente usa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6B89E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1</w:t>
            </w:r>
          </w:p>
        </w:tc>
      </w:tr>
      <w:tr w:rsidR="0091046E" w:rsidRPr="0091046E" w14:paraId="4CCB9320" w14:textId="77777777" w:rsidTr="001332E4">
        <w:trPr>
          <w:trHeight w:val="28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D3F0" w14:textId="77777777" w:rsidR="0091046E" w:rsidRPr="0091046E" w:rsidRDefault="0091046E" w:rsidP="001332E4">
            <w:pPr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Menos do que você normalmente usa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54BC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2</w:t>
            </w:r>
          </w:p>
        </w:tc>
      </w:tr>
      <w:tr w:rsidR="0091046E" w:rsidRPr="0091046E" w14:paraId="64B0DE9D" w14:textId="77777777" w:rsidTr="001332E4">
        <w:trPr>
          <w:trHeight w:val="28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22DE" w14:textId="77777777" w:rsidR="0091046E" w:rsidRPr="0091046E" w:rsidRDefault="0091046E" w:rsidP="001332E4">
            <w:pPr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Igual ao que você normalmente usa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7C3C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3</w:t>
            </w:r>
          </w:p>
        </w:tc>
      </w:tr>
      <w:tr w:rsidR="0091046E" w:rsidRPr="0091046E" w14:paraId="65D90859" w14:textId="77777777" w:rsidTr="001332E4">
        <w:trPr>
          <w:trHeight w:val="28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1E8D" w14:textId="77777777" w:rsidR="0091046E" w:rsidRPr="0091046E" w:rsidRDefault="0091046E" w:rsidP="001332E4">
            <w:pPr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Mais do que você usa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E82F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4</w:t>
            </w:r>
          </w:p>
        </w:tc>
      </w:tr>
      <w:tr w:rsidR="0091046E" w:rsidRPr="0091046E" w14:paraId="31E70939" w14:textId="77777777" w:rsidTr="001332E4">
        <w:trPr>
          <w:trHeight w:val="28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1DCA" w14:textId="77777777" w:rsidR="0091046E" w:rsidRPr="0091046E" w:rsidRDefault="0091046E" w:rsidP="001332E4">
            <w:pPr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Muito mais do que você usa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B7F6" w14:textId="77777777" w:rsidR="0091046E" w:rsidRPr="0091046E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</w:rPr>
              <w:t>5</w:t>
            </w:r>
          </w:p>
        </w:tc>
      </w:tr>
    </w:tbl>
    <w:p w14:paraId="075993AC" w14:textId="77777777" w:rsidR="0091046E" w:rsidRPr="0091046E" w:rsidRDefault="0091046E" w:rsidP="0091046E">
      <w:pPr>
        <w:tabs>
          <w:tab w:val="left" w:pos="567"/>
          <w:tab w:val="left" w:pos="2268"/>
          <w:tab w:val="left" w:pos="2835"/>
          <w:tab w:val="left" w:pos="6237"/>
          <w:tab w:val="left" w:pos="7939"/>
        </w:tabs>
        <w:rPr>
          <w:rFonts w:asciiTheme="minorHAnsi" w:hAnsiTheme="minorHAnsi" w:cstheme="minorHAnsi"/>
          <w:b/>
        </w:rPr>
      </w:pPr>
    </w:p>
    <w:p w14:paraId="1282EE4D" w14:textId="77777777" w:rsidR="0091046E" w:rsidRPr="0091046E" w:rsidRDefault="0091046E" w:rsidP="0091046E">
      <w:pPr>
        <w:tabs>
          <w:tab w:val="left" w:pos="567"/>
          <w:tab w:val="left" w:pos="2268"/>
          <w:tab w:val="left" w:pos="2835"/>
          <w:tab w:val="left" w:pos="6237"/>
          <w:tab w:val="left" w:pos="7939"/>
        </w:tabs>
        <w:rPr>
          <w:rFonts w:asciiTheme="minorHAnsi" w:hAnsiTheme="minorHAnsi" w:cstheme="minorHAnsi"/>
          <w:b/>
          <w:color w:val="FF0000"/>
        </w:rPr>
      </w:pPr>
      <w:r w:rsidRPr="0091046E">
        <w:rPr>
          <w:rFonts w:asciiTheme="minorHAnsi" w:hAnsiTheme="minorHAnsi" w:cstheme="minorHAnsi"/>
          <w:b/>
          <w:bCs/>
        </w:rPr>
        <w:lastRenderedPageBreak/>
        <w:t>HC_EVLV_P28</w:t>
      </w:r>
      <w:r w:rsidRPr="0091046E">
        <w:rPr>
          <w:rFonts w:asciiTheme="minorHAnsi" w:hAnsiTheme="minorHAnsi" w:cstheme="minorHAnsi"/>
          <w:b/>
        </w:rPr>
        <w:t xml:space="preserve">. </w:t>
      </w:r>
      <w:r w:rsidRPr="0091046E">
        <w:rPr>
          <w:rFonts w:ascii="Calibri" w:hAnsi="Calibri" w:cs="Calibri"/>
          <w:color w:val="000000"/>
        </w:rPr>
        <w:t>O quanto você está satisfeita com a sua rotina de cuidados com os cabelos durante o período do teste</w:t>
      </w:r>
      <w:r w:rsidRPr="0091046E">
        <w:rPr>
          <w:rFonts w:asciiTheme="minorHAnsi" w:hAnsiTheme="minorHAnsi" w:cstheme="minorHAnsi"/>
        </w:rPr>
        <w:t xml:space="preserve">? </w:t>
      </w:r>
      <w:r w:rsidRPr="0091046E">
        <w:rPr>
          <w:rFonts w:asciiTheme="minorHAnsi" w:hAnsiTheme="minorHAnsi" w:cstheme="minorHAnsi"/>
          <w:b/>
          <w:color w:val="FF0000"/>
        </w:rPr>
        <w:t>(RU)</w:t>
      </w:r>
    </w:p>
    <w:p w14:paraId="43FCB805" w14:textId="77777777" w:rsidR="0091046E" w:rsidRPr="0091046E" w:rsidRDefault="0091046E" w:rsidP="0091046E">
      <w:pPr>
        <w:tabs>
          <w:tab w:val="left" w:pos="567"/>
          <w:tab w:val="left" w:pos="2268"/>
          <w:tab w:val="left" w:pos="2835"/>
          <w:tab w:val="left" w:pos="6237"/>
          <w:tab w:val="left" w:pos="7939"/>
        </w:tabs>
        <w:rPr>
          <w:rFonts w:asciiTheme="minorHAnsi" w:hAnsiTheme="minorHAnsi" w:cstheme="minorHAnsi"/>
          <w:b/>
          <w:color w:val="FF0000"/>
        </w:rPr>
      </w:pPr>
      <w:r w:rsidRPr="0091046E">
        <w:rPr>
          <w:rFonts w:asciiTheme="minorHAnsi" w:hAnsiTheme="minorHAnsi" w:cstheme="minorHAnsi"/>
          <w:b/>
          <w:bCs/>
        </w:rPr>
        <w:t>HC_EVLV_P28A</w:t>
      </w:r>
      <w:r w:rsidRPr="0091046E">
        <w:rPr>
          <w:rFonts w:asciiTheme="minorHAnsi" w:hAnsiTheme="minorHAnsi" w:cstheme="minorHAnsi"/>
          <w:b/>
        </w:rPr>
        <w:t xml:space="preserve">. </w:t>
      </w:r>
      <w:r w:rsidRPr="0091046E">
        <w:rPr>
          <w:rFonts w:ascii="Calibri" w:hAnsi="Calibri" w:cs="Calibri"/>
          <w:color w:val="000000"/>
        </w:rPr>
        <w:t>E o quanto você está satisfeita com o número de passos da sua rotina durante o período do teste</w:t>
      </w:r>
      <w:r w:rsidRPr="0091046E">
        <w:rPr>
          <w:rFonts w:asciiTheme="minorHAnsi" w:hAnsiTheme="minorHAnsi" w:cstheme="minorHAnsi"/>
        </w:rPr>
        <w:t xml:space="preserve">? </w:t>
      </w:r>
      <w:r w:rsidRPr="0091046E">
        <w:rPr>
          <w:rFonts w:asciiTheme="minorHAnsi" w:hAnsiTheme="minorHAnsi" w:cstheme="minorHAnsi"/>
          <w:b/>
          <w:color w:val="FF0000"/>
        </w:rPr>
        <w:t>(RU)</w:t>
      </w:r>
    </w:p>
    <w:p w14:paraId="512C6C8F" w14:textId="77777777" w:rsidR="0091046E" w:rsidRPr="0091046E" w:rsidRDefault="0091046E" w:rsidP="0091046E">
      <w:pPr>
        <w:tabs>
          <w:tab w:val="left" w:pos="567"/>
          <w:tab w:val="left" w:pos="2268"/>
          <w:tab w:val="left" w:pos="2835"/>
          <w:tab w:val="left" w:pos="6237"/>
          <w:tab w:val="left" w:pos="7939"/>
        </w:tabs>
        <w:rPr>
          <w:rFonts w:asciiTheme="minorHAnsi" w:hAnsiTheme="minorHAnsi" w:cstheme="minorHAnsi"/>
          <w:b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91046E" w:rsidRPr="0091046E" w14:paraId="36234361" w14:textId="77777777" w:rsidTr="001332E4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D9480" w14:textId="77777777" w:rsidR="0091046E" w:rsidRPr="0091046E" w:rsidRDefault="0091046E" w:rsidP="001332E4">
            <w:pPr>
              <w:jc w:val="center"/>
              <w:rPr>
                <w:rFonts w:ascii="Calibri" w:eastAsia="SimSun" w:hAnsi="Calibri" w:cs="Calibri"/>
                <w:b/>
                <w:lang w:eastAsia="zh-CN"/>
              </w:rPr>
            </w:pPr>
            <w:r w:rsidRPr="0091046E">
              <w:rPr>
                <w:rFonts w:ascii="Calibri" w:hAnsi="Calibri" w:cs="Calibri"/>
                <w:bCs/>
              </w:rPr>
              <w:t>Extremamente insatisfeita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6B137" w14:textId="77777777" w:rsidR="0091046E" w:rsidRPr="0091046E" w:rsidRDefault="0091046E" w:rsidP="001332E4">
            <w:pPr>
              <w:jc w:val="center"/>
              <w:rPr>
                <w:rFonts w:ascii="Calibri" w:hAnsi="Calibri" w:cs="Calibri"/>
                <w:bCs/>
              </w:rPr>
            </w:pPr>
            <w:r w:rsidRPr="0091046E">
              <w:rPr>
                <w:rFonts w:ascii="Calibri" w:hAnsi="Calibri" w:cs="Calibri"/>
                <w:bCs/>
              </w:rPr>
              <w:t xml:space="preserve">Muito </w:t>
            </w:r>
          </w:p>
          <w:p w14:paraId="52096618" w14:textId="77777777" w:rsidR="0091046E" w:rsidRPr="0091046E" w:rsidRDefault="0091046E" w:rsidP="001332E4">
            <w:pPr>
              <w:jc w:val="center"/>
              <w:rPr>
                <w:rFonts w:ascii="Calibri" w:hAnsi="Calibri" w:cs="Calibri"/>
                <w:i/>
                <w:lang w:eastAsia="pt-BR"/>
              </w:rPr>
            </w:pPr>
            <w:r w:rsidRPr="0091046E">
              <w:rPr>
                <w:rFonts w:ascii="Calibri" w:hAnsi="Calibri" w:cs="Calibri"/>
                <w:bCs/>
              </w:rPr>
              <w:t>insatisfeita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E7BC3" w14:textId="77777777" w:rsidR="0091046E" w:rsidRPr="0091046E" w:rsidRDefault="0091046E" w:rsidP="001332E4">
            <w:pPr>
              <w:jc w:val="center"/>
              <w:rPr>
                <w:rFonts w:ascii="Calibri" w:hAnsi="Calibri" w:cs="Calibri"/>
                <w:i/>
              </w:rPr>
            </w:pPr>
            <w:r w:rsidRPr="0091046E">
              <w:rPr>
                <w:rFonts w:ascii="Calibri" w:hAnsi="Calibri" w:cs="Calibri"/>
              </w:rPr>
              <w:t>Um pouco insatisfeita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C7E6" w14:textId="77777777" w:rsidR="0091046E" w:rsidRPr="0091046E" w:rsidRDefault="0091046E" w:rsidP="001332E4">
            <w:pPr>
              <w:jc w:val="center"/>
              <w:rPr>
                <w:rFonts w:ascii="Calibri" w:hAnsi="Calibri" w:cs="Calibri"/>
                <w:i/>
              </w:rPr>
            </w:pPr>
            <w:r w:rsidRPr="0091046E">
              <w:rPr>
                <w:rFonts w:ascii="Calibri" w:hAnsi="Calibri" w:cs="Calibri"/>
                <w:color w:val="000000"/>
              </w:rPr>
              <w:t>Um pouco satisfeita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9725" w14:textId="77777777" w:rsidR="0091046E" w:rsidRPr="0091046E" w:rsidRDefault="0091046E" w:rsidP="001332E4">
            <w:pPr>
              <w:jc w:val="center"/>
              <w:rPr>
                <w:rFonts w:ascii="Calibri" w:hAnsi="Calibri" w:cs="Calibri"/>
                <w:color w:val="000000"/>
              </w:rPr>
            </w:pPr>
            <w:r w:rsidRPr="0091046E">
              <w:rPr>
                <w:rFonts w:ascii="Calibri" w:hAnsi="Calibri" w:cs="Calibri"/>
                <w:color w:val="000000"/>
              </w:rPr>
              <w:t xml:space="preserve">Muito </w:t>
            </w:r>
          </w:p>
          <w:p w14:paraId="057E696C" w14:textId="77777777" w:rsidR="0091046E" w:rsidRPr="0091046E" w:rsidRDefault="0091046E" w:rsidP="001332E4">
            <w:pPr>
              <w:jc w:val="center"/>
              <w:rPr>
                <w:rFonts w:ascii="Calibri" w:hAnsi="Calibri" w:cs="Calibri"/>
                <w:i/>
              </w:rPr>
            </w:pPr>
            <w:r w:rsidRPr="0091046E">
              <w:rPr>
                <w:rFonts w:ascii="Calibri" w:hAnsi="Calibri" w:cs="Calibri"/>
                <w:color w:val="000000"/>
              </w:rPr>
              <w:t>satisfeita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F4D4" w14:textId="77777777" w:rsidR="0091046E" w:rsidRPr="0091046E" w:rsidRDefault="0091046E" w:rsidP="001332E4">
            <w:pPr>
              <w:jc w:val="center"/>
              <w:rPr>
                <w:rFonts w:ascii="Calibri" w:hAnsi="Calibri" w:cs="Calibri"/>
                <w:i/>
              </w:rPr>
            </w:pPr>
            <w:r w:rsidRPr="0091046E">
              <w:rPr>
                <w:rFonts w:ascii="Calibri" w:hAnsi="Calibri" w:cs="Calibri"/>
                <w:color w:val="000000"/>
              </w:rPr>
              <w:t>Extremamente satisfeita</w:t>
            </w:r>
          </w:p>
        </w:tc>
      </w:tr>
      <w:tr w:rsidR="0091046E" w:rsidRPr="0091046E" w14:paraId="35244C5A" w14:textId="77777777" w:rsidTr="001332E4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CBC54" w14:textId="77777777" w:rsidR="0091046E" w:rsidRPr="0091046E" w:rsidRDefault="0091046E" w:rsidP="001332E4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4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319F10" w14:textId="77777777" w:rsidR="0091046E" w:rsidRPr="0091046E" w:rsidRDefault="0091046E" w:rsidP="001332E4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46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AFD34C" w14:textId="77777777" w:rsidR="0091046E" w:rsidRPr="0091046E" w:rsidRDefault="0091046E" w:rsidP="001332E4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4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49FB12" w14:textId="77777777" w:rsidR="0091046E" w:rsidRPr="0091046E" w:rsidRDefault="0091046E" w:rsidP="001332E4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46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319E61" w14:textId="77777777" w:rsidR="0091046E" w:rsidRPr="0091046E" w:rsidRDefault="0091046E" w:rsidP="001332E4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46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95DBF6" w14:textId="77777777" w:rsidR="0091046E" w:rsidRPr="0091046E" w:rsidRDefault="0091046E" w:rsidP="001332E4">
            <w:pPr>
              <w:jc w:val="center"/>
              <w:rPr>
                <w:rFonts w:ascii="Calibri" w:hAnsi="Calibri" w:cs="Calibri"/>
                <w:i/>
              </w:rPr>
            </w:pPr>
            <w:r w:rsidRPr="0091046E"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4C91E652" w14:textId="77777777" w:rsidR="0091046E" w:rsidRPr="0091046E" w:rsidRDefault="0091046E" w:rsidP="0091046E">
      <w:pPr>
        <w:pStyle w:val="Rodap"/>
        <w:tabs>
          <w:tab w:val="clear" w:pos="9071"/>
          <w:tab w:val="left" w:pos="426"/>
          <w:tab w:val="left" w:pos="567"/>
          <w:tab w:val="left" w:pos="4253"/>
          <w:tab w:val="left" w:pos="6237"/>
          <w:tab w:val="left" w:pos="7939"/>
        </w:tabs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143DB886" w14:textId="58B37114" w:rsidR="0091046E" w:rsidRPr="0091046E" w:rsidRDefault="0091046E" w:rsidP="0091046E">
      <w:pPr>
        <w:tabs>
          <w:tab w:val="left" w:pos="567"/>
          <w:tab w:val="left" w:pos="2268"/>
          <w:tab w:val="left" w:pos="2835"/>
          <w:tab w:val="left" w:pos="6237"/>
          <w:tab w:val="left" w:pos="7939"/>
        </w:tabs>
        <w:rPr>
          <w:rFonts w:asciiTheme="minorHAnsi" w:hAnsiTheme="minorHAnsi" w:cstheme="minorHAnsi"/>
          <w:b/>
          <w:color w:val="FF0000"/>
        </w:rPr>
      </w:pPr>
      <w:r w:rsidRPr="0091046E">
        <w:rPr>
          <w:rFonts w:asciiTheme="minorHAnsi" w:hAnsiTheme="minorHAnsi" w:cstheme="minorHAnsi"/>
          <w:b/>
          <w:bCs/>
        </w:rPr>
        <w:t>HC_EVLV_P29.</w:t>
      </w:r>
      <w:r w:rsidRPr="0091046E">
        <w:rPr>
          <w:rFonts w:asciiTheme="minorHAnsi" w:hAnsiTheme="minorHAnsi" w:cstheme="minorHAnsi"/>
          <w:b/>
        </w:rPr>
        <w:t xml:space="preserve"> </w:t>
      </w:r>
      <w:r w:rsidRPr="0091046E">
        <w:rPr>
          <w:rFonts w:ascii="Calibri" w:hAnsi="Calibri" w:cs="Calibri"/>
          <w:color w:val="000000"/>
        </w:rPr>
        <w:t xml:space="preserve">Você gostaria que algo fosse melhorado na sua rotina de cuidado com cabelos durante o período em que testou o </w:t>
      </w:r>
      <w:r w:rsidR="00473D94">
        <w:rPr>
          <w:rFonts w:ascii="Calibri" w:hAnsi="Calibri" w:cs="Calibri"/>
          <w:color w:val="000000"/>
        </w:rPr>
        <w:t>creme para pentear</w:t>
      </w:r>
      <w:r w:rsidRPr="0091046E">
        <w:rPr>
          <w:rFonts w:ascii="Calibri" w:hAnsi="Calibri" w:cs="Calibri"/>
          <w:color w:val="000000"/>
        </w:rPr>
        <w:t xml:space="preserve"> do teste</w:t>
      </w:r>
      <w:r w:rsidRPr="0091046E">
        <w:rPr>
          <w:rFonts w:asciiTheme="minorHAnsi" w:hAnsiTheme="minorHAnsi" w:cstheme="minorHAnsi"/>
        </w:rPr>
        <w:t xml:space="preserve">? </w:t>
      </w:r>
      <w:r w:rsidRPr="0091046E">
        <w:rPr>
          <w:rFonts w:asciiTheme="minorHAnsi" w:hAnsiTheme="minorHAnsi" w:cstheme="minorHAnsi"/>
          <w:b/>
          <w:color w:val="FF0000"/>
        </w:rPr>
        <w:t>(RU)</w:t>
      </w:r>
    </w:p>
    <w:p w14:paraId="1EDCB344" w14:textId="77777777" w:rsidR="0091046E" w:rsidRPr="0091046E" w:rsidRDefault="0091046E" w:rsidP="0091046E">
      <w:pPr>
        <w:tabs>
          <w:tab w:val="left" w:pos="567"/>
          <w:tab w:val="left" w:pos="2268"/>
          <w:tab w:val="left" w:pos="2835"/>
          <w:tab w:val="left" w:pos="6237"/>
          <w:tab w:val="left" w:pos="7939"/>
        </w:tabs>
        <w:rPr>
          <w:rFonts w:asciiTheme="minorHAnsi" w:hAnsiTheme="minorHAnsi" w:cstheme="minorHAnsi"/>
          <w:b/>
          <w:color w:val="FF0000"/>
        </w:rPr>
      </w:pPr>
    </w:p>
    <w:tbl>
      <w:tblPr>
        <w:tblW w:w="9585" w:type="dxa"/>
        <w:tblInd w:w="-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338"/>
        <w:gridCol w:w="1247"/>
      </w:tblGrid>
      <w:tr w:rsidR="0091046E" w:rsidRPr="0091046E" w14:paraId="77978015" w14:textId="77777777" w:rsidTr="001332E4">
        <w:trPr>
          <w:trHeight w:val="199"/>
        </w:trPr>
        <w:tc>
          <w:tcPr>
            <w:tcW w:w="8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EF3A" w14:textId="77777777" w:rsidR="0091046E" w:rsidRPr="0091046E" w:rsidRDefault="0091046E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Sim. O que?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74E67" w14:textId="77777777" w:rsidR="0091046E" w:rsidRPr="0091046E" w:rsidRDefault="0091046E" w:rsidP="001332E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1046E" w:rsidRPr="0091046E" w14:paraId="1FF85348" w14:textId="77777777" w:rsidTr="001332E4">
        <w:trPr>
          <w:trHeight w:val="199"/>
        </w:trPr>
        <w:tc>
          <w:tcPr>
            <w:tcW w:w="8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AE74" w14:textId="77777777" w:rsidR="0091046E" w:rsidRPr="0091046E" w:rsidRDefault="0091046E" w:rsidP="001332E4">
            <w:pPr>
              <w:pStyle w:val="qnanswer9"/>
              <w:keepNext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1046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Não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3F55" w14:textId="77777777" w:rsidR="0091046E" w:rsidRPr="0091046E" w:rsidRDefault="0091046E" w:rsidP="001332E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91046E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</w:tbl>
    <w:p w14:paraId="149FBBDD" w14:textId="77777777" w:rsidR="0091046E" w:rsidRPr="0091046E" w:rsidRDefault="0091046E" w:rsidP="0091046E">
      <w:pPr>
        <w:pStyle w:val="PargrafodaLista"/>
        <w:ind w:left="0"/>
        <w:jc w:val="both"/>
        <w:rPr>
          <w:rFonts w:ascii="Calibri" w:hAnsi="Calibri" w:cs="Calibri"/>
          <w:b/>
          <w:color w:val="FF0000"/>
          <w:sz w:val="22"/>
          <w:szCs w:val="22"/>
          <w:lang w:val="pt-BR"/>
        </w:rPr>
      </w:pPr>
    </w:p>
    <w:p w14:paraId="4EF48785" w14:textId="72FB5233" w:rsidR="009559B8" w:rsidRPr="00CA3D88" w:rsidRDefault="009559B8" w:rsidP="009559B8">
      <w:pPr>
        <w:contextualSpacing/>
        <w:jc w:val="both"/>
        <w:rPr>
          <w:rFonts w:asciiTheme="minorHAnsi" w:hAnsiTheme="minorHAnsi" w:cstheme="minorHAnsi"/>
          <w:b/>
        </w:rPr>
      </w:pPr>
      <w:r w:rsidRPr="009559B8">
        <w:rPr>
          <w:rFonts w:asciiTheme="minorHAnsi" w:hAnsiTheme="minorHAnsi" w:cstheme="minorHAnsi"/>
          <w:b/>
          <w:bCs/>
        </w:rPr>
        <w:t>HC_EVLV_P3</w:t>
      </w:r>
      <w:r>
        <w:rPr>
          <w:rFonts w:asciiTheme="minorHAnsi" w:hAnsiTheme="minorHAnsi" w:cstheme="minorHAnsi"/>
          <w:b/>
          <w:bCs/>
        </w:rPr>
        <w:t>1</w:t>
      </w:r>
      <w:r w:rsidRPr="0016205D">
        <w:rPr>
          <w:rFonts w:asciiTheme="minorHAnsi" w:hAnsiTheme="minorHAnsi" w:cstheme="minorHAnsi"/>
          <w:b/>
        </w:rPr>
        <w:t>.</w:t>
      </w:r>
      <w:r w:rsidRPr="0016205D">
        <w:rPr>
          <w:rFonts w:asciiTheme="minorHAnsi" w:hAnsiTheme="minorHAnsi" w:cstheme="minorHAnsi"/>
        </w:rPr>
        <w:t xml:space="preserve"> Em quais momentos você aplicou o creme para </w:t>
      </w:r>
      <w:r w:rsidRPr="00CA3D88">
        <w:rPr>
          <w:rFonts w:asciiTheme="minorHAnsi" w:hAnsiTheme="minorHAnsi" w:cstheme="minorHAnsi"/>
        </w:rPr>
        <w:t>pentear?</w:t>
      </w:r>
      <w:r w:rsidRPr="00CA3D88">
        <w:rPr>
          <w:rFonts w:asciiTheme="minorHAnsi" w:hAnsiTheme="minorHAnsi" w:cstheme="minorHAnsi"/>
          <w:b/>
        </w:rPr>
        <w:t xml:space="preserve"> </w:t>
      </w:r>
      <w:r w:rsidRPr="00CA3D88">
        <w:rPr>
          <w:rFonts w:asciiTheme="minorHAnsi" w:hAnsiTheme="minorHAnsi" w:cstheme="minorHAnsi"/>
          <w:b/>
          <w:color w:val="FF0000"/>
        </w:rPr>
        <w:t>(RM)</w:t>
      </w:r>
    </w:p>
    <w:p w14:paraId="15FFE930" w14:textId="77777777" w:rsidR="009559B8" w:rsidRPr="0016205D" w:rsidRDefault="009559B8" w:rsidP="009559B8">
      <w:pPr>
        <w:rPr>
          <w:rFonts w:asciiTheme="minorHAnsi" w:hAnsiTheme="minorHAnsi" w:cstheme="minorHAnsi"/>
        </w:rPr>
      </w:pPr>
      <w:r w:rsidRPr="00CA3D88">
        <w:rPr>
          <w:rFonts w:asciiTheme="minorHAnsi" w:hAnsiTheme="minorHAnsi" w:cstheme="minorHAnsi"/>
          <w:bCs/>
          <w:i/>
          <w:iCs/>
        </w:rPr>
        <w:t>Você pode escolher quantas alternativas forem</w:t>
      </w:r>
      <w:r w:rsidRPr="00CA3D88">
        <w:rPr>
          <w:rFonts w:asciiTheme="minorHAnsi" w:hAnsiTheme="minorHAnsi" w:cstheme="minorHAnsi"/>
          <w:b/>
        </w:rPr>
        <w:t xml:space="preserve"> </w:t>
      </w:r>
      <w:r w:rsidRPr="00CA3D88">
        <w:rPr>
          <w:rFonts w:asciiTheme="minorHAnsi" w:hAnsiTheme="minorHAnsi" w:cstheme="minorHAnsi"/>
          <w:bCs/>
          <w:i/>
          <w:iCs/>
        </w:rPr>
        <w:t>necessárias</w:t>
      </w:r>
      <w:r w:rsidRPr="00CA3D88">
        <w:rPr>
          <w:rFonts w:asciiTheme="minorHAnsi" w:hAnsiTheme="minorHAnsi" w:cstheme="minorHAnsi"/>
          <w:b/>
        </w:rPr>
        <w:t xml:space="preserve"> </w:t>
      </w:r>
    </w:p>
    <w:p w14:paraId="15A1912F" w14:textId="77777777" w:rsidR="009559B8" w:rsidRPr="0016205D" w:rsidRDefault="009559B8" w:rsidP="009559B8">
      <w:pPr>
        <w:pStyle w:val="SemEspaamento"/>
        <w:rPr>
          <w:rFonts w:asciiTheme="minorHAnsi" w:hAnsiTheme="minorHAnsi" w:cstheme="minorHAnsi"/>
          <w:b/>
        </w:rPr>
      </w:pPr>
    </w:p>
    <w:tbl>
      <w:tblPr>
        <w:tblW w:w="7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0"/>
        <w:gridCol w:w="1560"/>
      </w:tblGrid>
      <w:tr w:rsidR="009559B8" w:rsidRPr="0016205D" w14:paraId="59DC20FD" w14:textId="77777777" w:rsidTr="0035035E">
        <w:trPr>
          <w:trHeight w:val="283"/>
        </w:trPr>
        <w:tc>
          <w:tcPr>
            <w:tcW w:w="6350" w:type="dxa"/>
            <w:vAlign w:val="center"/>
          </w:tcPr>
          <w:p w14:paraId="724B7B22" w14:textId="77777777" w:rsidR="009559B8" w:rsidRPr="0016205D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16205D">
              <w:rPr>
                <w:rFonts w:asciiTheme="minorHAnsi" w:hAnsiTheme="minorHAnsi" w:cstheme="minorHAnsi"/>
                <w:color w:val="000000"/>
              </w:rPr>
              <w:t>Durante o banho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54BFB6FE" w14:textId="77777777" w:rsidR="009559B8" w:rsidRPr="0016205D" w:rsidRDefault="009559B8" w:rsidP="0035035E">
            <w:pPr>
              <w:ind w:left="-358" w:firstLine="358"/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1</w:t>
            </w:r>
          </w:p>
        </w:tc>
      </w:tr>
      <w:tr w:rsidR="009559B8" w:rsidRPr="0016205D" w14:paraId="50AF0F8F" w14:textId="77777777" w:rsidTr="0035035E">
        <w:trPr>
          <w:trHeight w:val="283"/>
        </w:trPr>
        <w:tc>
          <w:tcPr>
            <w:tcW w:w="6350" w:type="dxa"/>
            <w:shd w:val="clear" w:color="auto" w:fill="auto"/>
            <w:vAlign w:val="center"/>
          </w:tcPr>
          <w:p w14:paraId="6CEA6745" w14:textId="77777777" w:rsidR="009559B8" w:rsidRPr="0016205D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16205D">
              <w:rPr>
                <w:rFonts w:asciiTheme="minorHAnsi" w:hAnsiTheme="minorHAnsi" w:cstheme="minorHAnsi"/>
                <w:color w:val="000000"/>
              </w:rPr>
              <w:t>Após o banho com cabelos molhados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88A857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2</w:t>
            </w:r>
          </w:p>
        </w:tc>
      </w:tr>
      <w:tr w:rsidR="009559B8" w:rsidRPr="0016205D" w14:paraId="1C745074" w14:textId="77777777" w:rsidTr="0035035E">
        <w:trPr>
          <w:trHeight w:val="283"/>
        </w:trPr>
        <w:tc>
          <w:tcPr>
            <w:tcW w:w="6350" w:type="dxa"/>
            <w:shd w:val="clear" w:color="auto" w:fill="auto"/>
            <w:vAlign w:val="center"/>
          </w:tcPr>
          <w:p w14:paraId="66F4C7D3" w14:textId="77777777" w:rsidR="009559B8" w:rsidRPr="0016205D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16205D">
              <w:rPr>
                <w:rFonts w:asciiTheme="minorHAnsi" w:hAnsiTheme="minorHAnsi" w:cstheme="minorHAnsi"/>
                <w:color w:val="000000"/>
              </w:rPr>
              <w:t>Após o banho com os cabelos úmidos, não muito molhados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A2D28D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3</w:t>
            </w:r>
          </w:p>
        </w:tc>
      </w:tr>
      <w:tr w:rsidR="009559B8" w:rsidRPr="0016205D" w14:paraId="5BE6B3BB" w14:textId="77777777" w:rsidTr="0035035E">
        <w:trPr>
          <w:trHeight w:val="283"/>
        </w:trPr>
        <w:tc>
          <w:tcPr>
            <w:tcW w:w="6350" w:type="dxa"/>
            <w:shd w:val="clear" w:color="auto" w:fill="auto"/>
            <w:vAlign w:val="center"/>
          </w:tcPr>
          <w:p w14:paraId="353F34D4" w14:textId="77777777" w:rsidR="009559B8" w:rsidRPr="0016205D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16205D">
              <w:rPr>
                <w:rFonts w:asciiTheme="minorHAnsi" w:hAnsiTheme="minorHAnsi" w:cstheme="minorHAnsi"/>
                <w:color w:val="000000"/>
              </w:rPr>
              <w:t>Após o banho, com os cabelos secos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DA75D1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4</w:t>
            </w:r>
          </w:p>
        </w:tc>
      </w:tr>
      <w:tr w:rsidR="009559B8" w:rsidRPr="0016205D" w14:paraId="20ECDE4A" w14:textId="77777777" w:rsidTr="0035035E">
        <w:trPr>
          <w:trHeight w:val="283"/>
        </w:trPr>
        <w:tc>
          <w:tcPr>
            <w:tcW w:w="6350" w:type="dxa"/>
            <w:shd w:val="clear" w:color="auto" w:fill="auto"/>
            <w:vAlign w:val="center"/>
          </w:tcPr>
          <w:p w14:paraId="3C8A00D9" w14:textId="77777777" w:rsidR="009559B8" w:rsidRPr="0016205D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16205D">
              <w:rPr>
                <w:rFonts w:asciiTheme="minorHAnsi" w:hAnsiTheme="minorHAnsi" w:cstheme="minorHAnsi"/>
                <w:color w:val="000000"/>
              </w:rPr>
              <w:t>Ao longo do dia com os cabelos secos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4F5E99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5</w:t>
            </w:r>
          </w:p>
        </w:tc>
      </w:tr>
      <w:tr w:rsidR="009559B8" w:rsidRPr="0016205D" w14:paraId="3A16F5C0" w14:textId="77777777" w:rsidTr="0035035E">
        <w:trPr>
          <w:trHeight w:val="283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87408" w14:textId="77777777" w:rsidR="009559B8" w:rsidRPr="0016205D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16205D">
              <w:rPr>
                <w:rFonts w:asciiTheme="minorHAnsi" w:hAnsiTheme="minorHAnsi" w:cstheme="minorHAnsi"/>
                <w:color w:val="000000"/>
              </w:rPr>
              <w:t>Ao longo do dia, umedecendo os cabelos antes de aplicar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824C1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6</w:t>
            </w:r>
          </w:p>
        </w:tc>
      </w:tr>
      <w:tr w:rsidR="009559B8" w:rsidRPr="0016205D" w14:paraId="2E9A5898" w14:textId="77777777" w:rsidTr="0035035E">
        <w:trPr>
          <w:trHeight w:val="283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EA756" w14:textId="77777777" w:rsidR="009559B8" w:rsidRPr="0016205D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16205D">
              <w:rPr>
                <w:rFonts w:asciiTheme="minorHAnsi" w:hAnsiTheme="minorHAnsi" w:cstheme="minorHAnsi"/>
                <w:color w:val="000000"/>
              </w:rPr>
              <w:t>Ao longo do dia, molhando os cabelos antes de aplicar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646E4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7</w:t>
            </w:r>
          </w:p>
        </w:tc>
      </w:tr>
      <w:tr w:rsidR="009559B8" w:rsidRPr="0016205D" w14:paraId="776D82AC" w14:textId="77777777" w:rsidTr="0035035E">
        <w:trPr>
          <w:trHeight w:val="283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88CC" w14:textId="6B23DAF8" w:rsidR="009559B8" w:rsidRPr="00CA3D88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CA3D88">
              <w:rPr>
                <w:rFonts w:asciiTheme="minorHAnsi" w:hAnsiTheme="minorHAnsi" w:cstheme="minorHAnsi"/>
                <w:color w:val="000000"/>
              </w:rPr>
              <w:t xml:space="preserve">Antes de usar secador / chapinha </w:t>
            </w:r>
            <w:r w:rsidRPr="00F932F5">
              <w:rPr>
                <w:rFonts w:asciiTheme="minorHAnsi" w:hAnsiTheme="minorHAnsi" w:cstheme="minorHAnsi"/>
                <w:b/>
                <w:color w:val="FF0000"/>
              </w:rPr>
              <w:t xml:space="preserve">MOSTRAR APENAS SE COD 1 OU 2 EM </w:t>
            </w:r>
            <w:r>
              <w:rPr>
                <w:rFonts w:asciiTheme="minorHAnsi" w:hAnsiTheme="minorHAnsi" w:cstheme="minorHAnsi"/>
                <w:b/>
                <w:color w:val="FF0000"/>
              </w:rPr>
              <w:t>HAIR_CURL</w:t>
            </w:r>
            <w:r w:rsidRPr="00F932F5">
              <w:rPr>
                <w:rFonts w:asciiTheme="minorHAnsi" w:hAnsiTheme="minorHAnsi" w:cstheme="minorHAnsi"/>
                <w:b/>
                <w:color w:val="FF0000"/>
              </w:rPr>
              <w:t xml:space="preserve"> (CABELOS LISOS)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F92F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8</w:t>
            </w:r>
          </w:p>
        </w:tc>
      </w:tr>
      <w:tr w:rsidR="009559B8" w:rsidRPr="0016205D" w14:paraId="1DE0853D" w14:textId="77777777" w:rsidTr="0035035E">
        <w:trPr>
          <w:trHeight w:val="283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AF167" w14:textId="77777777" w:rsidR="009559B8" w:rsidRPr="00CA3D88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CA3D88">
              <w:rPr>
                <w:rFonts w:asciiTheme="minorHAnsi" w:hAnsiTheme="minorHAnsi" w:cstheme="minorHAnsi"/>
                <w:color w:val="000000"/>
              </w:rPr>
              <w:t>Antes de dormir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CC11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9</w:t>
            </w:r>
          </w:p>
        </w:tc>
      </w:tr>
      <w:tr w:rsidR="009559B8" w:rsidRPr="0016205D" w14:paraId="38405E66" w14:textId="77777777" w:rsidTr="0035035E">
        <w:trPr>
          <w:trHeight w:val="283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3F90" w14:textId="77777777" w:rsidR="009559B8" w:rsidRPr="000758F1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0758F1">
              <w:rPr>
                <w:rFonts w:asciiTheme="minorHAnsi" w:hAnsiTheme="minorHAnsi" w:cstheme="minorHAnsi"/>
                <w:color w:val="000000"/>
              </w:rPr>
              <w:t>Na manhã seguinte/</w:t>
            </w:r>
            <w:proofErr w:type="spellStart"/>
            <w:r w:rsidRPr="000758F1">
              <w:rPr>
                <w:rFonts w:asciiTheme="minorHAnsi" w:hAnsiTheme="minorHAnsi" w:cstheme="minorHAnsi"/>
                <w:i/>
                <w:color w:val="000000"/>
              </w:rPr>
              <w:t>day</w:t>
            </w:r>
            <w:proofErr w:type="spellEnd"/>
            <w:r w:rsidRPr="000758F1">
              <w:rPr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0758F1">
              <w:rPr>
                <w:rFonts w:asciiTheme="minorHAnsi" w:hAnsiTheme="minorHAnsi" w:cstheme="minorHAnsi"/>
                <w:i/>
                <w:color w:val="000000"/>
              </w:rPr>
              <w:t>after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75F51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9559B8" w:rsidRPr="0016205D" w14:paraId="68F34147" w14:textId="77777777" w:rsidTr="0035035E">
        <w:trPr>
          <w:trHeight w:val="283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23CD5" w14:textId="77777777" w:rsidR="009559B8" w:rsidRPr="0016205D" w:rsidRDefault="009559B8" w:rsidP="0035035E">
            <w:pPr>
              <w:rPr>
                <w:rFonts w:asciiTheme="minorHAnsi" w:hAnsiTheme="minorHAnsi" w:cstheme="minorHAnsi"/>
                <w:color w:val="000000"/>
              </w:rPr>
            </w:pPr>
            <w:r w:rsidRPr="0016205D">
              <w:rPr>
                <w:rFonts w:asciiTheme="minorHAnsi" w:hAnsiTheme="minorHAnsi" w:cstheme="minorHAnsi"/>
                <w:color w:val="000000"/>
              </w:rPr>
              <w:t xml:space="preserve">Outros </w:t>
            </w:r>
            <w:r w:rsidRPr="0016205D">
              <w:rPr>
                <w:rFonts w:asciiTheme="minorHAnsi" w:hAnsiTheme="minorHAnsi" w:cstheme="minorHAnsi"/>
                <w:b/>
                <w:color w:val="000000"/>
              </w:rPr>
              <w:t>(ESPECIFIQUE)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7FAF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71C1F6D" w14:textId="77777777" w:rsidR="009559B8" w:rsidRPr="0016205D" w:rsidRDefault="009559B8" w:rsidP="009559B8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szCs w:val="22"/>
        </w:rPr>
      </w:pPr>
    </w:p>
    <w:p w14:paraId="6CEE823E" w14:textId="0CD072C2" w:rsidR="009559B8" w:rsidRPr="0016205D" w:rsidRDefault="009559B8" w:rsidP="009559B8">
      <w:pPr>
        <w:contextualSpacing/>
        <w:jc w:val="both"/>
        <w:rPr>
          <w:rFonts w:asciiTheme="minorHAnsi" w:hAnsiTheme="minorHAnsi" w:cstheme="minorHAnsi"/>
          <w:b/>
        </w:rPr>
      </w:pPr>
      <w:r w:rsidRPr="009559B8">
        <w:rPr>
          <w:rFonts w:asciiTheme="minorHAnsi" w:hAnsiTheme="minorHAnsi" w:cstheme="minorHAnsi"/>
          <w:b/>
          <w:bCs/>
        </w:rPr>
        <w:t>HC_EVLV_P32</w:t>
      </w:r>
      <w:r w:rsidRPr="0016205D">
        <w:rPr>
          <w:rFonts w:asciiTheme="minorHAnsi" w:hAnsiTheme="minorHAnsi" w:cstheme="minorHAnsi"/>
          <w:b/>
        </w:rPr>
        <w:t>.</w:t>
      </w:r>
      <w:r w:rsidRPr="0016205D">
        <w:rPr>
          <w:rFonts w:asciiTheme="minorHAnsi" w:hAnsiTheme="minorHAnsi" w:cstheme="minorHAnsi"/>
        </w:rPr>
        <w:t xml:space="preserve"> Em que partes do cabelo você aplicou creme para pentear? </w:t>
      </w:r>
      <w:r w:rsidRPr="0016205D">
        <w:rPr>
          <w:rFonts w:asciiTheme="minorHAnsi" w:hAnsiTheme="minorHAnsi" w:cstheme="minorHAnsi"/>
          <w:b/>
          <w:color w:val="FF0000"/>
        </w:rPr>
        <w:t>(RM)</w:t>
      </w:r>
    </w:p>
    <w:p w14:paraId="15078913" w14:textId="77777777" w:rsidR="009559B8" w:rsidRPr="0016205D" w:rsidRDefault="009559B8" w:rsidP="009559B8">
      <w:pPr>
        <w:pStyle w:val="SemEspaamento"/>
        <w:rPr>
          <w:rFonts w:asciiTheme="minorHAnsi" w:hAnsiTheme="minorHAnsi" w:cstheme="minorHAnsi"/>
          <w:b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1559"/>
      </w:tblGrid>
      <w:tr w:rsidR="009559B8" w:rsidRPr="0016205D" w14:paraId="69E2B8E2" w14:textId="77777777" w:rsidTr="0035035E">
        <w:trPr>
          <w:trHeight w:val="283"/>
        </w:trPr>
        <w:tc>
          <w:tcPr>
            <w:tcW w:w="6374" w:type="dxa"/>
            <w:vAlign w:val="center"/>
          </w:tcPr>
          <w:p w14:paraId="5D225DD1" w14:textId="77777777" w:rsidR="009559B8" w:rsidRPr="0016205D" w:rsidRDefault="009559B8" w:rsidP="0035035E">
            <w:pPr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Na raiz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0A75F272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1</w:t>
            </w:r>
          </w:p>
        </w:tc>
      </w:tr>
      <w:tr w:rsidR="009559B8" w:rsidRPr="0016205D" w14:paraId="2D21EA47" w14:textId="77777777" w:rsidTr="0035035E">
        <w:trPr>
          <w:trHeight w:val="283"/>
        </w:trPr>
        <w:tc>
          <w:tcPr>
            <w:tcW w:w="6374" w:type="dxa"/>
            <w:vAlign w:val="center"/>
          </w:tcPr>
          <w:p w14:paraId="39DB9C28" w14:textId="77777777" w:rsidR="009559B8" w:rsidRPr="0016205D" w:rsidRDefault="009559B8" w:rsidP="0035035E">
            <w:pPr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Nas pontas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39026D25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2</w:t>
            </w:r>
          </w:p>
        </w:tc>
      </w:tr>
      <w:tr w:rsidR="009559B8" w:rsidRPr="0016205D" w14:paraId="4B3FCCDE" w14:textId="77777777" w:rsidTr="0035035E">
        <w:trPr>
          <w:trHeight w:val="283"/>
        </w:trPr>
        <w:tc>
          <w:tcPr>
            <w:tcW w:w="6374" w:type="dxa"/>
            <w:vAlign w:val="center"/>
          </w:tcPr>
          <w:p w14:paraId="0925645D" w14:textId="77777777" w:rsidR="009559B8" w:rsidRPr="0016205D" w:rsidRDefault="009559B8" w:rsidP="0035035E">
            <w:pPr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No comprimento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7A87EA98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3</w:t>
            </w:r>
          </w:p>
        </w:tc>
      </w:tr>
      <w:tr w:rsidR="009559B8" w:rsidRPr="0016205D" w14:paraId="3DC95DEE" w14:textId="77777777" w:rsidTr="0035035E">
        <w:trPr>
          <w:trHeight w:val="283"/>
        </w:trPr>
        <w:tc>
          <w:tcPr>
            <w:tcW w:w="6374" w:type="dxa"/>
            <w:vAlign w:val="center"/>
          </w:tcPr>
          <w:p w14:paraId="69A34008" w14:textId="77777777" w:rsidR="009559B8" w:rsidRPr="0016205D" w:rsidRDefault="009559B8" w:rsidP="0035035E">
            <w:pPr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No cabelo todo</w:t>
            </w:r>
            <w:r w:rsidRPr="0016205D">
              <w:rPr>
                <w:rFonts w:asciiTheme="minorHAnsi" w:hAnsiTheme="minorHAnsi" w:cstheme="minorHAnsi"/>
                <w:b/>
                <w:color w:val="FF0000"/>
              </w:rPr>
              <w:t xml:space="preserve"> RESPOSTA EXCLUSIVA 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36DC5583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4</w:t>
            </w:r>
          </w:p>
        </w:tc>
      </w:tr>
    </w:tbl>
    <w:p w14:paraId="25E7B45C" w14:textId="77777777" w:rsidR="009559B8" w:rsidRDefault="009559B8" w:rsidP="0091046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  <w:b/>
          <w:bCs/>
          <w:highlight w:val="yellow"/>
        </w:rPr>
      </w:pPr>
    </w:p>
    <w:p w14:paraId="4EF6C46F" w14:textId="398AB05D" w:rsidR="0091046E" w:rsidRPr="00640350" w:rsidRDefault="0091046E" w:rsidP="0091046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  <w:b/>
          <w:color w:val="FF0000"/>
          <w:szCs w:val="22"/>
        </w:rPr>
      </w:pPr>
      <w:r w:rsidRPr="00640350">
        <w:rPr>
          <w:rFonts w:asciiTheme="minorHAnsi" w:hAnsiTheme="minorHAnsi" w:cstheme="minorHAnsi"/>
          <w:b/>
          <w:bCs/>
        </w:rPr>
        <w:t>HC_EVLV_P30</w:t>
      </w:r>
      <w:r w:rsidRPr="00640350">
        <w:rPr>
          <w:rFonts w:asciiTheme="minorHAnsi" w:hAnsiTheme="minorHAnsi" w:cstheme="minorHAnsi"/>
          <w:b/>
          <w:szCs w:val="22"/>
          <w:lang w:eastAsia="en-US"/>
        </w:rPr>
        <w:t xml:space="preserve">. </w:t>
      </w:r>
      <w:r w:rsidRPr="00640350">
        <w:rPr>
          <w:rFonts w:asciiTheme="minorHAnsi" w:hAnsiTheme="minorHAnsi" w:cstheme="minorHAnsi"/>
          <w:szCs w:val="22"/>
          <w:lang w:eastAsia="en-US"/>
        </w:rPr>
        <w:t>Durante</w:t>
      </w:r>
      <w:r w:rsidRPr="00640350">
        <w:rPr>
          <w:rFonts w:asciiTheme="minorHAnsi" w:hAnsiTheme="minorHAnsi" w:cstheme="minorHAnsi"/>
          <w:szCs w:val="22"/>
        </w:rPr>
        <w:t xml:space="preserve"> os dias em que você usou </w:t>
      </w:r>
      <w:r w:rsidRPr="00640350">
        <w:rPr>
          <w:rFonts w:asciiTheme="minorHAnsi" w:hAnsiTheme="minorHAnsi" w:cstheme="minorHAnsi"/>
        </w:rPr>
        <w:t xml:space="preserve">o </w:t>
      </w:r>
      <w:r w:rsidR="00473D94" w:rsidRPr="00640350">
        <w:rPr>
          <w:rFonts w:asciiTheme="minorHAnsi" w:hAnsiTheme="minorHAnsi" w:cstheme="minorHAnsi"/>
        </w:rPr>
        <w:t>creme para pentear</w:t>
      </w:r>
      <w:r w:rsidRPr="00640350">
        <w:rPr>
          <w:rFonts w:asciiTheme="minorHAnsi" w:hAnsiTheme="minorHAnsi" w:cstheme="minorHAnsi"/>
        </w:rPr>
        <w:t xml:space="preserve"> testado</w:t>
      </w:r>
      <w:r w:rsidRPr="00640350">
        <w:rPr>
          <w:rFonts w:asciiTheme="minorHAnsi" w:hAnsiTheme="minorHAnsi" w:cstheme="minorHAnsi"/>
          <w:szCs w:val="22"/>
        </w:rPr>
        <w:t xml:space="preserve">, você </w:t>
      </w:r>
      <w:r w:rsidRPr="00640350">
        <w:rPr>
          <w:rFonts w:asciiTheme="minorHAnsi" w:hAnsiTheme="minorHAnsi" w:cstheme="minorHAnsi"/>
          <w:szCs w:val="22"/>
          <w:u w:val="single"/>
        </w:rPr>
        <w:t>reaplicou</w:t>
      </w:r>
      <w:r w:rsidRPr="00640350">
        <w:rPr>
          <w:rFonts w:asciiTheme="minorHAnsi" w:hAnsiTheme="minorHAnsi" w:cstheme="minorHAnsi"/>
          <w:szCs w:val="22"/>
        </w:rPr>
        <w:t xml:space="preserve"> o produto ao longo do dia? </w:t>
      </w:r>
      <w:r w:rsidRPr="00640350">
        <w:rPr>
          <w:rFonts w:asciiTheme="minorHAnsi" w:hAnsiTheme="minorHAnsi" w:cstheme="minorHAnsi"/>
          <w:bCs/>
          <w:i/>
          <w:iCs/>
          <w:szCs w:val="22"/>
        </w:rPr>
        <w:t>Selecione apenas uma resposta</w:t>
      </w:r>
      <w:r w:rsidRPr="00640350">
        <w:rPr>
          <w:rFonts w:asciiTheme="minorHAnsi" w:hAnsiTheme="minorHAnsi" w:cstheme="minorHAnsi"/>
          <w:b/>
          <w:szCs w:val="22"/>
        </w:rPr>
        <w:t xml:space="preserve"> </w:t>
      </w:r>
      <w:r w:rsidRPr="00640350">
        <w:rPr>
          <w:rFonts w:asciiTheme="minorHAnsi" w:hAnsiTheme="minorHAnsi" w:cstheme="minorHAnsi"/>
          <w:b/>
          <w:color w:val="FF0000"/>
          <w:szCs w:val="22"/>
        </w:rPr>
        <w:t xml:space="preserve">(RU) </w:t>
      </w:r>
    </w:p>
    <w:p w14:paraId="6BDAA42C" w14:textId="77777777" w:rsidR="0091046E" w:rsidRPr="00640350" w:rsidRDefault="0091046E" w:rsidP="0091046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  <w:b/>
          <w:color w:val="FF0000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1717"/>
      </w:tblGrid>
      <w:tr w:rsidR="0091046E" w:rsidRPr="00640350" w14:paraId="66051BB8" w14:textId="77777777" w:rsidTr="001332E4">
        <w:trPr>
          <w:trHeight w:val="34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9219F" w14:textId="77777777" w:rsidR="0091046E" w:rsidRPr="00640350" w:rsidRDefault="0091046E" w:rsidP="001332E4">
            <w:pPr>
              <w:jc w:val="both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Sim, sempre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BB17E" w14:textId="77777777" w:rsidR="0091046E" w:rsidRPr="00640350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1</w:t>
            </w:r>
          </w:p>
        </w:tc>
      </w:tr>
      <w:tr w:rsidR="0091046E" w:rsidRPr="00640350" w14:paraId="016BF260" w14:textId="77777777" w:rsidTr="001332E4">
        <w:trPr>
          <w:trHeight w:val="34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53FBA" w14:textId="77777777" w:rsidR="0091046E" w:rsidRPr="00640350" w:rsidRDefault="0091046E" w:rsidP="001332E4">
            <w:pPr>
              <w:jc w:val="both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Sim, às vezes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AB342" w14:textId="77777777" w:rsidR="0091046E" w:rsidRPr="00640350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2</w:t>
            </w:r>
          </w:p>
        </w:tc>
      </w:tr>
      <w:tr w:rsidR="0091046E" w:rsidRPr="00640350" w14:paraId="56D34C5B" w14:textId="77777777" w:rsidTr="001332E4">
        <w:trPr>
          <w:trHeight w:val="34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E090B" w14:textId="77777777" w:rsidR="0091046E" w:rsidRPr="00640350" w:rsidRDefault="0091046E" w:rsidP="001332E4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Não, nunca</w:t>
            </w:r>
            <w:r w:rsidRPr="00640350">
              <w:rPr>
                <w:rFonts w:asciiTheme="minorHAnsi" w:hAnsiTheme="minorHAnsi" w:cstheme="minorHAnsi"/>
                <w:b/>
                <w:color w:val="FF0000"/>
              </w:rPr>
              <w:t xml:space="preserve"> PULE PARA A HC_EVLV_P31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DBF5E" w14:textId="77777777" w:rsidR="0091046E" w:rsidRPr="00640350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3</w:t>
            </w:r>
          </w:p>
        </w:tc>
      </w:tr>
    </w:tbl>
    <w:p w14:paraId="03252112" w14:textId="77777777" w:rsidR="0091046E" w:rsidRPr="00473D94" w:rsidRDefault="0091046E" w:rsidP="0091046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  <w:b/>
          <w:bCs/>
          <w:color w:val="FF0000"/>
          <w:szCs w:val="22"/>
          <w:highlight w:val="yellow"/>
        </w:rPr>
      </w:pPr>
    </w:p>
    <w:p w14:paraId="42725321" w14:textId="6178DE76" w:rsidR="0091046E" w:rsidRPr="00640350" w:rsidRDefault="0091046E" w:rsidP="0091046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  <w:b/>
          <w:bCs/>
          <w:color w:val="FF0000"/>
          <w:szCs w:val="22"/>
        </w:rPr>
      </w:pPr>
      <w:r w:rsidRPr="00640350">
        <w:rPr>
          <w:rFonts w:asciiTheme="minorHAnsi" w:hAnsiTheme="minorHAnsi" w:cstheme="minorHAnsi"/>
          <w:b/>
          <w:bCs/>
        </w:rPr>
        <w:t>HC_EVLV_P30A</w:t>
      </w:r>
      <w:r w:rsidRPr="00640350">
        <w:rPr>
          <w:rFonts w:asciiTheme="minorHAnsi" w:hAnsiTheme="minorHAnsi" w:cstheme="minorHAnsi"/>
          <w:b/>
          <w:szCs w:val="22"/>
        </w:rPr>
        <w:t xml:space="preserve">. </w:t>
      </w:r>
      <w:r w:rsidRPr="00640350">
        <w:rPr>
          <w:rFonts w:asciiTheme="minorHAnsi" w:hAnsiTheme="minorHAnsi" w:cstheme="minorHAnsi"/>
          <w:szCs w:val="22"/>
          <w:lang w:eastAsia="en-US"/>
        </w:rPr>
        <w:t xml:space="preserve">Por que você sentiu necessidade de reaplicar </w:t>
      </w:r>
      <w:r w:rsidRPr="00640350">
        <w:rPr>
          <w:rFonts w:asciiTheme="minorHAnsi" w:hAnsiTheme="minorHAnsi" w:cstheme="minorHAnsi"/>
          <w:szCs w:val="22"/>
        </w:rPr>
        <w:t xml:space="preserve">o </w:t>
      </w:r>
      <w:r w:rsidR="00473D94" w:rsidRPr="00640350">
        <w:rPr>
          <w:rFonts w:asciiTheme="minorHAnsi" w:hAnsiTheme="minorHAnsi" w:cstheme="minorHAnsi"/>
        </w:rPr>
        <w:t>creme para pentear</w:t>
      </w:r>
      <w:r w:rsidRPr="00640350">
        <w:rPr>
          <w:rFonts w:asciiTheme="minorHAnsi" w:hAnsiTheme="minorHAnsi" w:cstheme="minorHAnsi"/>
        </w:rPr>
        <w:t xml:space="preserve"> </w:t>
      </w:r>
      <w:r w:rsidRPr="00640350">
        <w:rPr>
          <w:rFonts w:asciiTheme="minorHAnsi" w:hAnsiTheme="minorHAnsi" w:cstheme="minorHAnsi"/>
          <w:szCs w:val="22"/>
        </w:rPr>
        <w:t>testado ao longo do dia?</w:t>
      </w:r>
      <w:r w:rsidRPr="00640350">
        <w:rPr>
          <w:rFonts w:asciiTheme="minorHAnsi" w:hAnsiTheme="minorHAnsi" w:cstheme="minorHAnsi"/>
          <w:szCs w:val="22"/>
          <w:lang w:eastAsia="en-US"/>
        </w:rPr>
        <w:t xml:space="preserve"> </w:t>
      </w:r>
      <w:r w:rsidRPr="00640350">
        <w:rPr>
          <w:rFonts w:asciiTheme="minorHAnsi" w:hAnsiTheme="minorHAnsi" w:cstheme="minorHAnsi"/>
          <w:bCs/>
          <w:i/>
          <w:iCs/>
          <w:szCs w:val="22"/>
        </w:rPr>
        <w:t>Você pode selecionar mais de uma resposta</w:t>
      </w:r>
      <w:r w:rsidRPr="00640350">
        <w:rPr>
          <w:rFonts w:asciiTheme="minorHAnsi" w:hAnsiTheme="minorHAnsi" w:cstheme="minorHAnsi"/>
          <w:color w:val="FF0000"/>
          <w:szCs w:val="22"/>
        </w:rPr>
        <w:t xml:space="preserve"> </w:t>
      </w:r>
      <w:r w:rsidRPr="00640350">
        <w:rPr>
          <w:rFonts w:asciiTheme="minorHAnsi" w:hAnsiTheme="minorHAnsi" w:cstheme="minorHAnsi"/>
          <w:b/>
          <w:bCs/>
          <w:color w:val="FF0000"/>
          <w:szCs w:val="22"/>
        </w:rPr>
        <w:t xml:space="preserve">(RM)  </w:t>
      </w:r>
    </w:p>
    <w:p w14:paraId="36EBFD8C" w14:textId="77777777" w:rsidR="0091046E" w:rsidRPr="00473D94" w:rsidRDefault="0091046E" w:rsidP="0091046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  <w:b/>
          <w:bCs/>
          <w:color w:val="FF0000"/>
          <w:szCs w:val="22"/>
          <w:highlight w:val="yello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4"/>
        <w:gridCol w:w="1651"/>
      </w:tblGrid>
      <w:tr w:rsidR="0091046E" w:rsidRPr="00473D94" w14:paraId="694C632B" w14:textId="77777777" w:rsidTr="001332E4">
        <w:trPr>
          <w:trHeight w:val="161"/>
        </w:trPr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AA533" w14:textId="158A8646" w:rsidR="0091046E" w:rsidRPr="00640350" w:rsidRDefault="0091046E" w:rsidP="001332E4">
            <w:pPr>
              <w:jc w:val="both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 xml:space="preserve">Por hábito, sempre reaplico </w:t>
            </w:r>
            <w:r w:rsidR="00640350">
              <w:rPr>
                <w:rFonts w:asciiTheme="minorHAnsi" w:hAnsiTheme="minorHAnsi" w:cstheme="minorHAnsi"/>
              </w:rPr>
              <w:t>creme de pentear</w:t>
            </w:r>
            <w:r w:rsidRPr="00640350">
              <w:rPr>
                <w:rFonts w:asciiTheme="minorHAnsi" w:hAnsiTheme="minorHAnsi" w:cstheme="minorHAnsi"/>
              </w:rPr>
              <w:t xml:space="preserve"> ao longo do dia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057FE" w14:textId="77777777" w:rsidR="0091046E" w:rsidRPr="00640350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1</w:t>
            </w:r>
          </w:p>
        </w:tc>
      </w:tr>
      <w:tr w:rsidR="0091046E" w:rsidRPr="00473D94" w14:paraId="69879150" w14:textId="77777777" w:rsidTr="001332E4">
        <w:trPr>
          <w:trHeight w:val="161"/>
        </w:trPr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55CB" w14:textId="77777777" w:rsidR="0091046E" w:rsidRPr="00640350" w:rsidRDefault="0091046E" w:rsidP="001332E4">
            <w:pPr>
              <w:jc w:val="both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 xml:space="preserve">Porque queria diminuir o </w:t>
            </w:r>
            <w:proofErr w:type="spellStart"/>
            <w:r w:rsidRPr="00640350">
              <w:rPr>
                <w:rFonts w:asciiTheme="minorHAnsi" w:hAnsiTheme="minorHAnsi" w:cstheme="minorHAnsi"/>
              </w:rPr>
              <w:t>frizz</w:t>
            </w:r>
            <w:proofErr w:type="spellEnd"/>
            <w:r w:rsidRPr="00640350">
              <w:rPr>
                <w:rFonts w:asciiTheme="minorHAnsi" w:hAnsiTheme="minorHAnsi" w:cstheme="minorHAnsi"/>
              </w:rPr>
              <w:t xml:space="preserve"> do meu cabelo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9192C" w14:textId="77777777" w:rsidR="0091046E" w:rsidRPr="00640350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2</w:t>
            </w:r>
          </w:p>
        </w:tc>
      </w:tr>
      <w:tr w:rsidR="0091046E" w:rsidRPr="00473D94" w14:paraId="18CC921C" w14:textId="77777777" w:rsidTr="001332E4">
        <w:trPr>
          <w:trHeight w:val="161"/>
        </w:trPr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E8C39" w14:textId="77777777" w:rsidR="0091046E" w:rsidRPr="00640350" w:rsidRDefault="0091046E" w:rsidP="001332E4">
            <w:pPr>
              <w:jc w:val="both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Porque queria que meu cabelo ficasse mais brilhante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6183C" w14:textId="77777777" w:rsidR="0091046E" w:rsidRPr="00640350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3</w:t>
            </w:r>
          </w:p>
        </w:tc>
      </w:tr>
      <w:tr w:rsidR="0091046E" w14:paraId="1692B8A1" w14:textId="77777777" w:rsidTr="001332E4">
        <w:trPr>
          <w:trHeight w:val="161"/>
        </w:trPr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E0D9E" w14:textId="77777777" w:rsidR="0091046E" w:rsidRPr="00640350" w:rsidRDefault="0091046E" w:rsidP="001332E4">
            <w:pPr>
              <w:tabs>
                <w:tab w:val="left" w:pos="2394"/>
              </w:tabs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 xml:space="preserve">Outras razões </w:t>
            </w:r>
            <w:r w:rsidRPr="00640350">
              <w:rPr>
                <w:rFonts w:asciiTheme="minorHAnsi" w:hAnsiTheme="minorHAnsi" w:cstheme="minorHAnsi"/>
                <w:color w:val="FF0000"/>
              </w:rPr>
              <w:t>(</w:t>
            </w:r>
            <w:r w:rsidRPr="00640350">
              <w:rPr>
                <w:rFonts w:asciiTheme="minorHAnsi" w:hAnsiTheme="minorHAnsi" w:cstheme="minorHAnsi"/>
                <w:b/>
                <w:color w:val="FF0000"/>
              </w:rPr>
              <w:t>ESPECIFICAR</w:t>
            </w:r>
            <w:r w:rsidRPr="00640350">
              <w:rPr>
                <w:rFonts w:asciiTheme="minorHAnsi" w:hAnsiTheme="minorHAnsi" w:cstheme="minorHAnsi"/>
                <w:color w:val="FF0000"/>
              </w:rPr>
              <w:t>)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D513F" w14:textId="77777777" w:rsidR="0091046E" w:rsidRPr="00640350" w:rsidRDefault="0091046E" w:rsidP="001332E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9AE0405" w14:textId="48D1ECB0" w:rsidR="009559B8" w:rsidRPr="00CA3D88" w:rsidRDefault="009559B8" w:rsidP="009559B8">
      <w:pPr>
        <w:contextualSpacing/>
        <w:jc w:val="both"/>
        <w:rPr>
          <w:rFonts w:asciiTheme="minorHAnsi" w:hAnsiTheme="minorHAnsi" w:cstheme="minorHAnsi"/>
          <w:b/>
          <w:color w:val="FF0000"/>
        </w:rPr>
      </w:pPr>
      <w:r w:rsidRPr="009559B8">
        <w:rPr>
          <w:rFonts w:asciiTheme="minorHAnsi" w:hAnsiTheme="minorHAnsi" w:cstheme="minorHAnsi"/>
          <w:b/>
          <w:bCs/>
        </w:rPr>
        <w:lastRenderedPageBreak/>
        <w:t>HC_EVLV_P34</w:t>
      </w:r>
      <w:r w:rsidRPr="00CA3D88">
        <w:rPr>
          <w:rFonts w:asciiTheme="minorHAnsi" w:hAnsiTheme="minorHAnsi" w:cstheme="minorHAnsi"/>
          <w:b/>
        </w:rPr>
        <w:t xml:space="preserve">. </w:t>
      </w:r>
      <w:r w:rsidRPr="00CA3D88">
        <w:rPr>
          <w:rFonts w:asciiTheme="minorHAnsi" w:hAnsiTheme="minorHAnsi" w:cstheme="minorHAnsi"/>
          <w:bCs/>
        </w:rPr>
        <w:t>Com que frequência você lavou os seus cabelos durante o período do teste?</w:t>
      </w:r>
      <w:r w:rsidRPr="00CA3D88">
        <w:rPr>
          <w:rFonts w:asciiTheme="minorHAnsi" w:hAnsiTheme="minorHAnsi" w:cstheme="minorHAnsi"/>
          <w:b/>
        </w:rPr>
        <w:t xml:space="preserve"> </w:t>
      </w:r>
      <w:r w:rsidRPr="00CA3D88">
        <w:rPr>
          <w:rFonts w:asciiTheme="minorHAnsi" w:hAnsiTheme="minorHAnsi" w:cstheme="minorHAnsi"/>
          <w:b/>
          <w:color w:val="FF0000"/>
        </w:rPr>
        <w:t>(RU)</w:t>
      </w:r>
    </w:p>
    <w:p w14:paraId="43DCF60E" w14:textId="77777777" w:rsidR="009559B8" w:rsidRPr="00CA3D88" w:rsidRDefault="009559B8" w:rsidP="009559B8">
      <w:pPr>
        <w:contextualSpacing/>
        <w:jc w:val="both"/>
        <w:rPr>
          <w:rFonts w:asciiTheme="minorHAnsi" w:hAnsiTheme="minorHAnsi" w:cstheme="minorHAnsi"/>
          <w:b/>
          <w:color w:val="FF0000"/>
        </w:rPr>
      </w:pP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1560"/>
      </w:tblGrid>
      <w:tr w:rsidR="009559B8" w:rsidRPr="00CA3D88" w14:paraId="2D2C0C72" w14:textId="77777777" w:rsidTr="0035035E">
        <w:trPr>
          <w:trHeight w:val="283"/>
        </w:trPr>
        <w:tc>
          <w:tcPr>
            <w:tcW w:w="6345" w:type="dxa"/>
            <w:vAlign w:val="center"/>
          </w:tcPr>
          <w:p w14:paraId="0ED85772" w14:textId="77777777" w:rsidR="009559B8" w:rsidRPr="00CA3D88" w:rsidRDefault="009559B8" w:rsidP="0035035E">
            <w:pPr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1 vez por semana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C9F7A85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1</w:t>
            </w:r>
          </w:p>
        </w:tc>
      </w:tr>
      <w:tr w:rsidR="009559B8" w:rsidRPr="00CA3D88" w14:paraId="3FE3A947" w14:textId="77777777" w:rsidTr="0035035E">
        <w:trPr>
          <w:trHeight w:val="283"/>
        </w:trPr>
        <w:tc>
          <w:tcPr>
            <w:tcW w:w="6345" w:type="dxa"/>
            <w:vAlign w:val="center"/>
          </w:tcPr>
          <w:p w14:paraId="0DE639E0" w14:textId="77777777" w:rsidR="009559B8" w:rsidRPr="00CA3D88" w:rsidRDefault="009559B8" w:rsidP="0035035E">
            <w:pPr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2 vezes por semana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446EC4A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2</w:t>
            </w:r>
          </w:p>
        </w:tc>
      </w:tr>
      <w:tr w:rsidR="009559B8" w:rsidRPr="00CA3D88" w14:paraId="6554B9E2" w14:textId="77777777" w:rsidTr="0035035E">
        <w:trPr>
          <w:trHeight w:val="283"/>
        </w:trPr>
        <w:tc>
          <w:tcPr>
            <w:tcW w:w="6345" w:type="dxa"/>
            <w:vAlign w:val="center"/>
          </w:tcPr>
          <w:p w14:paraId="1BE1CCD5" w14:textId="77777777" w:rsidR="009559B8" w:rsidRPr="00CA3D88" w:rsidRDefault="009559B8" w:rsidP="0035035E">
            <w:pPr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3 vezes por semana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07BB828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3</w:t>
            </w:r>
          </w:p>
        </w:tc>
      </w:tr>
      <w:tr w:rsidR="009559B8" w:rsidRPr="00CA3D88" w14:paraId="6FC7AF34" w14:textId="77777777" w:rsidTr="0035035E">
        <w:trPr>
          <w:trHeight w:val="283"/>
        </w:trPr>
        <w:tc>
          <w:tcPr>
            <w:tcW w:w="6345" w:type="dxa"/>
            <w:vAlign w:val="center"/>
          </w:tcPr>
          <w:p w14:paraId="7E6C0DC1" w14:textId="77777777" w:rsidR="009559B8" w:rsidRPr="00CA3D88" w:rsidRDefault="009559B8" w:rsidP="0035035E">
            <w:pPr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4 vezes por semana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258B295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4</w:t>
            </w:r>
          </w:p>
        </w:tc>
      </w:tr>
      <w:tr w:rsidR="009559B8" w:rsidRPr="00CA3D88" w14:paraId="451184E1" w14:textId="77777777" w:rsidTr="0035035E">
        <w:trPr>
          <w:trHeight w:val="283"/>
        </w:trPr>
        <w:tc>
          <w:tcPr>
            <w:tcW w:w="6345" w:type="dxa"/>
            <w:vAlign w:val="center"/>
          </w:tcPr>
          <w:p w14:paraId="5A995D1E" w14:textId="77777777" w:rsidR="009559B8" w:rsidRPr="00CA3D88" w:rsidRDefault="009559B8" w:rsidP="0035035E">
            <w:pPr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5 vezes por semana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8963239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5</w:t>
            </w:r>
          </w:p>
        </w:tc>
      </w:tr>
      <w:tr w:rsidR="009559B8" w:rsidRPr="00CA3D88" w14:paraId="4AD1FA2D" w14:textId="77777777" w:rsidTr="0035035E">
        <w:trPr>
          <w:trHeight w:val="283"/>
        </w:trPr>
        <w:tc>
          <w:tcPr>
            <w:tcW w:w="6345" w:type="dxa"/>
            <w:vAlign w:val="center"/>
          </w:tcPr>
          <w:p w14:paraId="4C239337" w14:textId="77777777" w:rsidR="009559B8" w:rsidRPr="00CA3D88" w:rsidRDefault="009559B8" w:rsidP="0035035E">
            <w:pPr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6 vezes por semana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BD378E7" w14:textId="77777777" w:rsidR="009559B8" w:rsidRPr="00CA3D88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6</w:t>
            </w:r>
          </w:p>
        </w:tc>
      </w:tr>
      <w:tr w:rsidR="009559B8" w:rsidRPr="0016205D" w14:paraId="47A2E011" w14:textId="77777777" w:rsidTr="0035035E">
        <w:trPr>
          <w:trHeight w:val="283"/>
        </w:trPr>
        <w:tc>
          <w:tcPr>
            <w:tcW w:w="6345" w:type="dxa"/>
            <w:vAlign w:val="center"/>
          </w:tcPr>
          <w:p w14:paraId="74777C64" w14:textId="77777777" w:rsidR="009559B8" w:rsidRPr="00CA3D88" w:rsidRDefault="009559B8" w:rsidP="0035035E">
            <w:pPr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7 vezes por semana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6EC05AF" w14:textId="77777777" w:rsidR="009559B8" w:rsidRPr="0016205D" w:rsidRDefault="009559B8" w:rsidP="0035035E">
            <w:pPr>
              <w:jc w:val="center"/>
              <w:rPr>
                <w:rFonts w:asciiTheme="minorHAnsi" w:hAnsiTheme="minorHAnsi" w:cstheme="minorHAnsi"/>
              </w:rPr>
            </w:pPr>
            <w:r w:rsidRPr="00CA3D88">
              <w:rPr>
                <w:rFonts w:asciiTheme="minorHAnsi" w:hAnsiTheme="minorHAnsi" w:cstheme="minorHAnsi"/>
              </w:rPr>
              <w:t>7</w:t>
            </w:r>
          </w:p>
        </w:tc>
      </w:tr>
    </w:tbl>
    <w:p w14:paraId="128FB6A2" w14:textId="5FE0AFFF" w:rsidR="008D051A" w:rsidRDefault="008D051A" w:rsidP="00FA473E">
      <w:pPr>
        <w:rPr>
          <w:rFonts w:asciiTheme="minorHAnsi" w:hAnsiTheme="minorHAnsi" w:cstheme="minorHAnsi"/>
          <w:b/>
          <w:color w:val="993366"/>
          <w:lang w:eastAsia="ja-JP"/>
        </w:rPr>
      </w:pPr>
    </w:p>
    <w:p w14:paraId="6BCC7531" w14:textId="77777777" w:rsidR="008D051A" w:rsidRDefault="008D051A" w:rsidP="00FA473E">
      <w:pPr>
        <w:rPr>
          <w:rFonts w:asciiTheme="minorHAnsi" w:hAnsiTheme="minorHAnsi" w:cstheme="minorHAnsi"/>
          <w:b/>
          <w:color w:val="993366"/>
          <w:lang w:eastAsia="ja-JP"/>
        </w:rPr>
      </w:pPr>
    </w:p>
    <w:p w14:paraId="41B75B00" w14:textId="77777777" w:rsidR="00FA473E" w:rsidRPr="00811151" w:rsidRDefault="00FA473E" w:rsidP="00FA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284"/>
        </w:tabs>
        <w:jc w:val="center"/>
        <w:rPr>
          <w:rFonts w:asciiTheme="minorHAnsi" w:hAnsiTheme="minorHAnsi" w:cstheme="minorHAnsi"/>
          <w:b/>
          <w:bCs/>
        </w:rPr>
      </w:pPr>
      <w:r w:rsidRPr="00811151">
        <w:rPr>
          <w:rFonts w:asciiTheme="minorHAnsi" w:hAnsiTheme="minorHAnsi" w:cstheme="minorHAnsi"/>
          <w:b/>
          <w:bCs/>
          <w:color w:val="000000"/>
        </w:rPr>
        <w:t>BLOCO 1 – AVALIAÇÃO GERAL</w:t>
      </w:r>
    </w:p>
    <w:p w14:paraId="2FF659FC" w14:textId="77777777" w:rsidR="00B939E2" w:rsidRDefault="00B939E2" w:rsidP="00FA473E">
      <w:pPr>
        <w:pStyle w:val="qnverbatim"/>
        <w:keepNext/>
        <w:ind w:left="0" w:firstLine="0"/>
        <w:rPr>
          <w:rFonts w:asciiTheme="minorHAnsi" w:hAnsiTheme="minorHAnsi" w:cstheme="minorHAnsi"/>
          <w:b/>
          <w:noProof/>
          <w:sz w:val="22"/>
          <w:szCs w:val="22"/>
          <w:lang w:val="pt-BR"/>
        </w:rPr>
      </w:pPr>
    </w:p>
    <w:p w14:paraId="3E6EF8B9" w14:textId="3213735A" w:rsidR="00B939E2" w:rsidRDefault="00B939E2" w:rsidP="00B939E2">
      <w:pPr>
        <w:tabs>
          <w:tab w:val="left" w:pos="567"/>
          <w:tab w:val="left" w:pos="3544"/>
          <w:tab w:val="left" w:pos="4111"/>
        </w:tabs>
        <w:rPr>
          <w:rFonts w:asciiTheme="minorHAnsi" w:hAnsiTheme="minorHAnsi" w:cstheme="minorHAnsi"/>
          <w:b/>
        </w:rPr>
      </w:pPr>
      <w:r w:rsidRPr="00473D94">
        <w:rPr>
          <w:rFonts w:asciiTheme="minorHAnsi" w:hAnsiTheme="minorHAnsi" w:cstheme="minorHAnsi"/>
          <w:b/>
          <w:noProof/>
          <w:color w:val="FF0000"/>
        </w:rPr>
        <w:t xml:space="preserve">INTRO: </w:t>
      </w:r>
      <w:r w:rsidRPr="00473D94">
        <w:rPr>
          <w:rFonts w:asciiTheme="minorHAnsi" w:hAnsiTheme="minorHAnsi" w:cstheme="minorHAnsi"/>
          <w:b/>
          <w:noProof/>
        </w:rPr>
        <w:t xml:space="preserve">Agora, vamos falar sobre suas percepções gerais </w:t>
      </w:r>
      <w:r w:rsidRPr="00473D94">
        <w:rPr>
          <w:rFonts w:asciiTheme="minorHAnsi" w:hAnsiTheme="minorHAnsi" w:cstheme="minorHAnsi"/>
          <w:b/>
        </w:rPr>
        <w:t xml:space="preserve">do </w:t>
      </w:r>
      <w:r w:rsidR="00473D94">
        <w:rPr>
          <w:rFonts w:asciiTheme="minorHAnsi" w:hAnsiTheme="minorHAnsi" w:cstheme="minorHAnsi"/>
          <w:b/>
        </w:rPr>
        <w:t>creme para pentear</w:t>
      </w:r>
      <w:r w:rsidRPr="00473D94">
        <w:rPr>
          <w:rFonts w:asciiTheme="minorHAnsi" w:hAnsiTheme="minorHAnsi" w:cstheme="minorHAnsi"/>
        </w:rPr>
        <w:t xml:space="preserve"> </w:t>
      </w:r>
      <w:r w:rsidRPr="00473D94">
        <w:rPr>
          <w:rFonts w:asciiTheme="minorHAnsi" w:hAnsiTheme="minorHAnsi" w:cstheme="minorHAnsi"/>
          <w:b/>
        </w:rPr>
        <w:t>que você testou nos últimos 7 dias</w:t>
      </w:r>
    </w:p>
    <w:p w14:paraId="16F6B0DA" w14:textId="4248AF04" w:rsidR="00B939E2" w:rsidRPr="00811151" w:rsidRDefault="00B939E2" w:rsidP="00FA473E">
      <w:pPr>
        <w:pStyle w:val="qnverbatim"/>
        <w:keepNext/>
        <w:ind w:left="0" w:firstLine="0"/>
        <w:rPr>
          <w:rFonts w:asciiTheme="minorHAnsi" w:hAnsiTheme="minorHAnsi" w:cstheme="minorHAnsi"/>
          <w:b/>
          <w:noProof/>
          <w:sz w:val="22"/>
          <w:szCs w:val="22"/>
          <w:lang w:val="pt-BR"/>
        </w:rPr>
      </w:pPr>
    </w:p>
    <w:p w14:paraId="32F9D45D" w14:textId="16B492EE" w:rsidR="00FA473E" w:rsidRPr="008E0C35" w:rsidRDefault="00FA473E" w:rsidP="00FA473E">
      <w:pPr>
        <w:rPr>
          <w:rFonts w:ascii="Calibri" w:hAnsi="Calibri" w:cs="Calibri"/>
          <w:b/>
          <w:color w:val="000000"/>
        </w:rPr>
      </w:pPr>
      <w:r w:rsidRPr="008E0C35">
        <w:rPr>
          <w:rFonts w:asciiTheme="minorHAnsi" w:hAnsiTheme="minorHAnsi" w:cstheme="minorHAnsi"/>
          <w:b/>
          <w:bCs/>
          <w:color w:val="000000"/>
        </w:rPr>
        <w:t>KPI_1 (</w:t>
      </w:r>
      <w:r w:rsidR="009C60AC">
        <w:rPr>
          <w:rFonts w:asciiTheme="minorHAnsi" w:hAnsiTheme="minorHAnsi" w:cstheme="minorHAnsi"/>
          <w:b/>
          <w:bCs/>
          <w:color w:val="000000"/>
        </w:rPr>
        <w:t>7</w:t>
      </w:r>
      <w:r w:rsidRPr="008E0C35">
        <w:rPr>
          <w:rFonts w:asciiTheme="minorHAnsi" w:hAnsiTheme="minorHAnsi" w:cstheme="minorHAnsi"/>
          <w:b/>
          <w:bCs/>
          <w:color w:val="000000"/>
        </w:rPr>
        <w:t>d).</w:t>
      </w:r>
      <w:r w:rsidRPr="008E0C35">
        <w:rPr>
          <w:rFonts w:ascii="Calibri" w:hAnsi="Calibri" w:cs="Calibri"/>
          <w:b/>
          <w:color w:val="000000"/>
        </w:rPr>
        <w:t xml:space="preserve">  </w:t>
      </w:r>
      <w:r w:rsidRPr="008E0C35">
        <w:rPr>
          <w:rFonts w:ascii="Calibri" w:hAnsi="Calibri" w:cs="Calibri"/>
          <w:color w:val="000000"/>
        </w:rPr>
        <w:t xml:space="preserve">O quanto você gostou </w:t>
      </w:r>
      <w:r w:rsidRPr="008E0C35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 xml:space="preserve">o </w:t>
      </w:r>
      <w:r w:rsidR="00473D94">
        <w:rPr>
          <w:rFonts w:asciiTheme="minorHAnsi" w:hAnsiTheme="minorHAnsi" w:cstheme="minorHAnsi"/>
          <w:bCs/>
        </w:rPr>
        <w:t>creme para pentear</w:t>
      </w:r>
      <w:r>
        <w:rPr>
          <w:rFonts w:asciiTheme="minorHAnsi" w:hAnsiTheme="minorHAnsi" w:cstheme="minorHAnsi"/>
          <w:bCs/>
        </w:rPr>
        <w:t xml:space="preserve"> </w:t>
      </w:r>
      <w:r w:rsidRPr="008E0C35">
        <w:rPr>
          <w:rFonts w:asciiTheme="minorHAnsi" w:hAnsiTheme="minorHAnsi" w:cstheme="minorHAnsi"/>
        </w:rPr>
        <w:t>que você testou</w:t>
      </w:r>
      <w:r w:rsidRPr="008E0C35">
        <w:rPr>
          <w:rFonts w:asciiTheme="minorHAnsi" w:hAnsiTheme="minorHAnsi" w:cstheme="minorHAnsi"/>
          <w:bCs/>
        </w:rPr>
        <w:t xml:space="preserve">? </w:t>
      </w:r>
      <w:r w:rsidRPr="008E0C35">
        <w:rPr>
          <w:rFonts w:ascii="Calibri" w:hAnsi="Calibri" w:cs="Calibri"/>
          <w:b/>
          <w:bCs/>
          <w:color w:val="FF0000"/>
        </w:rPr>
        <w:t>(RU)</w:t>
      </w:r>
    </w:p>
    <w:p w14:paraId="3554D2DF" w14:textId="77777777" w:rsidR="00FA473E" w:rsidRPr="008E0C35" w:rsidRDefault="00FA473E" w:rsidP="00FA473E">
      <w:pPr>
        <w:tabs>
          <w:tab w:val="left" w:pos="540"/>
          <w:tab w:val="left" w:leader="dot" w:pos="6480"/>
        </w:tabs>
        <w:rPr>
          <w:rFonts w:ascii="Calibri" w:hAnsi="Calibri" w:cs="Calibri"/>
          <w:b/>
          <w:bCs/>
          <w:color w:val="FF0000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FA473E" w:rsidRPr="008E0C35" w14:paraId="132EBFFE" w14:textId="77777777" w:rsidTr="005D7D63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A7BBF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b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Não gosto nada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13D9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  <w:lang w:eastAsia="pt-BR"/>
              </w:rPr>
            </w:pPr>
            <w:r w:rsidRPr="008E0C35">
              <w:rPr>
                <w:rFonts w:ascii="Calibri" w:hAnsi="Calibri" w:cs="Calibri"/>
                <w:color w:val="000000"/>
              </w:rPr>
              <w:t>Não gosto muito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82DEC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Gosto um pouco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67228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Gosto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3494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Gosto muito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F1F9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Gosto extremamente</w:t>
            </w:r>
          </w:p>
        </w:tc>
      </w:tr>
      <w:tr w:rsidR="00FA473E" w:rsidRPr="008E0C35" w14:paraId="2C7005B9" w14:textId="77777777" w:rsidTr="005D7D63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2149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718EDE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82879B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991E8C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35C783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33C096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60984BC5" w14:textId="77777777" w:rsidR="00FA473E" w:rsidRPr="008E0C35" w:rsidRDefault="00FA473E" w:rsidP="00FA473E">
      <w:pPr>
        <w:tabs>
          <w:tab w:val="left" w:pos="540"/>
          <w:tab w:val="left" w:leader="dot" w:pos="6480"/>
        </w:tabs>
        <w:rPr>
          <w:rFonts w:ascii="Calibri" w:hAnsi="Calibri" w:cs="Calibri"/>
          <w:b/>
          <w:bCs/>
          <w:color w:val="FF0000"/>
        </w:rPr>
      </w:pPr>
      <w:r w:rsidRPr="008E0C35">
        <w:rPr>
          <w:rFonts w:ascii="Calibri" w:hAnsi="Calibri" w:cs="Calibri"/>
          <w:b/>
          <w:bCs/>
          <w:color w:val="FF0000"/>
        </w:rPr>
        <w:t xml:space="preserve"> </w:t>
      </w:r>
    </w:p>
    <w:p w14:paraId="4D9F9BEF" w14:textId="67D89F3D" w:rsidR="00FA473E" w:rsidRPr="008E0C35" w:rsidRDefault="00FA473E" w:rsidP="00FA473E">
      <w:pPr>
        <w:tabs>
          <w:tab w:val="left" w:pos="0"/>
          <w:tab w:val="left" w:pos="7939"/>
        </w:tabs>
        <w:rPr>
          <w:rFonts w:asciiTheme="minorHAnsi" w:hAnsiTheme="minorHAnsi" w:cstheme="minorHAnsi"/>
          <w:b/>
        </w:rPr>
      </w:pPr>
      <w:r w:rsidRPr="008E0C35">
        <w:rPr>
          <w:rFonts w:asciiTheme="minorHAnsi" w:hAnsiTheme="minorHAnsi" w:cstheme="minorHAnsi"/>
          <w:b/>
        </w:rPr>
        <w:t>LIKES_</w:t>
      </w:r>
      <w:r w:rsidR="009C60AC">
        <w:rPr>
          <w:rFonts w:asciiTheme="minorHAnsi" w:hAnsiTheme="minorHAnsi" w:cstheme="minorHAnsi"/>
          <w:b/>
        </w:rPr>
        <w:t>7</w:t>
      </w:r>
      <w:r w:rsidRPr="008E0C35">
        <w:rPr>
          <w:rFonts w:asciiTheme="minorHAnsi" w:hAnsiTheme="minorHAnsi" w:cstheme="minorHAnsi"/>
          <w:b/>
        </w:rPr>
        <w:t>d.</w:t>
      </w:r>
      <w:r w:rsidRPr="008E0C35">
        <w:rPr>
          <w:rFonts w:asciiTheme="minorHAnsi" w:hAnsiTheme="minorHAnsi" w:cstheme="minorHAnsi"/>
          <w:b/>
          <w:bCs/>
        </w:rPr>
        <w:t xml:space="preserve"> </w:t>
      </w:r>
      <w:r w:rsidRPr="008E0C35">
        <w:rPr>
          <w:rFonts w:asciiTheme="minorHAnsi" w:hAnsiTheme="minorHAnsi" w:cstheme="minorHAnsi"/>
          <w:bCs/>
        </w:rPr>
        <w:t>O</w:t>
      </w:r>
      <w:r w:rsidRPr="008E0C35">
        <w:rPr>
          <w:rFonts w:asciiTheme="minorHAnsi" w:hAnsiTheme="minorHAnsi" w:cstheme="minorHAnsi"/>
        </w:rPr>
        <w:t xml:space="preserve"> que você GOSTOU </w:t>
      </w:r>
      <w:r>
        <w:rPr>
          <w:rFonts w:asciiTheme="minorHAnsi" w:hAnsiTheme="minorHAnsi" w:cstheme="minorHAnsi"/>
        </w:rPr>
        <w:t xml:space="preserve">nesse </w:t>
      </w:r>
      <w:r w:rsidR="00473D94">
        <w:rPr>
          <w:rFonts w:asciiTheme="minorHAnsi" w:hAnsiTheme="minorHAnsi" w:cstheme="minorHAnsi"/>
        </w:rPr>
        <w:t>creme para pentear</w:t>
      </w:r>
      <w:r w:rsidRPr="008E0C35">
        <w:rPr>
          <w:rFonts w:asciiTheme="minorHAnsi" w:hAnsiTheme="minorHAnsi" w:cstheme="minorHAnsi"/>
        </w:rPr>
        <w:t xml:space="preserve"> que usou há </w:t>
      </w:r>
      <w:r>
        <w:rPr>
          <w:rFonts w:asciiTheme="minorHAnsi" w:hAnsiTheme="minorHAnsi" w:cstheme="minorHAnsi"/>
        </w:rPr>
        <w:t>7</w:t>
      </w:r>
      <w:r w:rsidRPr="008E0C35">
        <w:rPr>
          <w:rFonts w:asciiTheme="minorHAnsi" w:hAnsiTheme="minorHAnsi" w:cstheme="minorHAnsi"/>
        </w:rPr>
        <w:t xml:space="preserve"> dias? Mais alguma coisa?</w:t>
      </w:r>
    </w:p>
    <w:p w14:paraId="7F2DF1B8" w14:textId="77777777" w:rsidR="00FA473E" w:rsidRPr="008E0C35" w:rsidRDefault="00FA473E" w:rsidP="00FA473E">
      <w:pPr>
        <w:tabs>
          <w:tab w:val="left" w:pos="567"/>
          <w:tab w:val="left" w:pos="7939"/>
        </w:tabs>
        <w:ind w:left="567" w:hanging="567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7"/>
      </w:tblGrid>
      <w:tr w:rsidR="00FA473E" w:rsidRPr="008E0C35" w14:paraId="10EE3CF1" w14:textId="77777777" w:rsidTr="005D7D63">
        <w:tc>
          <w:tcPr>
            <w:tcW w:w="10647" w:type="dxa"/>
            <w:tcBorders>
              <w:bottom w:val="single" w:sz="4" w:space="0" w:color="auto"/>
            </w:tcBorders>
            <w:shd w:val="clear" w:color="auto" w:fill="auto"/>
          </w:tcPr>
          <w:p w14:paraId="209F0E24" w14:textId="77777777" w:rsidR="00FA473E" w:rsidRPr="008E0C35" w:rsidRDefault="00FA473E" w:rsidP="005D7D63">
            <w:pPr>
              <w:tabs>
                <w:tab w:val="left" w:pos="567"/>
                <w:tab w:val="left" w:pos="3544"/>
                <w:tab w:val="left" w:pos="3969"/>
              </w:tabs>
              <w:rPr>
                <w:rFonts w:asciiTheme="minorHAnsi" w:hAnsiTheme="minorHAnsi" w:cstheme="minorHAnsi"/>
                <w:b/>
              </w:rPr>
            </w:pPr>
          </w:p>
        </w:tc>
      </w:tr>
    </w:tbl>
    <w:p w14:paraId="1EA4B66E" w14:textId="77777777" w:rsidR="00FA473E" w:rsidRPr="008E0C35" w:rsidRDefault="00FA473E" w:rsidP="00FA473E">
      <w:pPr>
        <w:tabs>
          <w:tab w:val="left" w:pos="567"/>
          <w:tab w:val="left" w:pos="3544"/>
          <w:tab w:val="left" w:pos="3969"/>
        </w:tabs>
        <w:rPr>
          <w:rFonts w:asciiTheme="minorHAnsi" w:hAnsiTheme="minorHAnsi" w:cstheme="minorHAnsi"/>
          <w:b/>
        </w:rPr>
      </w:pPr>
    </w:p>
    <w:p w14:paraId="2FF75B60" w14:textId="4BCA939A" w:rsidR="00FA473E" w:rsidRPr="00290E96" w:rsidRDefault="00FA473E" w:rsidP="00FA473E">
      <w:pPr>
        <w:tabs>
          <w:tab w:val="left" w:pos="-284"/>
          <w:tab w:val="left" w:pos="3544"/>
          <w:tab w:val="left" w:pos="3969"/>
        </w:tabs>
        <w:rPr>
          <w:rFonts w:asciiTheme="minorHAnsi" w:hAnsiTheme="minorHAnsi" w:cstheme="minorHAnsi"/>
          <w:b/>
        </w:rPr>
      </w:pPr>
      <w:r w:rsidRPr="008E0C35">
        <w:rPr>
          <w:rFonts w:asciiTheme="minorHAnsi" w:hAnsiTheme="minorHAnsi" w:cstheme="minorHAnsi"/>
          <w:b/>
        </w:rPr>
        <w:t>DISLIKES_</w:t>
      </w:r>
      <w:r w:rsidR="009C60AC">
        <w:rPr>
          <w:rFonts w:asciiTheme="minorHAnsi" w:hAnsiTheme="minorHAnsi" w:cstheme="minorHAnsi"/>
          <w:b/>
        </w:rPr>
        <w:t>7</w:t>
      </w:r>
      <w:r w:rsidRPr="008E0C35">
        <w:rPr>
          <w:rFonts w:asciiTheme="minorHAnsi" w:hAnsiTheme="minorHAnsi" w:cstheme="minorHAnsi"/>
          <w:b/>
        </w:rPr>
        <w:t xml:space="preserve">d. </w:t>
      </w:r>
      <w:r w:rsidRPr="008E0C35">
        <w:rPr>
          <w:rFonts w:asciiTheme="minorHAnsi" w:hAnsiTheme="minorHAnsi" w:cstheme="minorHAnsi"/>
        </w:rPr>
        <w:t xml:space="preserve">O que você NÃO GOSTOU </w:t>
      </w:r>
      <w:r>
        <w:rPr>
          <w:rFonts w:asciiTheme="minorHAnsi" w:hAnsiTheme="minorHAnsi" w:cstheme="minorHAnsi"/>
        </w:rPr>
        <w:t xml:space="preserve">nesse </w:t>
      </w:r>
      <w:r w:rsidR="00473D94">
        <w:rPr>
          <w:rFonts w:asciiTheme="minorHAnsi" w:hAnsiTheme="minorHAnsi" w:cstheme="minorHAnsi"/>
        </w:rPr>
        <w:t>creme para pentear</w:t>
      </w:r>
      <w:r w:rsidR="00473D94" w:rsidRPr="008E0C35">
        <w:rPr>
          <w:rFonts w:asciiTheme="minorHAnsi" w:hAnsiTheme="minorHAnsi" w:cstheme="minorHAnsi"/>
        </w:rPr>
        <w:t xml:space="preserve"> </w:t>
      </w:r>
      <w:r w:rsidRPr="008E0C35">
        <w:rPr>
          <w:rFonts w:asciiTheme="minorHAnsi" w:hAnsiTheme="minorHAnsi" w:cstheme="minorHAnsi"/>
        </w:rPr>
        <w:t xml:space="preserve">que usou há </w:t>
      </w:r>
      <w:r>
        <w:rPr>
          <w:rFonts w:asciiTheme="minorHAnsi" w:hAnsiTheme="minorHAnsi" w:cstheme="minorHAnsi"/>
        </w:rPr>
        <w:t>7</w:t>
      </w:r>
      <w:r w:rsidRPr="008E0C35">
        <w:rPr>
          <w:rFonts w:asciiTheme="minorHAnsi" w:hAnsiTheme="minorHAnsi" w:cstheme="minorHAnsi"/>
        </w:rPr>
        <w:t xml:space="preserve"> dias? Mais alguma coisa?</w:t>
      </w:r>
      <w:r w:rsidRPr="00290E96">
        <w:rPr>
          <w:rFonts w:asciiTheme="minorHAnsi" w:hAnsiTheme="minorHAnsi" w:cstheme="minorHAnsi"/>
          <w:b/>
        </w:rPr>
        <w:t xml:space="preserve"> </w:t>
      </w:r>
    </w:p>
    <w:p w14:paraId="3F793B4E" w14:textId="77777777" w:rsidR="00FA473E" w:rsidRPr="00290E96" w:rsidRDefault="00FA473E" w:rsidP="00FA473E">
      <w:pPr>
        <w:tabs>
          <w:tab w:val="left" w:pos="7939"/>
        </w:tabs>
        <w:ind w:left="567" w:hanging="567"/>
        <w:rPr>
          <w:rFonts w:asciiTheme="minorHAnsi" w:hAnsiTheme="minorHAnsi" w:cstheme="minorHAnsi"/>
          <w:b/>
        </w:rPr>
      </w:pPr>
      <w:r w:rsidRPr="00290E96">
        <w:rPr>
          <w:rFonts w:asciiTheme="minorHAnsi" w:hAnsiTheme="minorHAnsi" w:cstheme="minorHAnsi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7"/>
      </w:tblGrid>
      <w:tr w:rsidR="00FA473E" w:rsidRPr="00290E96" w14:paraId="73438480" w14:textId="77777777" w:rsidTr="005D7D63">
        <w:tc>
          <w:tcPr>
            <w:tcW w:w="10647" w:type="dxa"/>
            <w:shd w:val="clear" w:color="auto" w:fill="auto"/>
          </w:tcPr>
          <w:p w14:paraId="28E4F97A" w14:textId="77777777" w:rsidR="00FA473E" w:rsidRPr="00290E96" w:rsidRDefault="00FA473E" w:rsidP="005D7D63">
            <w:pPr>
              <w:tabs>
                <w:tab w:val="left" w:pos="567"/>
                <w:tab w:val="left" w:pos="3544"/>
                <w:tab w:val="left" w:pos="3969"/>
              </w:tabs>
              <w:rPr>
                <w:rFonts w:asciiTheme="minorHAnsi" w:hAnsiTheme="minorHAnsi" w:cstheme="minorHAnsi"/>
                <w:b/>
              </w:rPr>
            </w:pPr>
          </w:p>
        </w:tc>
      </w:tr>
    </w:tbl>
    <w:p w14:paraId="003F11C6" w14:textId="77777777" w:rsidR="00FA473E" w:rsidRPr="00290E96" w:rsidRDefault="00FA473E" w:rsidP="00FA473E">
      <w:pPr>
        <w:tabs>
          <w:tab w:val="left" w:pos="540"/>
          <w:tab w:val="left" w:leader="dot" w:pos="6480"/>
        </w:tabs>
        <w:rPr>
          <w:rFonts w:asciiTheme="minorHAnsi" w:hAnsiTheme="minorHAnsi" w:cstheme="minorHAnsi"/>
          <w:b/>
          <w:bCs/>
          <w:strike/>
          <w:color w:val="0000FF"/>
        </w:rPr>
      </w:pPr>
    </w:p>
    <w:p w14:paraId="0E99825E" w14:textId="3D2DAA1C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Cs/>
        </w:rPr>
      </w:pPr>
      <w:r w:rsidRPr="008E0C35">
        <w:rPr>
          <w:rFonts w:asciiTheme="minorHAnsi" w:hAnsiTheme="minorHAnsi" w:cstheme="minorHAnsi"/>
          <w:b/>
          <w:bCs/>
        </w:rPr>
        <w:t>KPI_2 (</w:t>
      </w:r>
      <w:r w:rsidR="009C60AC">
        <w:rPr>
          <w:rFonts w:asciiTheme="minorHAnsi" w:hAnsiTheme="minorHAnsi" w:cstheme="minorHAnsi"/>
          <w:b/>
          <w:bCs/>
        </w:rPr>
        <w:t>7</w:t>
      </w:r>
      <w:r w:rsidRPr="008E0C35">
        <w:rPr>
          <w:rFonts w:asciiTheme="minorHAnsi" w:hAnsiTheme="minorHAnsi" w:cstheme="minorHAnsi"/>
          <w:b/>
          <w:bCs/>
        </w:rPr>
        <w:t xml:space="preserve">d). </w:t>
      </w:r>
      <w:r w:rsidRPr="008E0C35">
        <w:rPr>
          <w:rFonts w:asciiTheme="minorHAnsi" w:hAnsiTheme="minorHAnsi" w:cstheme="minorHAnsi"/>
          <w:bCs/>
        </w:rPr>
        <w:t xml:space="preserve">O quanto você está satisfeita com o resultado desse produto? </w:t>
      </w:r>
      <w:r w:rsidRPr="008E0C35">
        <w:rPr>
          <w:rFonts w:asciiTheme="minorHAnsi" w:hAnsiTheme="minorHAnsi" w:cstheme="minorHAnsi"/>
          <w:b/>
          <w:bCs/>
          <w:color w:val="FF0000"/>
        </w:rPr>
        <w:t>(RU)</w:t>
      </w:r>
    </w:p>
    <w:p w14:paraId="322B14C9" w14:textId="77777777" w:rsidR="00FA473E" w:rsidRPr="008E0C35" w:rsidRDefault="00FA473E" w:rsidP="00FA473E">
      <w:pPr>
        <w:tabs>
          <w:tab w:val="left" w:pos="0"/>
          <w:tab w:val="left" w:pos="180"/>
          <w:tab w:val="center" w:pos="5253"/>
        </w:tabs>
        <w:jc w:val="both"/>
        <w:rPr>
          <w:rFonts w:asciiTheme="minorHAnsi" w:hAnsiTheme="minorHAnsi" w:cstheme="minorHAnsi"/>
          <w:b/>
          <w:bCs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FA473E" w:rsidRPr="008E0C35" w14:paraId="548A6AD1" w14:textId="77777777" w:rsidTr="005D7D63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338D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b/>
                <w:lang w:eastAsia="zh-CN"/>
              </w:rPr>
            </w:pPr>
            <w:r w:rsidRPr="008E0C35">
              <w:rPr>
                <w:rFonts w:ascii="Calibri" w:hAnsi="Calibri" w:cs="Calibri"/>
                <w:bCs/>
              </w:rPr>
              <w:t>Extremamente insatisfeita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6DAE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bCs/>
              </w:rPr>
            </w:pPr>
            <w:r w:rsidRPr="008E0C35">
              <w:rPr>
                <w:rFonts w:ascii="Calibri" w:hAnsi="Calibri" w:cs="Calibri"/>
                <w:bCs/>
              </w:rPr>
              <w:t xml:space="preserve">Muito </w:t>
            </w:r>
          </w:p>
          <w:p w14:paraId="753B94A8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  <w:lang w:eastAsia="pt-BR"/>
              </w:rPr>
            </w:pPr>
            <w:r w:rsidRPr="008E0C35">
              <w:rPr>
                <w:rFonts w:ascii="Calibri" w:hAnsi="Calibri" w:cs="Calibri"/>
                <w:bCs/>
              </w:rPr>
              <w:t>insatisfeita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F954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</w:rPr>
              <w:t>Um pouco insatisfeita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CE94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Um pouco satisfeita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8CD0C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color w:val="000000"/>
              </w:rPr>
            </w:pPr>
            <w:r w:rsidRPr="008E0C35">
              <w:rPr>
                <w:rFonts w:ascii="Calibri" w:hAnsi="Calibri" w:cs="Calibri"/>
                <w:color w:val="000000"/>
              </w:rPr>
              <w:t xml:space="preserve">Muito </w:t>
            </w:r>
          </w:p>
          <w:p w14:paraId="4A5F1190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satisfeita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190BD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Extremamente satisfeita</w:t>
            </w:r>
          </w:p>
        </w:tc>
      </w:tr>
      <w:tr w:rsidR="00FA473E" w:rsidRPr="008E0C35" w14:paraId="13447A0E" w14:textId="77777777" w:rsidTr="005D7D63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AAB1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112F2E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4BBA3F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34E81E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B98996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E00C4C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450B38A3" w14:textId="77777777" w:rsidR="00FA473E" w:rsidRPr="008E0C35" w:rsidRDefault="00FA473E" w:rsidP="00FA473E">
      <w:pPr>
        <w:tabs>
          <w:tab w:val="left" w:pos="7939"/>
        </w:tabs>
        <w:ind w:left="426" w:hanging="426"/>
        <w:rPr>
          <w:rFonts w:asciiTheme="minorHAnsi" w:hAnsiTheme="minorHAnsi" w:cstheme="minorHAnsi"/>
          <w:b/>
        </w:rPr>
      </w:pPr>
    </w:p>
    <w:p w14:paraId="5A889EFA" w14:textId="602FEBBD" w:rsidR="00FA473E" w:rsidRPr="00811151" w:rsidRDefault="00FA473E" w:rsidP="45416EA2">
      <w:pPr>
        <w:jc w:val="both"/>
        <w:rPr>
          <w:rFonts w:asciiTheme="minorHAnsi" w:hAnsiTheme="minorHAnsi" w:cstheme="minorBidi"/>
          <w:b/>
          <w:bCs/>
          <w:color w:val="FF0000"/>
        </w:rPr>
      </w:pPr>
      <w:r w:rsidRPr="45416EA2">
        <w:rPr>
          <w:rFonts w:asciiTheme="minorHAnsi" w:hAnsiTheme="minorHAnsi" w:cstheme="minorBidi"/>
          <w:b/>
          <w:bCs/>
          <w:color w:val="000000" w:themeColor="text1"/>
        </w:rPr>
        <w:t>KPI_4 (</w:t>
      </w:r>
      <w:r w:rsidR="009C60AC" w:rsidRPr="45416EA2">
        <w:rPr>
          <w:rFonts w:asciiTheme="minorHAnsi" w:hAnsiTheme="minorHAnsi" w:cstheme="minorBidi"/>
          <w:b/>
          <w:bCs/>
          <w:color w:val="000000" w:themeColor="text1"/>
        </w:rPr>
        <w:t>7</w:t>
      </w:r>
      <w:r w:rsidRPr="45416EA2">
        <w:rPr>
          <w:rFonts w:asciiTheme="minorHAnsi" w:hAnsiTheme="minorHAnsi" w:cstheme="minorBidi"/>
          <w:b/>
          <w:bCs/>
          <w:color w:val="000000" w:themeColor="text1"/>
        </w:rPr>
        <w:t>d).</w:t>
      </w:r>
      <w:r w:rsidRPr="45416EA2">
        <w:rPr>
          <w:rFonts w:asciiTheme="minorHAnsi" w:hAnsiTheme="minorHAnsi" w:cstheme="minorBidi"/>
          <w:color w:val="000000" w:themeColor="text1"/>
        </w:rPr>
        <w:t xml:space="preserve"> </w:t>
      </w:r>
      <w:r w:rsidRPr="45416EA2">
        <w:rPr>
          <w:rFonts w:asciiTheme="minorHAnsi" w:hAnsiTheme="minorHAnsi" w:cstheme="minorBidi"/>
        </w:rPr>
        <w:t xml:space="preserve">Comparando com o seu </w:t>
      </w:r>
      <w:r w:rsidR="009559B8" w:rsidRPr="45416EA2">
        <w:rPr>
          <w:rFonts w:asciiTheme="minorHAnsi" w:hAnsiTheme="minorHAnsi" w:cstheme="minorBidi"/>
        </w:rPr>
        <w:t xml:space="preserve">creme para pentear </w:t>
      </w:r>
      <w:r w:rsidRPr="45416EA2">
        <w:rPr>
          <w:rFonts w:asciiTheme="minorHAnsi" w:hAnsiTheme="minorHAnsi" w:cstheme="minorBidi"/>
        </w:rPr>
        <w:t xml:space="preserve">habitual </w:t>
      </w:r>
      <w:r w:rsidR="009559B8" w:rsidRPr="45416EA2">
        <w:rPr>
          <w:rFonts w:asciiTheme="minorHAnsi" w:hAnsiTheme="minorHAnsi" w:cstheme="minorBidi"/>
          <w:b/>
          <w:bCs/>
          <w:color w:val="EE0000"/>
        </w:rPr>
        <w:t xml:space="preserve">TRAZER RESPOSTA </w:t>
      </w:r>
      <w:r w:rsidR="00640350" w:rsidRPr="45416EA2">
        <w:rPr>
          <w:rFonts w:asciiTheme="minorHAnsi" w:hAnsiTheme="minorHAnsi" w:cstheme="minorBidi"/>
          <w:b/>
          <w:bCs/>
          <w:color w:val="EE0000"/>
        </w:rPr>
        <w:t>HC_F18</w:t>
      </w:r>
      <w:r w:rsidR="009559B8" w:rsidRPr="45416EA2">
        <w:rPr>
          <w:rFonts w:asciiTheme="minorHAnsi" w:hAnsiTheme="minorHAnsi" w:cstheme="minorBidi"/>
          <w:b/>
          <w:bCs/>
          <w:color w:val="EE0000"/>
        </w:rPr>
        <w:t xml:space="preserve"> DO IMPLANTE</w:t>
      </w:r>
      <w:r w:rsidRPr="45416EA2">
        <w:rPr>
          <w:rFonts w:asciiTheme="minorHAnsi" w:hAnsiTheme="minorHAnsi" w:cstheme="minorBidi"/>
        </w:rPr>
        <w:t xml:space="preserve">, você diria que o </w:t>
      </w:r>
      <w:r w:rsidR="009559B8" w:rsidRPr="45416EA2">
        <w:rPr>
          <w:rFonts w:asciiTheme="minorHAnsi" w:hAnsiTheme="minorHAnsi" w:cstheme="minorBidi"/>
        </w:rPr>
        <w:t>creme para pentear</w:t>
      </w:r>
      <w:r w:rsidRPr="45416EA2">
        <w:rPr>
          <w:rFonts w:asciiTheme="minorHAnsi" w:hAnsiTheme="minorHAnsi" w:cstheme="minorBidi"/>
        </w:rPr>
        <w:t xml:space="preserve"> testado é:</w:t>
      </w:r>
      <w:r w:rsidRPr="45416EA2">
        <w:rPr>
          <w:rFonts w:asciiTheme="minorHAnsi" w:hAnsiTheme="minorHAnsi" w:cstheme="minorBidi"/>
          <w:b/>
          <w:bCs/>
        </w:rPr>
        <w:t xml:space="preserve"> </w:t>
      </w:r>
      <w:r w:rsidRPr="45416EA2">
        <w:rPr>
          <w:rFonts w:asciiTheme="minorHAnsi" w:hAnsiTheme="minorHAnsi" w:cstheme="minorBidi"/>
          <w:b/>
          <w:bCs/>
          <w:color w:val="FF0000"/>
        </w:rPr>
        <w:t>(RU)</w:t>
      </w:r>
    </w:p>
    <w:p w14:paraId="4647CDE3" w14:textId="77777777" w:rsidR="00FA473E" w:rsidRPr="00811151" w:rsidRDefault="00FA473E" w:rsidP="00FA473E">
      <w:pPr>
        <w:jc w:val="both"/>
        <w:rPr>
          <w:rFonts w:asciiTheme="minorHAnsi" w:hAnsiTheme="minorHAnsi" w:cstheme="minorHAnsi"/>
          <w:b/>
          <w:bCs/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2098"/>
        <w:gridCol w:w="2101"/>
        <w:gridCol w:w="2101"/>
        <w:gridCol w:w="2099"/>
      </w:tblGrid>
      <w:tr w:rsidR="00FA473E" w:rsidRPr="00811151" w14:paraId="6A2ADEA1" w14:textId="77777777" w:rsidTr="005D7D63">
        <w:trPr>
          <w:trHeight w:val="477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25AFA" w14:textId="47FF1FB9" w:rsidR="00FA473E" w:rsidRPr="00811151" w:rsidRDefault="00FA473E" w:rsidP="005D7D63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811151">
              <w:rPr>
                <w:rFonts w:asciiTheme="minorHAnsi" w:hAnsiTheme="minorHAnsi" w:cstheme="minorHAnsi"/>
              </w:rPr>
              <w:t xml:space="preserve">Muito pior do que </w:t>
            </w:r>
            <w:r>
              <w:rPr>
                <w:rFonts w:asciiTheme="minorHAnsi" w:hAnsiTheme="minorHAnsi" w:cstheme="minorHAnsi"/>
              </w:rPr>
              <w:t xml:space="preserve">o meu </w:t>
            </w:r>
            <w:r w:rsidR="00640350">
              <w:rPr>
                <w:rFonts w:asciiTheme="minorHAnsi" w:hAnsiTheme="minorHAnsi" w:cstheme="minorHAnsi"/>
              </w:rPr>
              <w:t>creme de pentear</w:t>
            </w:r>
            <w:r>
              <w:rPr>
                <w:rFonts w:asciiTheme="minorHAnsi" w:hAnsiTheme="minorHAnsi" w:cstheme="minorHAnsi"/>
              </w:rPr>
              <w:t xml:space="preserve"> habitual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8F6AC" w14:textId="5C03088D" w:rsidR="00FA473E" w:rsidRPr="00811151" w:rsidRDefault="00FA473E" w:rsidP="005D7D63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811151">
              <w:rPr>
                <w:rFonts w:asciiTheme="minorHAnsi" w:hAnsiTheme="minorHAnsi" w:cstheme="minorHAnsi"/>
              </w:rPr>
              <w:t xml:space="preserve">Um pouco </w:t>
            </w:r>
            <w:proofErr w:type="gramStart"/>
            <w:r w:rsidRPr="00811151">
              <w:rPr>
                <w:rFonts w:asciiTheme="minorHAnsi" w:hAnsiTheme="minorHAnsi" w:cstheme="minorHAnsi"/>
              </w:rPr>
              <w:t>pior  do</w:t>
            </w:r>
            <w:proofErr w:type="gramEnd"/>
            <w:r w:rsidRPr="00811151">
              <w:rPr>
                <w:rFonts w:asciiTheme="minorHAnsi" w:hAnsiTheme="minorHAnsi" w:cstheme="minorHAnsi"/>
              </w:rPr>
              <w:t xml:space="preserve"> que </w:t>
            </w:r>
            <w:r>
              <w:rPr>
                <w:rFonts w:asciiTheme="minorHAnsi" w:hAnsiTheme="minorHAnsi" w:cstheme="minorHAnsi"/>
              </w:rPr>
              <w:t xml:space="preserve">o meu </w:t>
            </w:r>
            <w:r w:rsidR="00640350">
              <w:rPr>
                <w:rFonts w:asciiTheme="minorHAnsi" w:hAnsiTheme="minorHAnsi" w:cstheme="minorHAnsi"/>
              </w:rPr>
              <w:t xml:space="preserve">creme de pentear </w:t>
            </w:r>
            <w:r>
              <w:rPr>
                <w:rFonts w:asciiTheme="minorHAnsi" w:hAnsiTheme="minorHAnsi" w:cstheme="minorHAnsi"/>
              </w:rPr>
              <w:t>habitual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BF3C2" w14:textId="758B1EA1" w:rsidR="00FA473E" w:rsidRPr="00811151" w:rsidRDefault="00FA473E" w:rsidP="005D7D63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811151">
              <w:rPr>
                <w:rFonts w:asciiTheme="minorHAnsi" w:hAnsiTheme="minorHAnsi" w:cstheme="minorHAnsi"/>
              </w:rPr>
              <w:t xml:space="preserve">Nem melhor, nem pior do que </w:t>
            </w:r>
            <w:r>
              <w:rPr>
                <w:rFonts w:asciiTheme="minorHAnsi" w:hAnsiTheme="minorHAnsi" w:cstheme="minorHAnsi"/>
              </w:rPr>
              <w:t xml:space="preserve">o meu </w:t>
            </w:r>
            <w:r w:rsidR="00640350">
              <w:rPr>
                <w:rFonts w:asciiTheme="minorHAnsi" w:hAnsiTheme="minorHAnsi" w:cstheme="minorHAnsi"/>
              </w:rPr>
              <w:t>creme de pentear</w:t>
            </w:r>
            <w:r>
              <w:rPr>
                <w:rFonts w:asciiTheme="minorHAnsi" w:hAnsiTheme="minorHAnsi" w:cstheme="minorHAnsi"/>
              </w:rPr>
              <w:t xml:space="preserve"> habitual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33A0F" w14:textId="5C2081E8" w:rsidR="00FA473E" w:rsidRPr="00811151" w:rsidRDefault="00FA473E" w:rsidP="005D7D63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811151">
              <w:rPr>
                <w:rFonts w:asciiTheme="minorHAnsi" w:hAnsiTheme="minorHAnsi" w:cstheme="minorHAnsi"/>
              </w:rPr>
              <w:t xml:space="preserve">Um pouco melhor do que </w:t>
            </w:r>
            <w:r>
              <w:rPr>
                <w:rFonts w:asciiTheme="minorHAnsi" w:hAnsiTheme="minorHAnsi" w:cstheme="minorHAnsi"/>
              </w:rPr>
              <w:t xml:space="preserve">o meu </w:t>
            </w:r>
            <w:r w:rsidR="00640350">
              <w:rPr>
                <w:rFonts w:asciiTheme="minorHAnsi" w:hAnsiTheme="minorHAnsi" w:cstheme="minorHAnsi"/>
              </w:rPr>
              <w:t>creme de pentear</w:t>
            </w:r>
            <w:r>
              <w:rPr>
                <w:rFonts w:asciiTheme="minorHAnsi" w:hAnsiTheme="minorHAnsi" w:cstheme="minorHAnsi"/>
              </w:rPr>
              <w:t xml:space="preserve"> habitual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73075" w14:textId="24CCF54F" w:rsidR="00FA473E" w:rsidRPr="00811151" w:rsidRDefault="00FA473E" w:rsidP="005D7D63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811151">
              <w:rPr>
                <w:rFonts w:asciiTheme="minorHAnsi" w:hAnsiTheme="minorHAnsi" w:cstheme="minorHAnsi"/>
              </w:rPr>
              <w:t xml:space="preserve">Muito melhor do que </w:t>
            </w:r>
            <w:r>
              <w:rPr>
                <w:rFonts w:asciiTheme="minorHAnsi" w:hAnsiTheme="minorHAnsi" w:cstheme="minorHAnsi"/>
              </w:rPr>
              <w:t xml:space="preserve">o meu </w:t>
            </w:r>
            <w:r w:rsidR="00640350">
              <w:rPr>
                <w:rFonts w:asciiTheme="minorHAnsi" w:hAnsiTheme="minorHAnsi" w:cstheme="minorHAnsi"/>
              </w:rPr>
              <w:t xml:space="preserve">creme de pentear </w:t>
            </w:r>
            <w:r>
              <w:rPr>
                <w:rFonts w:asciiTheme="minorHAnsi" w:hAnsiTheme="minorHAnsi" w:cstheme="minorHAnsi"/>
              </w:rPr>
              <w:t>habitual</w:t>
            </w:r>
          </w:p>
        </w:tc>
      </w:tr>
      <w:tr w:rsidR="00FA473E" w:rsidRPr="00811151" w14:paraId="15EF0C1E" w14:textId="77777777" w:rsidTr="005D7D63">
        <w:trPr>
          <w:trHeight w:val="397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B66F" w14:textId="77777777" w:rsidR="00FA473E" w:rsidRPr="00811151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1115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82820A" w14:textId="77777777" w:rsidR="00FA473E" w:rsidRPr="00811151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1115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C37892" w14:textId="77777777" w:rsidR="00FA473E" w:rsidRPr="00811151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1115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F5690E" w14:textId="77777777" w:rsidR="00FA473E" w:rsidRPr="00811151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1115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CC2D34" w14:textId="77777777" w:rsidR="00FA473E" w:rsidRPr="00811151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11151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0EB0A7C7" w14:textId="77777777" w:rsidR="00FA473E" w:rsidRPr="00811151" w:rsidRDefault="00FA473E" w:rsidP="00FA473E">
      <w:pPr>
        <w:jc w:val="both"/>
        <w:rPr>
          <w:rFonts w:asciiTheme="minorHAnsi" w:hAnsiTheme="minorHAnsi" w:cstheme="minorHAnsi"/>
          <w:bCs/>
        </w:rPr>
      </w:pPr>
    </w:p>
    <w:p w14:paraId="1736382E" w14:textId="6C60CAB0" w:rsidR="00FA473E" w:rsidRDefault="00FA473E" w:rsidP="45416EA2">
      <w:pPr>
        <w:tabs>
          <w:tab w:val="left" w:pos="180"/>
        </w:tabs>
        <w:jc w:val="both"/>
        <w:rPr>
          <w:rFonts w:asciiTheme="minorHAnsi" w:hAnsiTheme="minorHAnsi" w:cstheme="minorBidi"/>
          <w:b/>
          <w:bCs/>
          <w:strike/>
        </w:rPr>
      </w:pPr>
      <w:r w:rsidRPr="45416EA2">
        <w:rPr>
          <w:rFonts w:asciiTheme="minorHAnsi" w:hAnsiTheme="minorHAnsi" w:cstheme="minorBidi"/>
          <w:b/>
          <w:bCs/>
          <w:color w:val="FF0000"/>
        </w:rPr>
        <w:t>APLICAR HC_EVLV_P6A APENAS SE COD 1 OU 2 EM KPI_4 (</w:t>
      </w:r>
      <w:r w:rsidR="009C60AC" w:rsidRPr="45416EA2">
        <w:rPr>
          <w:rFonts w:asciiTheme="minorHAnsi" w:hAnsiTheme="minorHAnsi" w:cstheme="minorBidi"/>
          <w:b/>
          <w:bCs/>
          <w:color w:val="FF0000"/>
        </w:rPr>
        <w:t>7</w:t>
      </w:r>
      <w:r w:rsidRPr="45416EA2">
        <w:rPr>
          <w:rFonts w:asciiTheme="minorHAnsi" w:hAnsiTheme="minorHAnsi" w:cstheme="minorBidi"/>
          <w:b/>
          <w:bCs/>
          <w:color w:val="FF0000"/>
        </w:rPr>
        <w:t>d)</w:t>
      </w:r>
    </w:p>
    <w:p w14:paraId="586F6F2F" w14:textId="0BFCEDB3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Cs/>
        </w:rPr>
      </w:pPr>
      <w:r w:rsidRPr="00FB74E9">
        <w:rPr>
          <w:rFonts w:asciiTheme="minorHAnsi" w:hAnsiTheme="minorHAnsi" w:cstheme="minorHAnsi"/>
          <w:b/>
          <w:bCs/>
        </w:rPr>
        <w:t>HC_EVLV_</w:t>
      </w:r>
      <w:r w:rsidRPr="008E0C35">
        <w:rPr>
          <w:rFonts w:asciiTheme="minorHAnsi" w:hAnsiTheme="minorHAnsi" w:cstheme="minorHAnsi"/>
          <w:b/>
          <w:bCs/>
        </w:rPr>
        <w:t>P6</w:t>
      </w:r>
      <w:r>
        <w:rPr>
          <w:rFonts w:asciiTheme="minorHAnsi" w:hAnsiTheme="minorHAnsi" w:cstheme="minorHAnsi"/>
          <w:b/>
          <w:bCs/>
        </w:rPr>
        <w:t>A</w:t>
      </w:r>
      <w:r w:rsidRPr="008E0C35">
        <w:rPr>
          <w:rFonts w:asciiTheme="minorHAnsi" w:hAnsiTheme="minorHAnsi" w:cstheme="minorHAnsi"/>
          <w:b/>
          <w:bCs/>
        </w:rPr>
        <w:t xml:space="preserve">. </w:t>
      </w:r>
      <w:r w:rsidRPr="008E0C35">
        <w:rPr>
          <w:rFonts w:asciiTheme="minorHAnsi" w:hAnsiTheme="minorHAnsi" w:cstheme="minorHAnsi"/>
          <w:bCs/>
        </w:rPr>
        <w:t xml:space="preserve">Por que você acha </w:t>
      </w:r>
      <w:r>
        <w:rPr>
          <w:rFonts w:asciiTheme="minorHAnsi" w:hAnsiTheme="minorHAnsi" w:cstheme="minorHAnsi"/>
          <w:bCs/>
        </w:rPr>
        <w:t xml:space="preserve">o </w:t>
      </w:r>
      <w:r w:rsidR="009559B8">
        <w:rPr>
          <w:rFonts w:asciiTheme="minorHAnsi" w:hAnsiTheme="minorHAnsi" w:cstheme="minorHAnsi"/>
        </w:rPr>
        <w:t>creme para pentear</w:t>
      </w:r>
      <w:r w:rsidR="009559B8" w:rsidRPr="008E0C35">
        <w:rPr>
          <w:rFonts w:asciiTheme="minorHAnsi" w:hAnsiTheme="minorHAnsi" w:cstheme="minorHAnsi"/>
        </w:rPr>
        <w:t xml:space="preserve"> </w:t>
      </w:r>
      <w:r w:rsidRPr="008E0C35">
        <w:rPr>
          <w:rFonts w:asciiTheme="minorHAnsi" w:hAnsiTheme="minorHAnsi" w:cstheme="minorHAnsi"/>
          <w:bCs/>
        </w:rPr>
        <w:t>testad</w:t>
      </w:r>
      <w:r>
        <w:rPr>
          <w:rFonts w:asciiTheme="minorHAnsi" w:hAnsiTheme="minorHAnsi" w:cstheme="minorHAnsi"/>
          <w:bCs/>
        </w:rPr>
        <w:t>o</w:t>
      </w:r>
      <w:r w:rsidRPr="008E0C35">
        <w:rPr>
          <w:rFonts w:asciiTheme="minorHAnsi" w:hAnsiTheme="minorHAnsi" w:cstheme="minorHAnsi"/>
          <w:bCs/>
        </w:rPr>
        <w:t xml:space="preserve"> pior do que </w:t>
      </w:r>
      <w:r>
        <w:rPr>
          <w:rFonts w:asciiTheme="minorHAnsi" w:hAnsiTheme="minorHAnsi" w:cstheme="minorHAnsi"/>
          <w:bCs/>
        </w:rPr>
        <w:t>o</w:t>
      </w:r>
      <w:r w:rsidRPr="008E0C35">
        <w:rPr>
          <w:rFonts w:asciiTheme="minorHAnsi" w:hAnsiTheme="minorHAnsi" w:cstheme="minorHAnsi"/>
          <w:bCs/>
        </w:rPr>
        <w:t xml:space="preserve"> s</w:t>
      </w:r>
      <w:r>
        <w:rPr>
          <w:rFonts w:asciiTheme="minorHAnsi" w:hAnsiTheme="minorHAnsi" w:cstheme="minorHAnsi"/>
          <w:bCs/>
        </w:rPr>
        <w:t>eu</w:t>
      </w:r>
      <w:r w:rsidRPr="008E0C35">
        <w:rPr>
          <w:rFonts w:asciiTheme="minorHAnsi" w:hAnsiTheme="minorHAnsi" w:cstheme="minorHAnsi"/>
          <w:bCs/>
        </w:rPr>
        <w:t xml:space="preserve"> </w:t>
      </w:r>
      <w:r w:rsidR="009559B8">
        <w:rPr>
          <w:rFonts w:asciiTheme="minorHAnsi" w:hAnsiTheme="minorHAnsi" w:cstheme="minorHAnsi"/>
        </w:rPr>
        <w:t>creme para pentear</w:t>
      </w:r>
      <w:r w:rsidR="009559B8" w:rsidRPr="008E0C35">
        <w:rPr>
          <w:rFonts w:asciiTheme="minorHAnsi" w:hAnsiTheme="minorHAnsi" w:cstheme="minorHAnsi"/>
        </w:rPr>
        <w:t xml:space="preserve"> </w:t>
      </w:r>
      <w:r w:rsidRPr="008E0C35">
        <w:rPr>
          <w:rFonts w:asciiTheme="minorHAnsi" w:hAnsiTheme="minorHAnsi" w:cstheme="minorHAnsi"/>
          <w:bCs/>
        </w:rPr>
        <w:t xml:space="preserve">habitual </w:t>
      </w:r>
      <w:r w:rsidR="009559B8" w:rsidRPr="00640350">
        <w:rPr>
          <w:rFonts w:asciiTheme="minorHAnsi" w:hAnsiTheme="minorHAnsi" w:cstheme="minorHAnsi"/>
          <w:b/>
          <w:bCs/>
          <w:color w:val="EE0000"/>
        </w:rPr>
        <w:t xml:space="preserve">TRAZER RESPOSTA </w:t>
      </w:r>
      <w:r w:rsidR="00640350" w:rsidRPr="00640350">
        <w:rPr>
          <w:rFonts w:asciiTheme="minorHAnsi" w:hAnsiTheme="minorHAnsi" w:cstheme="minorHAnsi"/>
          <w:b/>
          <w:bCs/>
          <w:color w:val="EE0000"/>
        </w:rPr>
        <w:t>HC_F18</w:t>
      </w:r>
      <w:r w:rsidR="009559B8" w:rsidRPr="00640350">
        <w:rPr>
          <w:rFonts w:asciiTheme="minorHAnsi" w:hAnsiTheme="minorHAnsi" w:cstheme="minorHAnsi"/>
          <w:b/>
          <w:bCs/>
          <w:color w:val="EE0000"/>
        </w:rPr>
        <w:t xml:space="preserve"> DO IMPLANTE</w:t>
      </w:r>
      <w:r w:rsidRPr="00640350">
        <w:rPr>
          <w:rFonts w:asciiTheme="minorHAnsi" w:hAnsiTheme="minorHAnsi" w:cstheme="minorHAnsi"/>
          <w:bCs/>
        </w:rPr>
        <w:t>?</w:t>
      </w:r>
    </w:p>
    <w:p w14:paraId="46093837" w14:textId="77777777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97"/>
      </w:tblGrid>
      <w:tr w:rsidR="00FA473E" w:rsidRPr="008E0C35" w14:paraId="2408DD2A" w14:textId="77777777" w:rsidTr="005D7D63">
        <w:tc>
          <w:tcPr>
            <w:tcW w:w="10497" w:type="dxa"/>
          </w:tcPr>
          <w:p w14:paraId="6ABE5D29" w14:textId="77777777" w:rsidR="00FA473E" w:rsidRPr="008E0C35" w:rsidRDefault="00FA473E" w:rsidP="005D7D63">
            <w:pPr>
              <w:tabs>
                <w:tab w:val="left" w:pos="0"/>
                <w:tab w:val="left" w:pos="180"/>
              </w:tabs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14:paraId="031963FC" w14:textId="77777777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</w:rPr>
      </w:pPr>
    </w:p>
    <w:p w14:paraId="001D7838" w14:textId="03500A41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color w:val="FF0000"/>
        </w:rPr>
      </w:pPr>
      <w:r w:rsidRPr="008E0C35">
        <w:rPr>
          <w:rFonts w:asciiTheme="minorHAnsi" w:hAnsiTheme="minorHAnsi" w:cstheme="minorHAnsi"/>
          <w:b/>
          <w:bCs/>
        </w:rPr>
        <w:t>KPI_5NEW (</w:t>
      </w:r>
      <w:r w:rsidR="009C60AC">
        <w:rPr>
          <w:rFonts w:asciiTheme="minorHAnsi" w:hAnsiTheme="minorHAnsi" w:cstheme="minorHAnsi"/>
          <w:b/>
          <w:bCs/>
        </w:rPr>
        <w:t>7</w:t>
      </w:r>
      <w:r w:rsidRPr="008E0C35">
        <w:rPr>
          <w:rFonts w:asciiTheme="minorHAnsi" w:hAnsiTheme="minorHAnsi" w:cstheme="minorHAnsi"/>
          <w:b/>
          <w:bCs/>
        </w:rPr>
        <w:t xml:space="preserve">d). </w:t>
      </w:r>
      <w:r w:rsidRPr="008E0C35">
        <w:rPr>
          <w:rFonts w:asciiTheme="minorHAnsi" w:hAnsiTheme="minorHAnsi" w:cstheme="minorHAnsi"/>
        </w:rPr>
        <w:t>Se você encontrasse est</w:t>
      </w:r>
      <w:r>
        <w:rPr>
          <w:rFonts w:asciiTheme="minorHAnsi" w:hAnsiTheme="minorHAnsi" w:cstheme="minorHAnsi"/>
        </w:rPr>
        <w:t>e</w:t>
      </w:r>
      <w:r w:rsidRPr="008E0C35">
        <w:rPr>
          <w:rFonts w:asciiTheme="minorHAnsi" w:hAnsiTheme="minorHAnsi" w:cstheme="minorHAnsi"/>
        </w:rPr>
        <w:t xml:space="preserve"> </w:t>
      </w:r>
      <w:r w:rsidR="009559B8">
        <w:rPr>
          <w:rFonts w:asciiTheme="minorHAnsi" w:hAnsiTheme="minorHAnsi" w:cstheme="minorHAnsi"/>
        </w:rPr>
        <w:t>creme para pentear</w:t>
      </w:r>
      <w:r w:rsidRPr="008E0C35">
        <w:rPr>
          <w:rFonts w:asciiTheme="minorHAnsi" w:hAnsiTheme="minorHAnsi" w:cstheme="minorHAnsi"/>
        </w:rPr>
        <w:t xml:space="preserve">, </w:t>
      </w:r>
      <w:r w:rsidRPr="008E0C35">
        <w:rPr>
          <w:rFonts w:asciiTheme="minorHAnsi" w:hAnsiTheme="minorHAnsi" w:cstheme="minorHAnsi"/>
          <w:bCs/>
        </w:rPr>
        <w:t>a um preço que lhe agradasse</w:t>
      </w:r>
      <w:r w:rsidRPr="008E0C35">
        <w:rPr>
          <w:rFonts w:asciiTheme="minorHAnsi" w:hAnsiTheme="minorHAnsi" w:cstheme="minorHAnsi"/>
        </w:rPr>
        <w:t xml:space="preserve">, no local onde está acostumada a comprar produtos para </w:t>
      </w:r>
      <w:r>
        <w:rPr>
          <w:rFonts w:asciiTheme="minorHAnsi" w:hAnsiTheme="minorHAnsi" w:cstheme="minorHAnsi"/>
        </w:rPr>
        <w:t>cuidados com os cabelos</w:t>
      </w:r>
      <w:r w:rsidRPr="008E0C35">
        <w:rPr>
          <w:rFonts w:asciiTheme="minorHAnsi" w:hAnsiTheme="minorHAnsi" w:cstheme="minorHAnsi"/>
        </w:rPr>
        <w:t xml:space="preserve">, você diria que: </w:t>
      </w:r>
      <w:r w:rsidRPr="008E0C35">
        <w:rPr>
          <w:rFonts w:asciiTheme="minorHAnsi" w:hAnsiTheme="minorHAnsi" w:cstheme="minorHAnsi"/>
          <w:b/>
          <w:color w:val="FF0000"/>
        </w:rPr>
        <w:t>(RU)</w:t>
      </w:r>
    </w:p>
    <w:p w14:paraId="05999C45" w14:textId="77777777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color w:val="FF0000"/>
        </w:rPr>
      </w:pPr>
    </w:p>
    <w:tbl>
      <w:tblPr>
        <w:tblW w:w="48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6"/>
        <w:gridCol w:w="2556"/>
      </w:tblGrid>
      <w:tr w:rsidR="00FA473E" w:rsidRPr="008E0C35" w14:paraId="7B091C99" w14:textId="77777777" w:rsidTr="005D7D63">
        <w:trPr>
          <w:trHeight w:val="432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CB5B6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8E0C35">
              <w:rPr>
                <w:rFonts w:asciiTheme="minorHAnsi" w:hAnsiTheme="minorHAnsi" w:cstheme="minorHAnsi"/>
              </w:rPr>
              <w:lastRenderedPageBreak/>
              <w:t>Eu definitivamente não compraria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3EEFB" w14:textId="77777777" w:rsidR="00FA473E" w:rsidRPr="008E0C35" w:rsidRDefault="00FA473E" w:rsidP="005D7D63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8E0C35">
              <w:rPr>
                <w:rFonts w:asciiTheme="minorHAnsi" w:hAnsiTheme="minorHAnsi" w:cstheme="minorHAnsi"/>
              </w:rPr>
              <w:t>Provavelmente não compraria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3CC82" w14:textId="77777777" w:rsidR="00FA473E" w:rsidRPr="008E0C35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 xml:space="preserve">Provavelmente </w:t>
            </w:r>
          </w:p>
          <w:p w14:paraId="559948FA" w14:textId="77777777" w:rsidR="00FA473E" w:rsidRPr="008E0C35" w:rsidRDefault="00FA473E" w:rsidP="005D7D63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8E0C35">
              <w:rPr>
                <w:rFonts w:asciiTheme="minorHAnsi" w:hAnsiTheme="minorHAnsi" w:cstheme="minorHAnsi"/>
              </w:rPr>
              <w:t>compraria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19009" w14:textId="77777777" w:rsidR="00FA473E" w:rsidRPr="008E0C35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>Definitivamente</w:t>
            </w:r>
          </w:p>
          <w:p w14:paraId="0F4F94B8" w14:textId="77777777" w:rsidR="00FA473E" w:rsidRPr="008E0C35" w:rsidRDefault="00FA473E" w:rsidP="005D7D63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8E0C35">
              <w:rPr>
                <w:rFonts w:asciiTheme="minorHAnsi" w:hAnsiTheme="minorHAnsi" w:cstheme="minorHAnsi"/>
              </w:rPr>
              <w:t>compraria</w:t>
            </w:r>
          </w:p>
        </w:tc>
      </w:tr>
      <w:tr w:rsidR="00FA473E" w:rsidRPr="00C26EBB" w14:paraId="461B207F" w14:textId="77777777" w:rsidTr="005D7D63">
        <w:trPr>
          <w:trHeight w:val="36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1DE8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D71EBB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C2B06B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F6D377" w14:textId="77777777" w:rsidR="00FA473E" w:rsidRPr="00C26EBB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31FFC634" w14:textId="77777777" w:rsidR="00D20017" w:rsidRDefault="00D20017" w:rsidP="00FA47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 w:eastAsia="zh-CN"/>
        </w:rPr>
      </w:pPr>
    </w:p>
    <w:p w14:paraId="6FBECEA9" w14:textId="77777777" w:rsidR="003F2526" w:rsidRDefault="003F2526" w:rsidP="003F25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pt-BR" w:eastAsia="zh-CN"/>
        </w:rPr>
      </w:pPr>
      <w:r w:rsidRPr="00E4488B">
        <w:rPr>
          <w:rFonts w:ascii="Calibri" w:hAnsi="Calibri" w:cs="Calibri"/>
          <w:b/>
          <w:bCs/>
          <w:color w:val="FF0000"/>
          <w:sz w:val="22"/>
          <w:szCs w:val="22"/>
          <w:lang w:val="pt-BR" w:eastAsia="zh-CN"/>
        </w:rPr>
        <w:t>PROGRAMAÇÃO: Aplicar HC_EVLV_P7 se KPI_5NEW (7d) = COD 3 ou 4</w:t>
      </w:r>
    </w:p>
    <w:p w14:paraId="4176F59D" w14:textId="77777777" w:rsidR="003F2526" w:rsidRDefault="003F2526" w:rsidP="00FA47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 w:eastAsia="zh-CN"/>
        </w:rPr>
      </w:pPr>
    </w:p>
    <w:p w14:paraId="4E96BF81" w14:textId="0B605BCD" w:rsidR="00960FF9" w:rsidRPr="008E0C35" w:rsidRDefault="00960FF9" w:rsidP="00960F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pt-BR" w:eastAsia="zh-CN"/>
        </w:rPr>
      </w:pPr>
      <w:r w:rsidRPr="00FB74E9">
        <w:rPr>
          <w:rFonts w:asciiTheme="minorHAnsi" w:hAnsiTheme="minorHAnsi" w:cstheme="minorHAnsi"/>
          <w:b/>
          <w:bCs/>
          <w:sz w:val="22"/>
          <w:szCs w:val="22"/>
          <w:lang w:val="pt-BR" w:eastAsia="zh-CN"/>
        </w:rPr>
        <w:t>HC_EVLV_P</w:t>
      </w:r>
      <w:r>
        <w:rPr>
          <w:rFonts w:asciiTheme="minorHAnsi" w:hAnsiTheme="minorHAnsi" w:cstheme="minorHAnsi"/>
          <w:b/>
          <w:bCs/>
          <w:sz w:val="22"/>
          <w:szCs w:val="22"/>
          <w:lang w:val="pt-BR" w:eastAsia="zh-CN"/>
        </w:rPr>
        <w:t>7</w:t>
      </w:r>
      <w:r w:rsidRPr="008E0C35">
        <w:rPr>
          <w:rFonts w:asciiTheme="minorHAnsi" w:hAnsiTheme="minorHAnsi" w:cstheme="minorHAnsi"/>
          <w:b/>
          <w:bCs/>
          <w:sz w:val="22"/>
          <w:szCs w:val="22"/>
          <w:lang w:val="pt-BR" w:eastAsia="zh-CN"/>
        </w:rPr>
        <w:t>.</w:t>
      </w:r>
      <w:r w:rsidRPr="008E0C35">
        <w:rPr>
          <w:rFonts w:asciiTheme="minorHAnsi" w:hAnsiTheme="minorHAnsi" w:cstheme="minorHAnsi"/>
          <w:sz w:val="22"/>
          <w:szCs w:val="22"/>
          <w:lang w:val="pt-BR" w:eastAsia="zh-CN"/>
        </w:rPr>
        <w:t xml:space="preserve"> Você compraria esse produto...</w:t>
      </w:r>
    </w:p>
    <w:tbl>
      <w:tblPr>
        <w:tblW w:w="7257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06"/>
        <w:gridCol w:w="851"/>
      </w:tblGrid>
      <w:tr w:rsidR="00960FF9" w:rsidRPr="008E0C35" w14:paraId="64BAB202" w14:textId="77777777" w:rsidTr="00287BFA">
        <w:trPr>
          <w:trHeight w:val="259"/>
        </w:trPr>
        <w:tc>
          <w:tcPr>
            <w:tcW w:w="6406" w:type="dxa"/>
            <w:vAlign w:val="center"/>
          </w:tcPr>
          <w:p w14:paraId="083D84D2" w14:textId="77777777" w:rsidR="00960FF9" w:rsidRPr="008E0C35" w:rsidRDefault="00960FF9" w:rsidP="00287BFA">
            <w:pPr>
              <w:ind w:left="153"/>
              <w:rPr>
                <w:rFonts w:asciiTheme="minorHAnsi" w:hAnsiTheme="minorHAnsi" w:cstheme="minorHAnsi"/>
                <w:bCs/>
              </w:rPr>
            </w:pPr>
            <w:r w:rsidRPr="008E0C35">
              <w:rPr>
                <w:rFonts w:asciiTheme="minorHAnsi" w:hAnsiTheme="minorHAnsi" w:cstheme="minorHAnsi"/>
                <w:bCs/>
              </w:rPr>
              <w:t xml:space="preserve">Para usar no lugar do </w:t>
            </w:r>
            <w:r>
              <w:rPr>
                <w:rFonts w:asciiTheme="minorHAnsi" w:hAnsiTheme="minorHAnsi" w:cstheme="minorHAnsi"/>
              </w:rPr>
              <w:t>creme para pentear</w:t>
            </w:r>
            <w:r w:rsidRPr="008E0C35">
              <w:rPr>
                <w:rFonts w:asciiTheme="minorHAnsi" w:hAnsiTheme="minorHAnsi" w:cstheme="minorHAnsi"/>
              </w:rPr>
              <w:t xml:space="preserve"> que uso normalmente</w:t>
            </w:r>
          </w:p>
        </w:tc>
        <w:tc>
          <w:tcPr>
            <w:tcW w:w="851" w:type="dxa"/>
            <w:vAlign w:val="center"/>
          </w:tcPr>
          <w:p w14:paraId="3B1D0E4F" w14:textId="77777777" w:rsidR="00960FF9" w:rsidRPr="008E0C35" w:rsidRDefault="00960FF9" w:rsidP="00287BFA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>1</w:t>
            </w:r>
          </w:p>
        </w:tc>
      </w:tr>
      <w:tr w:rsidR="00960FF9" w:rsidRPr="008E0C35" w14:paraId="4CFF14BD" w14:textId="77777777" w:rsidTr="00287BFA">
        <w:trPr>
          <w:trHeight w:val="259"/>
        </w:trPr>
        <w:tc>
          <w:tcPr>
            <w:tcW w:w="6406" w:type="dxa"/>
            <w:vAlign w:val="center"/>
          </w:tcPr>
          <w:p w14:paraId="694BD13D" w14:textId="77777777" w:rsidR="00960FF9" w:rsidRPr="008E0C35" w:rsidRDefault="00960FF9" w:rsidP="00287BFA">
            <w:pPr>
              <w:ind w:left="153"/>
              <w:rPr>
                <w:rFonts w:asciiTheme="minorHAnsi" w:hAnsiTheme="minorHAnsi" w:cstheme="minorHAnsi"/>
                <w:bCs/>
              </w:rPr>
            </w:pPr>
            <w:r w:rsidRPr="008E0C35">
              <w:rPr>
                <w:rFonts w:asciiTheme="minorHAnsi" w:hAnsiTheme="minorHAnsi" w:cstheme="minorHAnsi"/>
                <w:bCs/>
              </w:rPr>
              <w:t>Para usar alternando com o produto que uso normalmente</w:t>
            </w:r>
          </w:p>
        </w:tc>
        <w:tc>
          <w:tcPr>
            <w:tcW w:w="851" w:type="dxa"/>
            <w:vAlign w:val="center"/>
          </w:tcPr>
          <w:p w14:paraId="1CA6FB30" w14:textId="77777777" w:rsidR="00960FF9" w:rsidRPr="008E0C35" w:rsidRDefault="00960FF9" w:rsidP="00287BFA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>2</w:t>
            </w:r>
          </w:p>
        </w:tc>
      </w:tr>
    </w:tbl>
    <w:p w14:paraId="4733F53F" w14:textId="77777777" w:rsidR="00960FF9" w:rsidRDefault="00960FF9" w:rsidP="00FA47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 w:eastAsia="zh-CN"/>
        </w:rPr>
      </w:pPr>
    </w:p>
    <w:p w14:paraId="760A0904" w14:textId="77777777" w:rsidR="003F2526" w:rsidRDefault="003F2526" w:rsidP="003F25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pt-BR" w:eastAsia="zh-CN"/>
        </w:rPr>
      </w:pPr>
      <w:r w:rsidRPr="00E4488B">
        <w:rPr>
          <w:rFonts w:ascii="Calibri" w:hAnsi="Calibri" w:cs="Calibri"/>
          <w:b/>
          <w:bCs/>
          <w:color w:val="FF0000"/>
          <w:sz w:val="22"/>
          <w:szCs w:val="22"/>
          <w:lang w:val="pt-BR" w:eastAsia="zh-CN"/>
        </w:rPr>
        <w:t>PROGRAMAÇÃO: Aplicar HC_EVLV_P7 se KPI_5NEW (7d) = COD 3 ou 4</w:t>
      </w:r>
    </w:p>
    <w:p w14:paraId="619B9A5D" w14:textId="5CA44794" w:rsidR="00960FF9" w:rsidRPr="00E4488B" w:rsidRDefault="002A4317" w:rsidP="00FA47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22"/>
          <w:szCs w:val="22"/>
          <w:lang w:val="pt-BR" w:eastAsia="zh-CN"/>
        </w:rPr>
      </w:pPr>
      <w:r w:rsidRPr="00E4488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 w:eastAsia="zh-CN"/>
        </w:rPr>
        <w:t xml:space="preserve">APLICAR </w:t>
      </w:r>
      <w:r w:rsidR="00E4488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 w:eastAsia="zh-CN"/>
        </w:rPr>
        <w:t xml:space="preserve">APENAS </w:t>
      </w:r>
      <w:r w:rsidRPr="00E4488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 w:eastAsia="zh-CN"/>
        </w:rPr>
        <w:t>PARA CELAS</w:t>
      </w:r>
      <w:r w:rsidR="00812095" w:rsidRPr="00E4488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 w:eastAsia="zh-CN"/>
        </w:rPr>
        <w:t xml:space="preserve"> C4, C5, C6 e C8</w:t>
      </w:r>
      <w:r w:rsidRPr="00E4488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 w:eastAsia="zh-CN"/>
        </w:rPr>
        <w:t xml:space="preserve"> </w:t>
      </w:r>
    </w:p>
    <w:p w14:paraId="591C5FD4" w14:textId="571E7831" w:rsidR="00044C07" w:rsidRPr="00E4488B" w:rsidRDefault="0032711B" w:rsidP="00FA47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</w:pPr>
      <w:proofErr w:type="spellStart"/>
      <w:r w:rsidRPr="00E4488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BR" w:eastAsia="zh-CN"/>
        </w:rPr>
        <w:t>UX_B_ReasSwi_TF</w:t>
      </w:r>
      <w:proofErr w:type="spellEnd"/>
      <w:r w:rsidRPr="00E4488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BR" w:eastAsia="zh-CN"/>
        </w:rPr>
        <w:t xml:space="preserve">. </w:t>
      </w:r>
      <w:r w:rsidR="008060E2" w:rsidRPr="00E4488B"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  <w:t xml:space="preserve">Você falou que </w:t>
      </w:r>
      <w:r w:rsidR="008060E2" w:rsidRPr="00E4488B">
        <w:rPr>
          <w:rFonts w:ascii="Calibri" w:hAnsi="Calibri" w:cs="Calibri"/>
          <w:b/>
          <w:bCs/>
          <w:color w:val="EE0000"/>
        </w:rPr>
        <w:t xml:space="preserve">INSERIR </w:t>
      </w:r>
      <w:r w:rsidR="00A403E1" w:rsidRPr="00E4488B">
        <w:rPr>
          <w:rFonts w:ascii="Calibri" w:hAnsi="Calibri" w:cs="Calibri"/>
          <w:b/>
          <w:bCs/>
          <w:color w:val="EE0000"/>
        </w:rPr>
        <w:t>RESPOSTA DE</w:t>
      </w:r>
      <w:r w:rsidR="008060E2" w:rsidRPr="00E4488B">
        <w:rPr>
          <w:rFonts w:ascii="Calibri" w:hAnsi="Calibri" w:cs="Calibri"/>
          <w:b/>
          <w:bCs/>
          <w:color w:val="EE0000"/>
        </w:rPr>
        <w:t xml:space="preserve"> </w:t>
      </w:r>
      <w:r w:rsidR="00A403E1" w:rsidRPr="00E4488B">
        <w:rPr>
          <w:rFonts w:asciiTheme="minorHAnsi" w:hAnsiTheme="minorHAnsi" w:cstheme="minorHAnsi"/>
          <w:b/>
          <w:bCs/>
          <w:color w:val="EE0000"/>
          <w:sz w:val="22"/>
          <w:szCs w:val="22"/>
          <w:lang w:val="pt-BR" w:eastAsia="zh-CN"/>
        </w:rPr>
        <w:t>KPI_5NEW (7d)</w:t>
      </w:r>
      <w:r w:rsidR="00441F93" w:rsidRPr="00E4488B">
        <w:rPr>
          <w:rFonts w:asciiTheme="minorHAnsi" w:hAnsiTheme="minorHAnsi" w:cstheme="minorHAnsi"/>
          <w:color w:val="EE0000"/>
          <w:sz w:val="22"/>
          <w:szCs w:val="22"/>
          <w:lang w:val="pt-BR" w:eastAsia="zh-CN"/>
        </w:rPr>
        <w:t xml:space="preserve"> </w:t>
      </w:r>
      <w:r w:rsidR="00441F93" w:rsidRPr="00E4488B"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  <w:t xml:space="preserve">este produto para </w:t>
      </w:r>
      <w:r w:rsidR="00044C07" w:rsidRPr="00E4488B"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  <w:t xml:space="preserve">substituir ou alternar seu </w:t>
      </w:r>
      <w:r w:rsidR="00C702B1" w:rsidRPr="00E4488B"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  <w:t xml:space="preserve">creme de pentear atual, </w:t>
      </w:r>
      <w:r w:rsidR="00044C07" w:rsidRPr="00E4488B"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  <w:t xml:space="preserve">pode explicar o(s) motivo(s) da </w:t>
      </w:r>
      <w:r w:rsidR="006C18BC" w:rsidRPr="00E4488B"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  <w:t>sua intenção de compra</w:t>
      </w:r>
      <w:r w:rsidR="00044C07" w:rsidRPr="00E4488B"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  <w:t>?</w:t>
      </w:r>
      <w:r w:rsidR="00E4488B">
        <w:rPr>
          <w:rFonts w:asciiTheme="minorHAnsi" w:hAnsiTheme="minorHAnsi" w:cstheme="minorHAnsi"/>
          <w:color w:val="000000" w:themeColor="text1"/>
          <w:sz w:val="22"/>
          <w:szCs w:val="22"/>
          <w:lang w:val="pt-BR" w:eastAsia="zh-CN"/>
        </w:rPr>
        <w:t xml:space="preserve"> </w:t>
      </w:r>
      <w:r w:rsidR="00E4488B" w:rsidRPr="00E4488B">
        <w:rPr>
          <w:rFonts w:asciiTheme="minorHAnsi" w:hAnsiTheme="minorHAnsi" w:cstheme="minorHAnsi"/>
          <w:b/>
          <w:bCs/>
          <w:color w:val="EE0000"/>
          <w:sz w:val="22"/>
          <w:szCs w:val="22"/>
          <w:lang w:val="pt-BR" w:eastAsia="zh-CN"/>
        </w:rPr>
        <w:t>(RM)</w:t>
      </w:r>
    </w:p>
    <w:p w14:paraId="37DC9D0E" w14:textId="77777777" w:rsidR="006C18BC" w:rsidRPr="007A2600" w:rsidRDefault="006C18BC" w:rsidP="006C18BC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Cs/>
          <w:highlight w:val="magenta"/>
        </w:rPr>
      </w:pPr>
    </w:p>
    <w:tbl>
      <w:tblPr>
        <w:tblpPr w:leftFromText="141" w:rightFromText="141" w:vertAnchor="text" w:horzAnchor="margin" w:tblpX="308" w:tblpY="68"/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2"/>
        <w:gridCol w:w="850"/>
      </w:tblGrid>
      <w:tr w:rsidR="006C18BC" w:rsidRPr="007A2600" w14:paraId="0DE71675" w14:textId="77777777" w:rsidTr="45416EA2">
        <w:trPr>
          <w:trHeight w:val="20"/>
        </w:trPr>
        <w:tc>
          <w:tcPr>
            <w:tcW w:w="5382" w:type="dxa"/>
            <w:vAlign w:val="center"/>
          </w:tcPr>
          <w:p w14:paraId="2581F987" w14:textId="1A184789" w:rsidR="006C18BC" w:rsidRPr="00E4488B" w:rsidRDefault="40EC0A52" w:rsidP="45416EA2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/>
              </w:rPr>
            </w:pPr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É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mais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eficaz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para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finalizar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meu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cabelo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do que meu creme de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pentear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atual</w:t>
            </w:r>
            <w:proofErr w:type="spellEnd"/>
          </w:p>
        </w:tc>
        <w:tc>
          <w:tcPr>
            <w:tcW w:w="850" w:type="dxa"/>
            <w:vAlign w:val="center"/>
          </w:tcPr>
          <w:p w14:paraId="064E88E9" w14:textId="77777777" w:rsidR="006C18BC" w:rsidRPr="00E4488B" w:rsidRDefault="006C18BC" w:rsidP="45416EA2">
            <w:pPr>
              <w:spacing w:line="276" w:lineRule="auto"/>
              <w:jc w:val="center"/>
              <w:rPr>
                <w:rFonts w:asciiTheme="minorHAnsi" w:hAnsiTheme="minorHAnsi" w:cstheme="minorBidi"/>
                <w:strike/>
                <w:highlight w:val="yellow"/>
              </w:rPr>
            </w:pPr>
            <w:r w:rsidRPr="00E4488B">
              <w:rPr>
                <w:rFonts w:asciiTheme="minorHAnsi" w:hAnsiTheme="minorHAnsi" w:cstheme="minorBidi"/>
                <w:strike/>
                <w:highlight w:val="yellow"/>
              </w:rPr>
              <w:t>1</w:t>
            </w:r>
          </w:p>
        </w:tc>
      </w:tr>
      <w:tr w:rsidR="006C18BC" w:rsidRPr="007A2600" w14:paraId="6701DE7B" w14:textId="77777777" w:rsidTr="45416EA2">
        <w:trPr>
          <w:trHeight w:val="20"/>
        </w:trPr>
        <w:tc>
          <w:tcPr>
            <w:tcW w:w="5382" w:type="dxa"/>
            <w:vAlign w:val="center"/>
          </w:tcPr>
          <w:p w14:paraId="755548BD" w14:textId="2978A321" w:rsidR="006C18BC" w:rsidRPr="00E4488B" w:rsidRDefault="00E63664" w:rsidP="00287BFA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Tem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uma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embalagem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proofErr w:type="gram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melhor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 do</w:t>
            </w:r>
            <w:proofErr w:type="gram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que meu creme de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pentear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atual</w:t>
            </w:r>
            <w:proofErr w:type="spellEnd"/>
          </w:p>
        </w:tc>
        <w:tc>
          <w:tcPr>
            <w:tcW w:w="850" w:type="dxa"/>
            <w:vAlign w:val="center"/>
          </w:tcPr>
          <w:p w14:paraId="63D46A60" w14:textId="77777777" w:rsidR="006C18BC" w:rsidRPr="00E4488B" w:rsidRDefault="006C18BC" w:rsidP="00287BF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E4488B">
              <w:rPr>
                <w:rFonts w:asciiTheme="minorHAnsi" w:hAnsiTheme="minorHAnsi" w:cstheme="minorHAnsi"/>
                <w:bCs/>
              </w:rPr>
              <w:t>2</w:t>
            </w:r>
          </w:p>
        </w:tc>
      </w:tr>
      <w:tr w:rsidR="006C18BC" w:rsidRPr="007A2600" w14:paraId="716EC325" w14:textId="77777777" w:rsidTr="45416EA2">
        <w:trPr>
          <w:trHeight w:val="20"/>
        </w:trPr>
        <w:tc>
          <w:tcPr>
            <w:tcW w:w="5382" w:type="dxa"/>
            <w:vAlign w:val="center"/>
          </w:tcPr>
          <w:p w14:paraId="4DC10D51" w14:textId="53F01190" w:rsidR="006C18BC" w:rsidRPr="00E4488B" w:rsidRDefault="40EC0A52" w:rsidP="45416EA2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/>
              </w:rPr>
            </w:pP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Tem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um sensorial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melhor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(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cheiro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,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cor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, </w:t>
            </w:r>
            <w:proofErr w:type="spellStart"/>
            <w:proofErr w:type="gram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textura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)  do</w:t>
            </w:r>
            <w:proofErr w:type="gram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que meu creme de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pentear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atual</w:t>
            </w:r>
            <w:proofErr w:type="spellEnd"/>
          </w:p>
        </w:tc>
        <w:tc>
          <w:tcPr>
            <w:tcW w:w="850" w:type="dxa"/>
            <w:vAlign w:val="center"/>
          </w:tcPr>
          <w:p w14:paraId="0228C734" w14:textId="77777777" w:rsidR="006C18BC" w:rsidRPr="00E4488B" w:rsidRDefault="006C18BC" w:rsidP="00287BF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highlight w:val="yellow"/>
              </w:rPr>
            </w:pPr>
            <w:r w:rsidRPr="00E4488B">
              <w:rPr>
                <w:rFonts w:asciiTheme="minorHAnsi" w:hAnsiTheme="minorHAnsi" w:cstheme="minorHAnsi"/>
                <w:bCs/>
                <w:highlight w:val="yellow"/>
              </w:rPr>
              <w:t>3</w:t>
            </w:r>
          </w:p>
        </w:tc>
      </w:tr>
      <w:tr w:rsidR="006C18BC" w:rsidRPr="007A2600" w14:paraId="6CD711E7" w14:textId="77777777" w:rsidTr="45416EA2">
        <w:trPr>
          <w:trHeight w:val="20"/>
        </w:trPr>
        <w:tc>
          <w:tcPr>
            <w:tcW w:w="5382" w:type="dxa"/>
            <w:vAlign w:val="center"/>
          </w:tcPr>
          <w:p w14:paraId="4141578F" w14:textId="09D515B4" w:rsidR="006C18BC" w:rsidRPr="00E4488B" w:rsidRDefault="00E63664" w:rsidP="00287BFA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É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mais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proofErr w:type="gram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sofisticado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 do</w:t>
            </w:r>
            <w:proofErr w:type="gram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que meu creme de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pentear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atual</w:t>
            </w:r>
            <w:proofErr w:type="spellEnd"/>
          </w:p>
        </w:tc>
        <w:tc>
          <w:tcPr>
            <w:tcW w:w="850" w:type="dxa"/>
            <w:vAlign w:val="center"/>
          </w:tcPr>
          <w:p w14:paraId="02C8CFC3" w14:textId="77777777" w:rsidR="006C18BC" w:rsidRPr="00E4488B" w:rsidRDefault="006C18BC" w:rsidP="00287BF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E4488B">
              <w:rPr>
                <w:rFonts w:asciiTheme="minorHAnsi" w:hAnsiTheme="minorHAnsi" w:cstheme="minorHAnsi"/>
                <w:bCs/>
              </w:rPr>
              <w:t>4</w:t>
            </w:r>
          </w:p>
        </w:tc>
      </w:tr>
      <w:tr w:rsidR="006C18BC" w:rsidRPr="007A2600" w14:paraId="57B1842F" w14:textId="77777777" w:rsidTr="45416EA2">
        <w:trPr>
          <w:trHeight w:val="20"/>
        </w:trPr>
        <w:tc>
          <w:tcPr>
            <w:tcW w:w="5382" w:type="dxa"/>
            <w:vAlign w:val="center"/>
          </w:tcPr>
          <w:p w14:paraId="11D6AF41" w14:textId="72B04E05" w:rsidR="006C18BC" w:rsidRPr="00E4488B" w:rsidRDefault="00E63664" w:rsidP="00287BFA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Economiza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tempo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na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minha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rotina</w:t>
            </w:r>
            <w:proofErr w:type="spellEnd"/>
          </w:p>
        </w:tc>
        <w:tc>
          <w:tcPr>
            <w:tcW w:w="850" w:type="dxa"/>
            <w:vAlign w:val="center"/>
          </w:tcPr>
          <w:p w14:paraId="740DFD0B" w14:textId="77777777" w:rsidR="006C18BC" w:rsidRPr="00E4488B" w:rsidRDefault="006C18BC" w:rsidP="00287BF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E4488B">
              <w:rPr>
                <w:rFonts w:asciiTheme="minorHAnsi" w:hAnsiTheme="minorHAnsi" w:cstheme="minorHAnsi"/>
                <w:bCs/>
              </w:rPr>
              <w:t>5</w:t>
            </w:r>
          </w:p>
        </w:tc>
      </w:tr>
      <w:tr w:rsidR="00960FF9" w:rsidRPr="007A2600" w14:paraId="17C3F4E8" w14:textId="77777777" w:rsidTr="45416EA2">
        <w:trPr>
          <w:trHeight w:val="20"/>
        </w:trPr>
        <w:tc>
          <w:tcPr>
            <w:tcW w:w="5382" w:type="dxa"/>
            <w:vAlign w:val="center"/>
          </w:tcPr>
          <w:p w14:paraId="317C94DF" w14:textId="2C62370D" w:rsidR="00960FF9" w:rsidRPr="00E4488B" w:rsidRDefault="00E63664" w:rsidP="00287BFA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É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mais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fácil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e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confotável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de </w:t>
            </w:r>
            <w:proofErr w:type="gram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usar  do</w:t>
            </w:r>
            <w:proofErr w:type="gram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que meu creme de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pentear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atual</w:t>
            </w:r>
            <w:proofErr w:type="spellEnd"/>
          </w:p>
        </w:tc>
        <w:tc>
          <w:tcPr>
            <w:tcW w:w="850" w:type="dxa"/>
            <w:vAlign w:val="center"/>
          </w:tcPr>
          <w:p w14:paraId="1367FF90" w14:textId="6FD7C260" w:rsidR="00960FF9" w:rsidRPr="00E4488B" w:rsidRDefault="00960FF9" w:rsidP="00287BF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E4488B">
              <w:rPr>
                <w:rFonts w:asciiTheme="minorHAnsi" w:hAnsiTheme="minorHAnsi" w:cstheme="minorHAnsi"/>
                <w:bCs/>
              </w:rPr>
              <w:t>6</w:t>
            </w:r>
          </w:p>
        </w:tc>
      </w:tr>
      <w:tr w:rsidR="00960FF9" w:rsidRPr="007A2600" w14:paraId="4B61F262" w14:textId="77777777" w:rsidTr="45416EA2">
        <w:trPr>
          <w:trHeight w:val="20"/>
        </w:trPr>
        <w:tc>
          <w:tcPr>
            <w:tcW w:w="5382" w:type="dxa"/>
            <w:vAlign w:val="center"/>
          </w:tcPr>
          <w:p w14:paraId="162AECEC" w14:textId="7EC9534C" w:rsidR="00960FF9" w:rsidRPr="00E4488B" w:rsidRDefault="00E63664" w:rsidP="00287BFA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Parece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mais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sustentável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/natural/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ecologicamente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proofErr w:type="gram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correto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 do</w:t>
            </w:r>
            <w:proofErr w:type="gram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que meu creme de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pentear</w:t>
            </w:r>
            <w:proofErr w:type="spellEnd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  <w:lang w:val="en-US" w:eastAsia="zh-CN"/>
              </w:rPr>
              <w:t>atual</w:t>
            </w:r>
            <w:proofErr w:type="spellEnd"/>
          </w:p>
        </w:tc>
        <w:tc>
          <w:tcPr>
            <w:tcW w:w="850" w:type="dxa"/>
            <w:vAlign w:val="center"/>
          </w:tcPr>
          <w:p w14:paraId="07CFD66E" w14:textId="4348CC85" w:rsidR="00960FF9" w:rsidRPr="00E4488B" w:rsidRDefault="00960FF9" w:rsidP="00287BF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E4488B">
              <w:rPr>
                <w:rFonts w:asciiTheme="minorHAnsi" w:hAnsiTheme="minorHAnsi" w:cstheme="minorHAnsi"/>
                <w:bCs/>
              </w:rPr>
              <w:t>7</w:t>
            </w:r>
          </w:p>
        </w:tc>
      </w:tr>
      <w:tr w:rsidR="00960FF9" w:rsidRPr="007A2600" w14:paraId="483CD034" w14:textId="77777777" w:rsidTr="45416EA2">
        <w:trPr>
          <w:trHeight w:val="20"/>
        </w:trPr>
        <w:tc>
          <w:tcPr>
            <w:tcW w:w="5382" w:type="dxa"/>
            <w:vAlign w:val="center"/>
          </w:tcPr>
          <w:p w14:paraId="688B0942" w14:textId="69118476" w:rsidR="00960FF9" w:rsidRPr="00E4488B" w:rsidRDefault="001E55A0" w:rsidP="45416EA2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Bidi"/>
                <w:color w:val="000000" w:themeColor="text1"/>
                <w:highlight w:val="yellow"/>
              </w:rPr>
            </w:pPr>
            <w:commentRangeStart w:id="2"/>
            <w:commentRangeStart w:id="3"/>
            <w:commentRangeStart w:id="4"/>
            <w:proofErr w:type="spellStart"/>
            <w:r w:rsidRPr="00E4488B">
              <w:rPr>
                <w:rFonts w:asciiTheme="minorHAnsi" w:hAnsiTheme="minorHAnsi" w:cstheme="minorBidi"/>
                <w:color w:val="000000" w:themeColor="text1"/>
                <w:highlight w:val="yellow"/>
                <w:lang w:val="en-US" w:eastAsia="zh-CN"/>
              </w:rPr>
              <w:t>E</w:t>
            </w:r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ntrega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mais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beneficios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do que meu creme de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pentear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 xml:space="preserve"> </w:t>
            </w:r>
            <w:proofErr w:type="spellStart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atua</w:t>
            </w:r>
            <w:proofErr w:type="spellEnd"/>
            <w:r w:rsidRPr="00E4488B">
              <w:rPr>
                <w:rFonts w:asciiTheme="minorHAnsi" w:hAnsiTheme="minorHAnsi" w:cstheme="minorBidi"/>
                <w:strike/>
                <w:color w:val="000000" w:themeColor="text1"/>
                <w:highlight w:val="yellow"/>
                <w:lang w:val="en-US" w:eastAsia="zh-CN"/>
              </w:rPr>
              <w:t>l</w:t>
            </w:r>
            <w:commentRangeEnd w:id="2"/>
            <w:r w:rsidRPr="00E4488B">
              <w:rPr>
                <w:color w:val="000000" w:themeColor="text1"/>
                <w:highlight w:val="yellow"/>
              </w:rPr>
              <w:commentReference w:id="2"/>
            </w:r>
            <w:commentRangeEnd w:id="3"/>
            <w:r w:rsidRPr="00E4488B">
              <w:rPr>
                <w:color w:val="000000" w:themeColor="text1"/>
                <w:highlight w:val="yellow"/>
              </w:rPr>
              <w:commentReference w:id="3"/>
            </w:r>
            <w:commentRangeEnd w:id="4"/>
            <w:r w:rsidR="00E4488B">
              <w:rPr>
                <w:rStyle w:val="Refdecomentrio"/>
                <w:rFonts w:cs="Times New Roman"/>
                <w:lang w:eastAsia="pt-BR"/>
              </w:rPr>
              <w:commentReference w:id="4"/>
            </w:r>
          </w:p>
        </w:tc>
        <w:tc>
          <w:tcPr>
            <w:tcW w:w="850" w:type="dxa"/>
            <w:vAlign w:val="center"/>
          </w:tcPr>
          <w:p w14:paraId="38EF1D1E" w14:textId="5ADAD6AB" w:rsidR="00960FF9" w:rsidRPr="00E4488B" w:rsidRDefault="00960FF9" w:rsidP="00287BFA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highlight w:val="yellow"/>
              </w:rPr>
            </w:pPr>
            <w:r w:rsidRPr="00E4488B">
              <w:rPr>
                <w:rFonts w:asciiTheme="minorHAnsi" w:hAnsiTheme="minorHAnsi" w:cstheme="minorHAnsi"/>
                <w:bCs/>
                <w:highlight w:val="yellow"/>
              </w:rPr>
              <w:t>8</w:t>
            </w:r>
          </w:p>
        </w:tc>
      </w:tr>
    </w:tbl>
    <w:p w14:paraId="5028DC36" w14:textId="77777777" w:rsidR="006C18BC" w:rsidRPr="007A2600" w:rsidRDefault="006C18BC" w:rsidP="006C18BC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  <w:highlight w:val="magenta"/>
        </w:rPr>
      </w:pPr>
    </w:p>
    <w:p w14:paraId="4A94D4FD" w14:textId="77777777" w:rsidR="006C18BC" w:rsidRPr="007A2600" w:rsidRDefault="006C18BC" w:rsidP="006C18BC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  <w:highlight w:val="magenta"/>
        </w:rPr>
      </w:pPr>
    </w:p>
    <w:p w14:paraId="4ABBD1CA" w14:textId="77777777" w:rsidR="006C18BC" w:rsidRPr="007A2600" w:rsidRDefault="006C18BC" w:rsidP="006C18BC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  <w:highlight w:val="magenta"/>
        </w:rPr>
      </w:pPr>
    </w:p>
    <w:p w14:paraId="2D63D1F4" w14:textId="50A1A926" w:rsidR="006C18BC" w:rsidRPr="00256B68" w:rsidRDefault="006C18BC" w:rsidP="45416EA2">
      <w:pPr>
        <w:pStyle w:val="NormalWeb"/>
        <w:tabs>
          <w:tab w:val="left" w:pos="180"/>
        </w:tabs>
        <w:spacing w:before="0" w:beforeAutospacing="0" w:after="0" w:afterAutospacing="0"/>
        <w:jc w:val="both"/>
        <w:rPr>
          <w:rFonts w:asciiTheme="minorHAnsi" w:hAnsiTheme="minorHAnsi" w:cstheme="minorBidi"/>
          <w:b/>
          <w:bCs/>
          <w:highlight w:val="magenta"/>
          <w:lang w:val="en-US" w:eastAsia="zh-CN"/>
        </w:rPr>
      </w:pPr>
    </w:p>
    <w:p w14:paraId="696E3A50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15C90461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00525069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6441B5CF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4774F613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4185A8AA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1D04E928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790C6369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43B0C12F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09BCB1B7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7271AACF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1BBE6D04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1CE76F01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367D885D" w14:textId="77777777" w:rsidR="002C7775" w:rsidRDefault="002C7775" w:rsidP="45416EA2">
      <w:pPr>
        <w:rPr>
          <w:rFonts w:asciiTheme="minorHAnsi" w:hAnsiTheme="minorHAnsi" w:cstheme="minorBidi"/>
          <w:b/>
          <w:bCs/>
        </w:rPr>
      </w:pPr>
    </w:p>
    <w:p w14:paraId="71DC41EC" w14:textId="759A2B56" w:rsidR="00FA473E" w:rsidRPr="008E0C35" w:rsidRDefault="00FA473E" w:rsidP="45416EA2">
      <w:pPr>
        <w:rPr>
          <w:rFonts w:asciiTheme="minorHAnsi" w:hAnsiTheme="minorHAnsi" w:cstheme="minorBidi"/>
          <w:b/>
          <w:bCs/>
          <w:color w:val="FF0000"/>
        </w:rPr>
      </w:pPr>
      <w:r w:rsidRPr="45416EA2">
        <w:rPr>
          <w:rFonts w:asciiTheme="minorHAnsi" w:hAnsiTheme="minorHAnsi" w:cstheme="minorBidi"/>
          <w:b/>
          <w:bCs/>
        </w:rPr>
        <w:t>KPI_3NEW (</w:t>
      </w:r>
      <w:r w:rsidR="009C60AC" w:rsidRPr="45416EA2">
        <w:rPr>
          <w:rFonts w:asciiTheme="minorHAnsi" w:hAnsiTheme="minorHAnsi" w:cstheme="minorBidi"/>
          <w:b/>
          <w:bCs/>
        </w:rPr>
        <w:t>7</w:t>
      </w:r>
      <w:r w:rsidRPr="45416EA2">
        <w:rPr>
          <w:rFonts w:asciiTheme="minorHAnsi" w:hAnsiTheme="minorHAnsi" w:cstheme="minorBidi"/>
          <w:b/>
          <w:bCs/>
        </w:rPr>
        <w:t xml:space="preserve">d). </w:t>
      </w:r>
      <w:r w:rsidRPr="45416EA2">
        <w:rPr>
          <w:rFonts w:asciiTheme="minorHAnsi" w:hAnsiTheme="minorHAnsi" w:cstheme="minorBidi"/>
          <w:color w:val="000000" w:themeColor="text1"/>
        </w:rPr>
        <w:t xml:space="preserve">Em comparação com outros </w:t>
      </w:r>
      <w:r w:rsidR="009559B8" w:rsidRPr="45416EA2">
        <w:rPr>
          <w:rFonts w:asciiTheme="minorHAnsi" w:hAnsiTheme="minorHAnsi" w:cstheme="minorBidi"/>
        </w:rPr>
        <w:t>creme</w:t>
      </w:r>
      <w:r w:rsidR="482B7809" w:rsidRPr="45416EA2">
        <w:rPr>
          <w:rFonts w:asciiTheme="minorHAnsi" w:hAnsiTheme="minorHAnsi" w:cstheme="minorBidi"/>
        </w:rPr>
        <w:t>s</w:t>
      </w:r>
      <w:r w:rsidR="009559B8" w:rsidRPr="45416EA2">
        <w:rPr>
          <w:rFonts w:asciiTheme="minorHAnsi" w:hAnsiTheme="minorHAnsi" w:cstheme="minorBidi"/>
        </w:rPr>
        <w:t xml:space="preserve"> para pentear </w:t>
      </w:r>
      <w:r w:rsidRPr="45416EA2">
        <w:rPr>
          <w:rFonts w:asciiTheme="minorHAnsi" w:hAnsiTheme="minorHAnsi" w:cstheme="minorBidi"/>
          <w:color w:val="000000" w:themeColor="text1"/>
        </w:rPr>
        <w:t xml:space="preserve">que você conhece, você diria que esse é...? </w:t>
      </w:r>
      <w:r w:rsidRPr="45416EA2">
        <w:rPr>
          <w:rFonts w:asciiTheme="minorHAnsi" w:hAnsiTheme="minorHAnsi" w:cstheme="minorBidi"/>
          <w:b/>
          <w:bCs/>
          <w:color w:val="FF0000"/>
        </w:rPr>
        <w:t>(RU)</w:t>
      </w:r>
    </w:p>
    <w:p w14:paraId="29D9F0AC" w14:textId="77777777" w:rsidR="00FA473E" w:rsidRPr="008E0C35" w:rsidRDefault="00FA473E" w:rsidP="00FA473E">
      <w:pPr>
        <w:tabs>
          <w:tab w:val="left" w:pos="540"/>
          <w:tab w:val="left" w:leader="dot" w:pos="6480"/>
        </w:tabs>
        <w:rPr>
          <w:rFonts w:asciiTheme="minorHAnsi" w:hAnsiTheme="minorHAnsi" w:cstheme="minorHAnsi"/>
          <w:b/>
          <w:bCs/>
          <w:color w:val="FF0000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3504"/>
        <w:gridCol w:w="3512"/>
      </w:tblGrid>
      <w:tr w:rsidR="00FA473E" w:rsidRPr="008E0C35" w14:paraId="4FC61B7D" w14:textId="77777777" w:rsidTr="005D7D63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CCBB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b/>
                <w:lang w:eastAsia="zh-CN"/>
              </w:rPr>
            </w:pPr>
            <w:r w:rsidRPr="008E0C35">
              <w:rPr>
                <w:rFonts w:asciiTheme="minorHAnsi" w:hAnsiTheme="minorHAnsi" w:cstheme="minorHAnsi"/>
                <w:color w:val="000000" w:themeColor="text1"/>
              </w:rPr>
              <w:t>Nada nov</w:t>
            </w:r>
            <w:r>
              <w:rPr>
                <w:rFonts w:asciiTheme="minorHAnsi" w:hAnsiTheme="minorHAnsi" w:cstheme="minorHAnsi"/>
                <w:color w:val="000000" w:themeColor="text1"/>
              </w:rPr>
              <w:t>o</w:t>
            </w:r>
            <w:r w:rsidRPr="008E0C35">
              <w:rPr>
                <w:rFonts w:asciiTheme="minorHAnsi" w:hAnsiTheme="minorHAnsi" w:cstheme="minorHAnsi"/>
                <w:color w:val="000000" w:themeColor="text1"/>
              </w:rPr>
              <w:t xml:space="preserve"> e diferente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4D809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  <w:lang w:eastAsia="pt-BR"/>
              </w:rPr>
            </w:pPr>
            <w:r w:rsidRPr="008E0C35">
              <w:rPr>
                <w:rFonts w:asciiTheme="minorHAnsi" w:hAnsiTheme="minorHAnsi" w:cstheme="minorHAnsi"/>
                <w:color w:val="000000" w:themeColor="text1"/>
              </w:rPr>
              <w:t>Um pouco nov</w:t>
            </w:r>
            <w:r>
              <w:rPr>
                <w:rFonts w:asciiTheme="minorHAnsi" w:hAnsiTheme="minorHAnsi" w:cstheme="minorHAnsi"/>
                <w:color w:val="000000" w:themeColor="text1"/>
              </w:rPr>
              <w:t>o</w:t>
            </w:r>
            <w:r w:rsidRPr="008E0C35">
              <w:rPr>
                <w:rFonts w:asciiTheme="minorHAnsi" w:hAnsiTheme="minorHAnsi" w:cstheme="minorHAnsi"/>
                <w:color w:val="000000" w:themeColor="text1"/>
              </w:rPr>
              <w:t xml:space="preserve"> e diferente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08A4B" w14:textId="77777777" w:rsidR="00FA473E" w:rsidRPr="008E0C35" w:rsidRDefault="00FA473E" w:rsidP="005D7D63">
            <w:pPr>
              <w:jc w:val="center"/>
              <w:rPr>
                <w:rFonts w:ascii="Calibri" w:hAnsi="Calibri" w:cs="Calibri"/>
                <w:i/>
              </w:rPr>
            </w:pPr>
            <w:r w:rsidRPr="008E0C35">
              <w:rPr>
                <w:rFonts w:asciiTheme="minorHAnsi" w:hAnsiTheme="minorHAnsi" w:cstheme="minorHAnsi"/>
                <w:color w:val="000000" w:themeColor="text1"/>
              </w:rPr>
              <w:t>Extremamente nov</w:t>
            </w:r>
            <w:r>
              <w:rPr>
                <w:rFonts w:asciiTheme="minorHAnsi" w:hAnsiTheme="minorHAnsi" w:cstheme="minorHAnsi"/>
                <w:color w:val="000000" w:themeColor="text1"/>
              </w:rPr>
              <w:t>o</w:t>
            </w:r>
            <w:r w:rsidRPr="008E0C35">
              <w:rPr>
                <w:rFonts w:asciiTheme="minorHAnsi" w:hAnsiTheme="minorHAnsi" w:cstheme="minorHAnsi"/>
                <w:color w:val="000000" w:themeColor="text1"/>
              </w:rPr>
              <w:t xml:space="preserve"> e diferente</w:t>
            </w:r>
          </w:p>
        </w:tc>
      </w:tr>
      <w:tr w:rsidR="00FA473E" w:rsidRPr="008E0C35" w14:paraId="05BA34A7" w14:textId="77777777" w:rsidTr="005D7D63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965BF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613A56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07C916" w14:textId="77777777" w:rsidR="00FA473E" w:rsidRPr="008E0C35" w:rsidRDefault="00FA473E" w:rsidP="005D7D63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8E0C35"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53828E1C" w14:textId="77777777" w:rsidR="00FA473E" w:rsidRPr="008E0C35" w:rsidRDefault="00FA473E" w:rsidP="00FA473E">
      <w:pPr>
        <w:tabs>
          <w:tab w:val="left" w:pos="567"/>
          <w:tab w:val="left" w:pos="3544"/>
          <w:tab w:val="left" w:pos="4111"/>
        </w:tabs>
        <w:rPr>
          <w:rFonts w:asciiTheme="minorHAnsi" w:hAnsiTheme="minorHAnsi" w:cstheme="minorHAnsi"/>
          <w:b/>
          <w:lang w:val="en-US"/>
        </w:rPr>
      </w:pPr>
    </w:p>
    <w:p w14:paraId="52929ECA" w14:textId="22E3A7BA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color w:val="FF0000"/>
        </w:rPr>
      </w:pPr>
      <w:r w:rsidRPr="00FB74E9">
        <w:rPr>
          <w:rFonts w:asciiTheme="minorHAnsi" w:hAnsiTheme="minorHAnsi" w:cstheme="minorHAnsi"/>
          <w:b/>
          <w:bCs/>
        </w:rPr>
        <w:t>HC_EVLV_P</w:t>
      </w:r>
      <w:r>
        <w:rPr>
          <w:rFonts w:asciiTheme="minorHAnsi" w:hAnsiTheme="minorHAnsi" w:cstheme="minorHAnsi"/>
          <w:b/>
          <w:bCs/>
        </w:rPr>
        <w:t>8</w:t>
      </w:r>
      <w:r w:rsidRPr="008E0C35">
        <w:rPr>
          <w:rFonts w:asciiTheme="minorHAnsi" w:hAnsiTheme="minorHAnsi" w:cstheme="minorHAnsi"/>
          <w:b/>
          <w:bCs/>
        </w:rPr>
        <w:t xml:space="preserve">. </w:t>
      </w:r>
      <w:r w:rsidRPr="008E0C35">
        <w:rPr>
          <w:rFonts w:asciiTheme="minorHAnsi" w:hAnsiTheme="minorHAnsi" w:cstheme="minorHAnsi"/>
          <w:bCs/>
        </w:rPr>
        <w:t xml:space="preserve">Em geral, pensando em toda a experiência que você </w:t>
      </w:r>
      <w:proofErr w:type="gramStart"/>
      <w:r w:rsidRPr="008E0C35">
        <w:rPr>
          <w:rFonts w:asciiTheme="minorHAnsi" w:hAnsiTheme="minorHAnsi" w:cstheme="minorHAnsi"/>
          <w:bCs/>
        </w:rPr>
        <w:t>teve</w:t>
      </w:r>
      <w:proofErr w:type="gramEnd"/>
      <w:r w:rsidRPr="008E0C35">
        <w:rPr>
          <w:rFonts w:asciiTheme="minorHAnsi" w:hAnsiTheme="minorHAnsi" w:cstheme="minorHAnsi"/>
          <w:bCs/>
        </w:rPr>
        <w:t xml:space="preserve"> testando ess</w:t>
      </w:r>
      <w:r>
        <w:rPr>
          <w:rFonts w:asciiTheme="minorHAnsi" w:hAnsiTheme="minorHAnsi" w:cstheme="minorHAnsi"/>
          <w:bCs/>
        </w:rPr>
        <w:t>e</w:t>
      </w:r>
      <w:r w:rsidRPr="008E0C35">
        <w:rPr>
          <w:rFonts w:asciiTheme="minorHAnsi" w:hAnsiTheme="minorHAnsi" w:cstheme="minorHAnsi"/>
          <w:bCs/>
        </w:rPr>
        <w:t xml:space="preserve"> </w:t>
      </w:r>
      <w:r w:rsidR="009559B8">
        <w:rPr>
          <w:rFonts w:asciiTheme="minorHAnsi" w:hAnsiTheme="minorHAnsi" w:cstheme="minorHAnsi"/>
        </w:rPr>
        <w:t>creme para pentear</w:t>
      </w:r>
      <w:r w:rsidR="009559B8" w:rsidRPr="008E0C35">
        <w:rPr>
          <w:rFonts w:asciiTheme="minorHAnsi" w:hAnsiTheme="minorHAnsi" w:cstheme="minorHAnsi"/>
        </w:rPr>
        <w:t xml:space="preserve"> </w:t>
      </w:r>
      <w:r w:rsidRPr="008E0C35">
        <w:rPr>
          <w:rFonts w:asciiTheme="minorHAnsi" w:hAnsiTheme="minorHAnsi" w:cstheme="minorHAnsi"/>
          <w:bCs/>
        </w:rPr>
        <w:t>e o resultado que você obteve em seu cabelo até agora, você diria que....</w:t>
      </w:r>
      <w:r w:rsidRPr="008E0C35">
        <w:rPr>
          <w:rFonts w:asciiTheme="minorHAnsi" w:hAnsiTheme="minorHAnsi" w:cstheme="minorHAnsi"/>
          <w:b/>
          <w:color w:val="FF0000"/>
        </w:rPr>
        <w:t xml:space="preserve"> (RU)</w:t>
      </w:r>
    </w:p>
    <w:p w14:paraId="5DE28452" w14:textId="77777777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Cs/>
        </w:rPr>
      </w:pPr>
    </w:p>
    <w:tbl>
      <w:tblPr>
        <w:tblpPr w:leftFromText="141" w:rightFromText="141" w:vertAnchor="text" w:horzAnchor="margin" w:tblpX="308" w:tblpY="68"/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2"/>
        <w:gridCol w:w="850"/>
      </w:tblGrid>
      <w:tr w:rsidR="00FA473E" w:rsidRPr="008E0C35" w14:paraId="76159B47" w14:textId="77777777" w:rsidTr="005D7D63">
        <w:trPr>
          <w:trHeight w:val="20"/>
        </w:trPr>
        <w:tc>
          <w:tcPr>
            <w:tcW w:w="5382" w:type="dxa"/>
            <w:vAlign w:val="center"/>
          </w:tcPr>
          <w:p w14:paraId="55FB2EEE" w14:textId="77777777" w:rsidR="00FA473E" w:rsidRPr="008E0C35" w:rsidRDefault="00FA473E" w:rsidP="005D7D63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>Eu definitivamente não usaria esse produto novamente</w:t>
            </w:r>
          </w:p>
        </w:tc>
        <w:tc>
          <w:tcPr>
            <w:tcW w:w="850" w:type="dxa"/>
            <w:vAlign w:val="center"/>
          </w:tcPr>
          <w:p w14:paraId="204444F1" w14:textId="77777777" w:rsidR="00FA473E" w:rsidRPr="008E0C35" w:rsidRDefault="00FA473E" w:rsidP="005D7D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8E0C35">
              <w:rPr>
                <w:rFonts w:asciiTheme="minorHAnsi" w:hAnsiTheme="minorHAnsi" w:cstheme="minorHAnsi"/>
                <w:bCs/>
              </w:rPr>
              <w:t>1</w:t>
            </w:r>
          </w:p>
        </w:tc>
      </w:tr>
      <w:tr w:rsidR="00FA473E" w:rsidRPr="008E0C35" w14:paraId="40D738D4" w14:textId="77777777" w:rsidTr="005D7D63">
        <w:trPr>
          <w:trHeight w:val="20"/>
        </w:trPr>
        <w:tc>
          <w:tcPr>
            <w:tcW w:w="5382" w:type="dxa"/>
            <w:vAlign w:val="center"/>
          </w:tcPr>
          <w:p w14:paraId="35F2E8CE" w14:textId="77777777" w:rsidR="00FA473E" w:rsidRPr="008E0C35" w:rsidRDefault="00FA473E" w:rsidP="005D7D63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>Eu provavelmente não usaria esse produto novamente</w:t>
            </w:r>
          </w:p>
        </w:tc>
        <w:tc>
          <w:tcPr>
            <w:tcW w:w="850" w:type="dxa"/>
            <w:vAlign w:val="center"/>
          </w:tcPr>
          <w:p w14:paraId="42DA03F9" w14:textId="77777777" w:rsidR="00FA473E" w:rsidRPr="008E0C35" w:rsidRDefault="00FA473E" w:rsidP="005D7D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8E0C35">
              <w:rPr>
                <w:rFonts w:asciiTheme="minorHAnsi" w:hAnsiTheme="minorHAnsi" w:cstheme="minorHAnsi"/>
                <w:bCs/>
              </w:rPr>
              <w:t>2</w:t>
            </w:r>
          </w:p>
        </w:tc>
      </w:tr>
      <w:tr w:rsidR="00FA473E" w:rsidRPr="008E0C35" w14:paraId="32597B2C" w14:textId="77777777" w:rsidTr="005D7D63">
        <w:trPr>
          <w:trHeight w:val="20"/>
        </w:trPr>
        <w:tc>
          <w:tcPr>
            <w:tcW w:w="5382" w:type="dxa"/>
            <w:vAlign w:val="center"/>
          </w:tcPr>
          <w:p w14:paraId="1BAC00E6" w14:textId="77777777" w:rsidR="00FA473E" w:rsidRPr="008E0C35" w:rsidRDefault="00FA473E" w:rsidP="005D7D63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>Eu não sei se usaria esse produto novamente ou não</w:t>
            </w:r>
          </w:p>
        </w:tc>
        <w:tc>
          <w:tcPr>
            <w:tcW w:w="850" w:type="dxa"/>
            <w:vAlign w:val="center"/>
          </w:tcPr>
          <w:p w14:paraId="30AB2FE7" w14:textId="77777777" w:rsidR="00FA473E" w:rsidRPr="008E0C35" w:rsidRDefault="00FA473E" w:rsidP="005D7D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8E0C35">
              <w:rPr>
                <w:rFonts w:asciiTheme="minorHAnsi" w:hAnsiTheme="minorHAnsi" w:cstheme="minorHAnsi"/>
                <w:bCs/>
              </w:rPr>
              <w:t>3</w:t>
            </w:r>
          </w:p>
        </w:tc>
      </w:tr>
      <w:tr w:rsidR="00FA473E" w:rsidRPr="008E0C35" w14:paraId="0E395738" w14:textId="77777777" w:rsidTr="005D7D63">
        <w:trPr>
          <w:trHeight w:val="20"/>
        </w:trPr>
        <w:tc>
          <w:tcPr>
            <w:tcW w:w="5382" w:type="dxa"/>
            <w:vAlign w:val="center"/>
          </w:tcPr>
          <w:p w14:paraId="2DD7210D" w14:textId="77777777" w:rsidR="00FA473E" w:rsidRPr="008E0C35" w:rsidRDefault="00FA473E" w:rsidP="005D7D63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>Eu provavelmente usaria esse produto novamente</w:t>
            </w:r>
          </w:p>
        </w:tc>
        <w:tc>
          <w:tcPr>
            <w:tcW w:w="850" w:type="dxa"/>
            <w:vAlign w:val="center"/>
          </w:tcPr>
          <w:p w14:paraId="311BAFF0" w14:textId="77777777" w:rsidR="00FA473E" w:rsidRPr="008E0C35" w:rsidRDefault="00FA473E" w:rsidP="005D7D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8E0C35">
              <w:rPr>
                <w:rFonts w:asciiTheme="minorHAnsi" w:hAnsiTheme="minorHAnsi" w:cstheme="minorHAnsi"/>
                <w:bCs/>
              </w:rPr>
              <w:t>4</w:t>
            </w:r>
          </w:p>
        </w:tc>
      </w:tr>
      <w:tr w:rsidR="00FA473E" w:rsidRPr="00290E96" w14:paraId="053D1511" w14:textId="77777777" w:rsidTr="005D7D63">
        <w:trPr>
          <w:trHeight w:val="20"/>
        </w:trPr>
        <w:tc>
          <w:tcPr>
            <w:tcW w:w="5382" w:type="dxa"/>
            <w:vAlign w:val="center"/>
          </w:tcPr>
          <w:p w14:paraId="48D3A854" w14:textId="77777777" w:rsidR="00FA473E" w:rsidRPr="008E0C35" w:rsidRDefault="00FA473E" w:rsidP="005D7D63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8E0C35">
              <w:rPr>
                <w:rFonts w:asciiTheme="minorHAnsi" w:hAnsiTheme="minorHAnsi" w:cstheme="minorHAnsi"/>
              </w:rPr>
              <w:t>Eu definitivamente usaria esse produto novamente</w:t>
            </w:r>
          </w:p>
        </w:tc>
        <w:tc>
          <w:tcPr>
            <w:tcW w:w="850" w:type="dxa"/>
            <w:vAlign w:val="center"/>
          </w:tcPr>
          <w:p w14:paraId="7AED8610" w14:textId="77777777" w:rsidR="00FA473E" w:rsidRPr="00290E96" w:rsidRDefault="00FA473E" w:rsidP="005D7D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8E0C35">
              <w:rPr>
                <w:rFonts w:asciiTheme="minorHAnsi" w:hAnsiTheme="minorHAnsi" w:cstheme="minorHAnsi"/>
                <w:bCs/>
              </w:rPr>
              <w:t>5</w:t>
            </w:r>
          </w:p>
        </w:tc>
      </w:tr>
    </w:tbl>
    <w:p w14:paraId="3CD75955" w14:textId="51447013" w:rsidR="00FA473E" w:rsidRPr="00290E96" w:rsidRDefault="00FA473E" w:rsidP="45416EA2">
      <w:pPr>
        <w:tabs>
          <w:tab w:val="left" w:pos="180"/>
        </w:tabs>
        <w:jc w:val="both"/>
        <w:rPr>
          <w:rFonts w:asciiTheme="minorHAnsi" w:hAnsiTheme="minorHAnsi" w:cstheme="minorBidi"/>
          <w:b/>
          <w:bCs/>
        </w:rPr>
      </w:pPr>
    </w:p>
    <w:p w14:paraId="5C7C8F7C" w14:textId="77777777" w:rsidR="002C7775" w:rsidRDefault="002C7775">
      <w:pPr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</w:rPr>
        <w:br w:type="page"/>
      </w:r>
    </w:p>
    <w:p w14:paraId="5A789970" w14:textId="08E53706" w:rsidR="00FA473E" w:rsidRPr="00290E96" w:rsidRDefault="00FA473E" w:rsidP="45416EA2">
      <w:pPr>
        <w:rPr>
          <w:rFonts w:asciiTheme="minorHAnsi" w:hAnsiTheme="minorHAnsi" w:cstheme="minorBidi"/>
          <w:b/>
          <w:bCs/>
          <w:color w:val="FF0000"/>
        </w:rPr>
      </w:pPr>
      <w:r w:rsidRPr="45416EA2">
        <w:rPr>
          <w:rFonts w:asciiTheme="minorHAnsi" w:hAnsiTheme="minorHAnsi" w:cstheme="minorBidi"/>
          <w:b/>
          <w:bCs/>
        </w:rPr>
        <w:lastRenderedPageBreak/>
        <w:t>HC_EVLV_P</w:t>
      </w:r>
      <w:proofErr w:type="gramStart"/>
      <w:r w:rsidRPr="45416EA2">
        <w:rPr>
          <w:rFonts w:asciiTheme="minorHAnsi" w:hAnsiTheme="minorHAnsi" w:cstheme="minorBidi"/>
          <w:b/>
          <w:bCs/>
        </w:rPr>
        <w:t>9 .</w:t>
      </w:r>
      <w:r w:rsidRPr="45416EA2">
        <w:rPr>
          <w:rFonts w:asciiTheme="minorHAnsi" w:hAnsiTheme="minorHAnsi" w:cstheme="minorBidi"/>
        </w:rPr>
        <w:t>Você</w:t>
      </w:r>
      <w:proofErr w:type="gramEnd"/>
      <w:r w:rsidRPr="45416EA2">
        <w:rPr>
          <w:rFonts w:asciiTheme="minorHAnsi" w:hAnsiTheme="minorHAnsi" w:cstheme="minorBidi"/>
        </w:rPr>
        <w:t xml:space="preserve"> recomendaria esse produto a uma amiga?</w:t>
      </w:r>
      <w:r w:rsidRPr="45416EA2">
        <w:rPr>
          <w:rFonts w:asciiTheme="minorHAnsi" w:hAnsiTheme="minorHAnsi" w:cstheme="minorBidi"/>
          <w:b/>
          <w:bCs/>
          <w:color w:val="FF0000"/>
        </w:rPr>
        <w:t xml:space="preserve"> (RU)</w:t>
      </w:r>
    </w:p>
    <w:p w14:paraId="5FA33DD2" w14:textId="77777777" w:rsidR="00FA473E" w:rsidRPr="00290E96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Cs/>
        </w:rPr>
      </w:pPr>
    </w:p>
    <w:tbl>
      <w:tblPr>
        <w:tblpPr w:leftFromText="141" w:rightFromText="141" w:vertAnchor="text" w:horzAnchor="margin" w:tblpX="308" w:tblpY="68"/>
        <w:tblW w:w="3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50"/>
      </w:tblGrid>
      <w:tr w:rsidR="00FA473E" w:rsidRPr="00290E96" w14:paraId="650E1A44" w14:textId="77777777" w:rsidTr="005D7D63">
        <w:trPr>
          <w:trHeight w:val="20"/>
        </w:trPr>
        <w:tc>
          <w:tcPr>
            <w:tcW w:w="2197" w:type="dxa"/>
            <w:vAlign w:val="center"/>
          </w:tcPr>
          <w:p w14:paraId="14877CDB" w14:textId="77777777" w:rsidR="00FA473E" w:rsidRPr="00290E96" w:rsidRDefault="00FA473E" w:rsidP="005D7D63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290E96">
              <w:rPr>
                <w:rFonts w:asciiTheme="minorHAnsi" w:hAnsiTheme="minorHAnsi" w:cstheme="minorHAnsi"/>
              </w:rPr>
              <w:t>Sim</w:t>
            </w:r>
          </w:p>
        </w:tc>
        <w:tc>
          <w:tcPr>
            <w:tcW w:w="850" w:type="dxa"/>
            <w:vAlign w:val="center"/>
          </w:tcPr>
          <w:p w14:paraId="2CCD8FB0" w14:textId="77777777" w:rsidR="00FA473E" w:rsidRPr="00290E96" w:rsidRDefault="00FA473E" w:rsidP="005D7D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290E96">
              <w:rPr>
                <w:rFonts w:asciiTheme="minorHAnsi" w:hAnsiTheme="minorHAnsi" w:cstheme="minorHAnsi"/>
                <w:bCs/>
              </w:rPr>
              <w:t>1</w:t>
            </w:r>
          </w:p>
        </w:tc>
      </w:tr>
      <w:tr w:rsidR="00FA473E" w:rsidRPr="00982A7C" w14:paraId="6FD33167" w14:textId="77777777" w:rsidTr="005D7D63">
        <w:trPr>
          <w:trHeight w:val="20"/>
        </w:trPr>
        <w:tc>
          <w:tcPr>
            <w:tcW w:w="2197" w:type="dxa"/>
            <w:vAlign w:val="center"/>
          </w:tcPr>
          <w:p w14:paraId="69129FE8" w14:textId="77777777" w:rsidR="00FA473E" w:rsidRPr="00290E96" w:rsidRDefault="00FA473E" w:rsidP="005D7D63">
            <w:pPr>
              <w:tabs>
                <w:tab w:val="left" w:pos="567"/>
                <w:tab w:val="left" w:leader="dot" w:pos="666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290E96">
              <w:rPr>
                <w:rFonts w:asciiTheme="minorHAnsi" w:hAnsiTheme="minorHAnsi" w:cstheme="minorHAnsi"/>
              </w:rPr>
              <w:t>Não</w:t>
            </w:r>
          </w:p>
        </w:tc>
        <w:tc>
          <w:tcPr>
            <w:tcW w:w="850" w:type="dxa"/>
            <w:vAlign w:val="center"/>
          </w:tcPr>
          <w:p w14:paraId="0A8D7521" w14:textId="77777777" w:rsidR="00FA473E" w:rsidRPr="00290E96" w:rsidRDefault="00FA473E" w:rsidP="005D7D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290E96">
              <w:rPr>
                <w:rFonts w:asciiTheme="minorHAnsi" w:hAnsiTheme="minorHAnsi" w:cstheme="minorHAnsi"/>
                <w:bCs/>
              </w:rPr>
              <w:t>2</w:t>
            </w:r>
          </w:p>
        </w:tc>
      </w:tr>
    </w:tbl>
    <w:p w14:paraId="141B2206" w14:textId="77777777" w:rsidR="00FA473E" w:rsidRPr="00982A7C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  <w:color w:val="FF0000"/>
          <w:highlight w:val="yellow"/>
        </w:rPr>
      </w:pPr>
    </w:p>
    <w:p w14:paraId="65C2C253" w14:textId="77777777" w:rsidR="002C7775" w:rsidRDefault="002C7775" w:rsidP="45416EA2">
      <w:pPr>
        <w:tabs>
          <w:tab w:val="left" w:pos="180"/>
        </w:tabs>
        <w:jc w:val="both"/>
        <w:rPr>
          <w:rFonts w:asciiTheme="minorHAnsi" w:hAnsiTheme="minorHAnsi" w:cstheme="minorBidi"/>
          <w:b/>
          <w:bCs/>
        </w:rPr>
      </w:pPr>
    </w:p>
    <w:p w14:paraId="217F3765" w14:textId="77777777" w:rsidR="002C7775" w:rsidRDefault="002C7775" w:rsidP="45416EA2">
      <w:pPr>
        <w:tabs>
          <w:tab w:val="left" w:pos="180"/>
        </w:tabs>
        <w:jc w:val="both"/>
        <w:rPr>
          <w:rFonts w:asciiTheme="minorHAnsi" w:hAnsiTheme="minorHAnsi" w:cstheme="minorBidi"/>
          <w:b/>
          <w:bCs/>
        </w:rPr>
      </w:pPr>
    </w:p>
    <w:p w14:paraId="5B7C01BC" w14:textId="77777777" w:rsidR="002C7775" w:rsidRDefault="002C7775" w:rsidP="45416EA2">
      <w:pPr>
        <w:tabs>
          <w:tab w:val="left" w:pos="180"/>
        </w:tabs>
        <w:jc w:val="both"/>
        <w:rPr>
          <w:rFonts w:asciiTheme="minorHAnsi" w:hAnsiTheme="minorHAnsi" w:cstheme="minorBidi"/>
          <w:b/>
          <w:bCs/>
        </w:rPr>
      </w:pPr>
    </w:p>
    <w:p w14:paraId="5A4B6ADF" w14:textId="287CEC25" w:rsidR="00FA473E" w:rsidRPr="008E0C35" w:rsidRDefault="00FA473E" w:rsidP="45416EA2">
      <w:pPr>
        <w:tabs>
          <w:tab w:val="left" w:pos="180"/>
        </w:tabs>
        <w:jc w:val="both"/>
        <w:rPr>
          <w:rFonts w:asciiTheme="minorHAnsi" w:hAnsiTheme="minorHAnsi" w:cstheme="minorBidi"/>
        </w:rPr>
      </w:pPr>
      <w:r w:rsidRPr="45416EA2">
        <w:rPr>
          <w:rFonts w:asciiTheme="minorHAnsi" w:hAnsiTheme="minorHAnsi" w:cstheme="minorBidi"/>
          <w:b/>
          <w:bCs/>
        </w:rPr>
        <w:t>HC_EVLV_P10.</w:t>
      </w:r>
      <w:r w:rsidRPr="45416EA2">
        <w:rPr>
          <w:rFonts w:asciiTheme="minorHAnsi" w:hAnsiTheme="minorHAnsi" w:cstheme="minorBidi"/>
        </w:rPr>
        <w:t xml:space="preserve"> O que você acha desse </w:t>
      </w:r>
      <w:r w:rsidR="009559B8" w:rsidRPr="45416EA2">
        <w:rPr>
          <w:rFonts w:asciiTheme="minorHAnsi" w:hAnsiTheme="minorHAnsi" w:cstheme="minorBidi"/>
          <w:u w:val="single"/>
        </w:rPr>
        <w:t>creme para pentear</w:t>
      </w:r>
      <w:r w:rsidR="009559B8" w:rsidRPr="45416EA2">
        <w:rPr>
          <w:rFonts w:asciiTheme="minorHAnsi" w:hAnsiTheme="minorHAnsi" w:cstheme="minorBidi"/>
        </w:rPr>
        <w:t xml:space="preserve"> </w:t>
      </w:r>
      <w:r w:rsidRPr="45416EA2">
        <w:rPr>
          <w:rFonts w:asciiTheme="minorHAnsi" w:hAnsiTheme="minorHAnsi" w:cstheme="minorBidi"/>
          <w:u w:val="single"/>
        </w:rPr>
        <w:t>que você testou</w:t>
      </w:r>
      <w:r w:rsidRPr="45416EA2">
        <w:rPr>
          <w:rFonts w:asciiTheme="minorHAnsi" w:hAnsiTheme="minorHAnsi" w:cstheme="minorBidi"/>
        </w:rPr>
        <w:t>?</w:t>
      </w:r>
    </w:p>
    <w:p w14:paraId="04E7E434" w14:textId="3F5B6F46" w:rsidR="00FA473E" w:rsidRPr="008E0C35" w:rsidRDefault="00FA473E" w:rsidP="002C7775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  <w:b/>
          <w:color w:val="FF0000"/>
        </w:rPr>
      </w:pPr>
      <w:r w:rsidRPr="008E0C35">
        <w:rPr>
          <w:rFonts w:asciiTheme="minorHAnsi" w:hAnsiTheme="minorHAnsi" w:cstheme="minorHAnsi"/>
          <w:b/>
          <w:color w:val="FF0000"/>
        </w:rPr>
        <w:t>RODIZIAR ALTERNATIVAS (RU POR LINHA)</w:t>
      </w:r>
    </w:p>
    <w:p w14:paraId="4F2A4D58" w14:textId="77777777" w:rsidR="00FA473E" w:rsidRPr="008E0C35" w:rsidRDefault="00FA473E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ind w:left="1134" w:hanging="1134"/>
        <w:jc w:val="both"/>
        <w:rPr>
          <w:rFonts w:asciiTheme="minorHAnsi" w:hAnsiTheme="minorHAnsi" w:cstheme="minorHAnsi"/>
          <w:b/>
          <w:color w:val="FF0000"/>
        </w:rPr>
      </w:pPr>
      <w:r w:rsidRPr="008E0C35">
        <w:rPr>
          <w:rFonts w:asciiTheme="minorHAnsi" w:hAnsiTheme="minorHAnsi" w:cstheme="minorHAnsi"/>
          <w:b/>
          <w:color w:val="FF0000"/>
        </w:rPr>
        <w:t>O ATRIBUTO DEVE SER MOSTRADO EM CIMA DA ESCALA</w:t>
      </w:r>
    </w:p>
    <w:p w14:paraId="24E61A7D" w14:textId="77777777" w:rsidR="00FA473E" w:rsidRDefault="00FA473E" w:rsidP="00FA473E">
      <w:pPr>
        <w:jc w:val="both"/>
        <w:rPr>
          <w:rFonts w:asciiTheme="minorHAnsi" w:hAnsiTheme="minorHAnsi" w:cstheme="minorHAnsi"/>
          <w:b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652"/>
        <w:gridCol w:w="1525"/>
        <w:gridCol w:w="1341"/>
        <w:gridCol w:w="1702"/>
        <w:gridCol w:w="1414"/>
        <w:gridCol w:w="1556"/>
      </w:tblGrid>
      <w:tr w:rsidR="00231A5F" w:rsidRPr="008E0C35" w14:paraId="216A8874" w14:textId="77777777" w:rsidTr="007E1958">
        <w:trPr>
          <w:trHeight w:val="3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0A4704" w14:textId="77777777" w:rsidR="00231A5F" w:rsidRPr="008E0C35" w:rsidRDefault="00231A5F" w:rsidP="007E1958">
            <w:pPr>
              <w:jc w:val="both"/>
              <w:rPr>
                <w:rFonts w:asciiTheme="minorHAnsi" w:hAnsiTheme="minorHAnsi" w:cstheme="minorHAnsi"/>
                <w:lang w:eastAsia="ja-JP"/>
              </w:rPr>
            </w:pPr>
            <w:bookmarkStart w:id="5" w:name="_Hlk19572438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53554C" w14:textId="445D20B7" w:rsidR="00231A5F" w:rsidRPr="008E0C35" w:rsidRDefault="00050C52" w:rsidP="007E1958">
            <w:pPr>
              <w:rPr>
                <w:rFonts w:asciiTheme="minorHAnsi" w:hAnsiTheme="minorHAnsi" w:cstheme="minorHAnsi"/>
                <w:lang w:eastAsia="ja-JP"/>
              </w:rPr>
            </w:pPr>
            <w:r w:rsidRPr="00033D46">
              <w:rPr>
                <w:rFonts w:asciiTheme="minorHAnsi" w:hAnsiTheme="minorHAnsi" w:cstheme="minorHAnsi"/>
              </w:rPr>
              <w:t>É um creme para pentear que: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C0D36" w14:textId="77777777" w:rsidR="00231A5F" w:rsidRPr="008E0C35" w:rsidRDefault="00231A5F" w:rsidP="007E195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b/>
                <w:lang w:eastAsia="zh-CN"/>
              </w:rPr>
              <w:t>Discorda totalmente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3D132" w14:textId="77777777" w:rsidR="00231A5F" w:rsidRPr="008E0C35" w:rsidRDefault="00231A5F" w:rsidP="007E195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b/>
                <w:lang w:eastAsia="zh-CN"/>
              </w:rPr>
              <w:t>Discorda um pouco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CD3952" w14:textId="77777777" w:rsidR="00231A5F" w:rsidRPr="008E0C35" w:rsidRDefault="00231A5F" w:rsidP="007E195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b/>
                <w:lang w:eastAsia="zh-CN"/>
              </w:rPr>
              <w:t>Não concorda nem discorda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1C9D35" w14:textId="77777777" w:rsidR="00231A5F" w:rsidRPr="008E0C35" w:rsidRDefault="00231A5F" w:rsidP="007E195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b/>
                <w:lang w:eastAsia="zh-CN"/>
              </w:rPr>
              <w:t>Concorda um pouco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C7F0B7" w14:textId="77777777" w:rsidR="00231A5F" w:rsidRPr="008E0C35" w:rsidRDefault="00231A5F" w:rsidP="007E195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b/>
                <w:lang w:eastAsia="zh-CN"/>
              </w:rPr>
              <w:t>Concorda totalmente</w:t>
            </w:r>
          </w:p>
        </w:tc>
      </w:tr>
      <w:tr w:rsidR="00231A5F" w:rsidRPr="008E0C35" w14:paraId="5E279911" w14:textId="77777777" w:rsidTr="007E1958">
        <w:trPr>
          <w:trHeight w:val="3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9A2B" w14:textId="77777777" w:rsidR="00231A5F" w:rsidRPr="009E73B5" w:rsidRDefault="00231A5F" w:rsidP="00231A5F">
            <w:pPr>
              <w:jc w:val="right"/>
              <w:rPr>
                <w:rFonts w:asciiTheme="minorHAnsi" w:hAnsiTheme="minorHAnsi" w:cstheme="minorHAnsi"/>
              </w:rPr>
            </w:pPr>
            <w:r w:rsidRPr="009E73B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416CC" w14:textId="1E19C80D" w:rsidR="00231A5F" w:rsidRPr="008E0C35" w:rsidRDefault="00231A5F" w:rsidP="00231A5F">
            <w:pPr>
              <w:rPr>
                <w:rFonts w:asciiTheme="minorHAnsi" w:hAnsiTheme="minorHAnsi" w:cstheme="minorHAnsi"/>
                <w:b/>
                <w:bCs/>
              </w:rPr>
            </w:pPr>
            <w:r w:rsidRPr="005632EB">
              <w:rPr>
                <w:rFonts w:asciiTheme="minorHAnsi" w:hAnsiTheme="minorHAnsi" w:cstheme="minorHAnsi"/>
              </w:rPr>
              <w:t>Deixa o cabelo brilhante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6C46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7CF1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F647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DBA2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A786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231A5F" w:rsidRPr="008E0C35" w14:paraId="768A2647" w14:textId="77777777" w:rsidTr="007E1958">
        <w:trPr>
          <w:trHeight w:val="3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15C4" w14:textId="77777777" w:rsidR="00231A5F" w:rsidRPr="009E73B5" w:rsidRDefault="00231A5F" w:rsidP="00231A5F">
            <w:pPr>
              <w:jc w:val="right"/>
              <w:rPr>
                <w:rFonts w:asciiTheme="minorHAnsi" w:hAnsiTheme="minorHAnsi" w:cstheme="minorHAnsi"/>
              </w:rPr>
            </w:pPr>
            <w:r w:rsidRPr="009E73B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7CBF6" w14:textId="58012BAF" w:rsidR="00231A5F" w:rsidRPr="008E0C35" w:rsidRDefault="00050C52" w:rsidP="00231A5F">
            <w:pPr>
              <w:rPr>
                <w:rFonts w:asciiTheme="minorHAnsi" w:hAnsiTheme="minorHAnsi" w:cstheme="minorHAnsi"/>
              </w:rPr>
            </w:pPr>
            <w:r w:rsidRPr="00E4488B">
              <w:rPr>
                <w:rFonts w:asciiTheme="minorHAnsi" w:hAnsiTheme="minorHAnsi" w:cstheme="minorHAnsi"/>
              </w:rPr>
              <w:t xml:space="preserve">Facilita </w:t>
            </w:r>
            <w:r w:rsidR="005D7D80" w:rsidRPr="00E4488B">
              <w:rPr>
                <w:rFonts w:asciiTheme="minorHAnsi" w:hAnsiTheme="minorHAnsi" w:cstheme="minorHAnsi"/>
              </w:rPr>
              <w:t>finalização do jeito que eu quero</w:t>
            </w:r>
            <w:r w:rsidR="005D7D80" w:rsidRPr="00050C5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41FB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1B11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32FB3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954E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C2C8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231A5F" w:rsidRPr="008E0C35" w14:paraId="1BA53B68" w14:textId="77777777" w:rsidTr="007E1958">
        <w:trPr>
          <w:trHeight w:val="3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77C4" w14:textId="77777777" w:rsidR="00231A5F" w:rsidRPr="009E73B5" w:rsidRDefault="00231A5F" w:rsidP="00231A5F">
            <w:pPr>
              <w:jc w:val="right"/>
              <w:rPr>
                <w:rFonts w:asciiTheme="minorHAnsi" w:hAnsiTheme="minorHAnsi" w:cstheme="minorHAnsi"/>
              </w:rPr>
            </w:pPr>
            <w:r w:rsidRPr="009E73B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6B59" w14:textId="13AF808E" w:rsidR="00231A5F" w:rsidRPr="005632EB" w:rsidRDefault="00050C52" w:rsidP="00231A5F">
            <w:pPr>
              <w:rPr>
                <w:rFonts w:ascii="Century Gothic" w:hAnsi="Century Gothic" w:cs="Calibri"/>
                <w:color w:val="000000"/>
                <w:sz w:val="18"/>
                <w:szCs w:val="18"/>
                <w:lang w:eastAsia="pt-BR"/>
              </w:rPr>
            </w:pPr>
            <w:r w:rsidRPr="00050C52">
              <w:rPr>
                <w:rFonts w:asciiTheme="minorHAnsi" w:hAnsiTheme="minorHAnsi" w:cstheme="minorHAnsi"/>
              </w:rPr>
              <w:t>Controla o volume durante o dia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2AAC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CD32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C04C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E1E0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9260A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231A5F" w:rsidRPr="000275C5" w14:paraId="5ACE75BE" w14:textId="77777777" w:rsidTr="007E1958">
        <w:trPr>
          <w:trHeight w:val="3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BC3B" w14:textId="77777777" w:rsidR="00231A5F" w:rsidRPr="009E73B5" w:rsidRDefault="00231A5F" w:rsidP="00231A5F">
            <w:pPr>
              <w:jc w:val="right"/>
              <w:rPr>
                <w:rFonts w:asciiTheme="minorHAnsi" w:hAnsiTheme="minorHAnsi" w:cstheme="minorHAnsi"/>
              </w:rPr>
            </w:pPr>
            <w:r w:rsidRPr="009E73B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E6CB" w14:textId="0555B7BE" w:rsidR="00231A5F" w:rsidRPr="008E0C35" w:rsidRDefault="00050C52" w:rsidP="00231A5F">
            <w:pPr>
              <w:rPr>
                <w:rFonts w:asciiTheme="minorHAnsi" w:hAnsiTheme="minorHAnsi" w:cstheme="minorHAnsi"/>
              </w:rPr>
            </w:pPr>
            <w:r w:rsidRPr="00050C52">
              <w:rPr>
                <w:rFonts w:asciiTheme="minorHAnsi" w:hAnsiTheme="minorHAnsi" w:cstheme="minorHAnsi"/>
              </w:rPr>
              <w:t xml:space="preserve">Controla o </w:t>
            </w:r>
            <w:proofErr w:type="spellStart"/>
            <w:r w:rsidRPr="00050C52">
              <w:rPr>
                <w:rFonts w:asciiTheme="minorHAnsi" w:hAnsiTheme="minorHAnsi" w:cstheme="minorHAnsi"/>
              </w:rPr>
              <w:t>frizz</w:t>
            </w:r>
            <w:proofErr w:type="spellEnd"/>
            <w:r w:rsidRPr="00050C52">
              <w:rPr>
                <w:rFonts w:asciiTheme="minorHAnsi" w:hAnsiTheme="minorHAnsi" w:cstheme="minorHAnsi"/>
              </w:rPr>
              <w:t xml:space="preserve"> o dia todo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3DEE7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AFFA4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E124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2DC25" w14:textId="77777777" w:rsidR="00231A5F" w:rsidRPr="008E0C3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46EE1" w14:textId="77777777" w:rsidR="00231A5F" w:rsidRPr="000275C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231A5F" w:rsidRPr="000275C5" w14:paraId="3469449F" w14:textId="77777777" w:rsidTr="007E1958">
        <w:trPr>
          <w:trHeight w:val="3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7E938" w14:textId="77777777" w:rsidR="00231A5F" w:rsidRPr="009E73B5" w:rsidRDefault="00231A5F" w:rsidP="00231A5F">
            <w:pPr>
              <w:jc w:val="right"/>
              <w:rPr>
                <w:rFonts w:asciiTheme="minorHAnsi" w:hAnsiTheme="minorHAnsi" w:cstheme="minorHAnsi"/>
              </w:rPr>
            </w:pPr>
            <w:r w:rsidRPr="009E73B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AD21A" w14:textId="4152B1D1" w:rsidR="00231A5F" w:rsidRPr="008E0C35" w:rsidRDefault="00050C52" w:rsidP="00231A5F">
            <w:pPr>
              <w:rPr>
                <w:rFonts w:asciiTheme="minorHAnsi" w:hAnsiTheme="minorHAnsi" w:cstheme="minorHAnsi"/>
              </w:rPr>
            </w:pPr>
            <w:r w:rsidRPr="00050C52">
              <w:rPr>
                <w:rFonts w:asciiTheme="minorHAnsi" w:hAnsiTheme="minorHAnsi" w:cstheme="minorHAnsi"/>
              </w:rPr>
              <w:t>Deixa o cabelo mais fácil de arrumar no dia seguinte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AF13C" w14:textId="77777777" w:rsidR="00231A5F" w:rsidRPr="000275C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0275C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550B4" w14:textId="77777777" w:rsidR="00231A5F" w:rsidRPr="000275C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0275C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5F54B" w14:textId="77777777" w:rsidR="00231A5F" w:rsidRPr="000275C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0275C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E0F0" w14:textId="77777777" w:rsidR="00231A5F" w:rsidRPr="000275C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0275C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34D9" w14:textId="77777777" w:rsidR="00231A5F" w:rsidRPr="000275C5" w:rsidRDefault="00231A5F" w:rsidP="00231A5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0275C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bookmarkEnd w:id="5"/>
    </w:tbl>
    <w:p w14:paraId="21B8C8FD" w14:textId="77777777" w:rsidR="00231A5F" w:rsidRDefault="00231A5F" w:rsidP="00FA473E">
      <w:pPr>
        <w:jc w:val="both"/>
        <w:rPr>
          <w:rFonts w:asciiTheme="minorHAnsi" w:hAnsiTheme="minorHAnsi" w:cstheme="minorHAnsi"/>
          <w:b/>
        </w:rPr>
      </w:pPr>
    </w:p>
    <w:p w14:paraId="374F2CCA" w14:textId="31ABAD6F" w:rsidR="00FA473E" w:rsidRPr="00B05CAF" w:rsidRDefault="00FA473E" w:rsidP="00B05CAF">
      <w:pPr>
        <w:rPr>
          <w:rFonts w:asciiTheme="minorHAnsi" w:hAnsiTheme="minorHAnsi" w:cstheme="minorHAnsi"/>
          <w:b/>
        </w:rPr>
      </w:pPr>
      <w:r w:rsidRPr="00415C5C">
        <w:rPr>
          <w:rFonts w:asciiTheme="minorHAnsi" w:hAnsiTheme="minorHAnsi" w:cstheme="minorHAnsi"/>
          <w:b/>
        </w:rPr>
        <w:t>HC_EVLV_P1</w:t>
      </w:r>
      <w:r>
        <w:rPr>
          <w:rFonts w:asciiTheme="minorHAnsi" w:hAnsiTheme="minorHAnsi" w:cstheme="minorHAnsi"/>
          <w:b/>
        </w:rPr>
        <w:t>1</w:t>
      </w:r>
      <w:r w:rsidRPr="008E0C35">
        <w:rPr>
          <w:rFonts w:asciiTheme="minorHAnsi" w:hAnsiTheme="minorHAnsi" w:cstheme="minorHAnsi"/>
          <w:b/>
        </w:rPr>
        <w:t>.</w:t>
      </w:r>
      <w:r w:rsidRPr="008E0C35">
        <w:rPr>
          <w:rFonts w:asciiTheme="minorHAnsi" w:hAnsiTheme="minorHAnsi" w:cstheme="minorHAnsi"/>
        </w:rPr>
        <w:t xml:space="preserve"> Pensando no </w:t>
      </w:r>
      <w:proofErr w:type="gramStart"/>
      <w:r w:rsidRPr="00E81598">
        <w:rPr>
          <w:rFonts w:asciiTheme="minorHAnsi" w:hAnsiTheme="minorHAnsi" w:cstheme="minorHAnsi"/>
          <w:b/>
          <w:bCs/>
        </w:rPr>
        <w:t>resultado final</w:t>
      </w:r>
      <w:proofErr w:type="gramEnd"/>
      <w:r w:rsidRPr="008E0C35">
        <w:rPr>
          <w:rFonts w:asciiTheme="minorHAnsi" w:hAnsiTheme="minorHAnsi" w:cstheme="minorHAnsi"/>
        </w:rPr>
        <w:t xml:space="preserve">, o quanto você concorda que </w:t>
      </w:r>
      <w:r>
        <w:rPr>
          <w:rFonts w:asciiTheme="minorHAnsi" w:hAnsiTheme="minorHAnsi" w:cstheme="minorHAnsi"/>
        </w:rPr>
        <w:t>o</w:t>
      </w:r>
      <w:r w:rsidRPr="008E0C35">
        <w:rPr>
          <w:rFonts w:asciiTheme="minorHAnsi" w:hAnsiTheme="minorHAnsi" w:cstheme="minorHAnsi"/>
        </w:rPr>
        <w:t xml:space="preserve"> </w:t>
      </w:r>
      <w:r w:rsidR="00050C52">
        <w:rPr>
          <w:rFonts w:asciiTheme="minorHAnsi" w:hAnsiTheme="minorHAnsi" w:cstheme="minorHAnsi"/>
        </w:rPr>
        <w:t>creme para pentear</w:t>
      </w:r>
      <w:r w:rsidRPr="008E0C35">
        <w:rPr>
          <w:rFonts w:asciiTheme="minorHAnsi" w:hAnsiTheme="minorHAnsi" w:cstheme="minorHAnsi"/>
        </w:rPr>
        <w:t xml:space="preserve"> testad</w:t>
      </w:r>
      <w:r>
        <w:rPr>
          <w:rFonts w:asciiTheme="minorHAnsi" w:hAnsiTheme="minorHAnsi" w:cstheme="minorHAnsi"/>
        </w:rPr>
        <w:t>o</w:t>
      </w:r>
      <w:r w:rsidRPr="008E0C35">
        <w:rPr>
          <w:rFonts w:asciiTheme="minorHAnsi" w:hAnsiTheme="minorHAnsi" w:cstheme="minorHAnsi"/>
        </w:rPr>
        <w:t>:</w:t>
      </w:r>
    </w:p>
    <w:p w14:paraId="737607BD" w14:textId="77777777" w:rsidR="00FA473E" w:rsidRPr="008E0C35" w:rsidRDefault="00FA473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  <w:b/>
          <w:color w:val="FF0000"/>
        </w:rPr>
      </w:pPr>
      <w:r w:rsidRPr="008E0C35">
        <w:rPr>
          <w:rFonts w:asciiTheme="minorHAnsi" w:hAnsiTheme="minorHAnsi" w:cstheme="minorHAnsi"/>
          <w:b/>
          <w:color w:val="FF0000"/>
        </w:rPr>
        <w:t>RODIZIAR ALTERNATIVAS (RU POR LINHA)</w:t>
      </w:r>
    </w:p>
    <w:p w14:paraId="1213CD02" w14:textId="77777777" w:rsidR="00FA473E" w:rsidRPr="008E0C35" w:rsidRDefault="00FA473E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ind w:left="1134" w:hanging="1134"/>
        <w:jc w:val="both"/>
        <w:rPr>
          <w:rFonts w:asciiTheme="minorHAnsi" w:hAnsiTheme="minorHAnsi" w:cstheme="minorHAnsi"/>
          <w:b/>
          <w:color w:val="FF0000"/>
        </w:rPr>
      </w:pPr>
    </w:p>
    <w:p w14:paraId="1CAC7635" w14:textId="77777777" w:rsidR="00FA473E" w:rsidRPr="008E0C35" w:rsidRDefault="00FA473E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ind w:left="1134" w:hanging="1134"/>
        <w:jc w:val="both"/>
        <w:rPr>
          <w:rFonts w:asciiTheme="minorHAnsi" w:hAnsiTheme="minorHAnsi" w:cstheme="minorHAnsi"/>
          <w:b/>
          <w:color w:val="FF0000"/>
        </w:rPr>
      </w:pPr>
      <w:r w:rsidRPr="008E0C35">
        <w:rPr>
          <w:rFonts w:asciiTheme="minorHAnsi" w:hAnsiTheme="minorHAnsi" w:cstheme="minorHAnsi"/>
          <w:b/>
          <w:color w:val="FF0000"/>
        </w:rPr>
        <w:t>MOSTRAR APENAS 4 ATRIBUTOS POR TELA</w:t>
      </w:r>
    </w:p>
    <w:p w14:paraId="1F3F96BD" w14:textId="77777777" w:rsidR="00FA473E" w:rsidRDefault="00FA473E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ind w:left="1134" w:hanging="1134"/>
        <w:jc w:val="both"/>
        <w:rPr>
          <w:rFonts w:asciiTheme="minorHAnsi" w:hAnsiTheme="minorHAnsi" w:cstheme="minorHAnsi"/>
          <w:b/>
          <w:color w:val="FF0000"/>
        </w:rPr>
      </w:pPr>
      <w:r w:rsidRPr="008E0C35">
        <w:rPr>
          <w:rFonts w:asciiTheme="minorHAnsi" w:hAnsiTheme="minorHAnsi" w:cstheme="minorHAnsi"/>
          <w:b/>
          <w:color w:val="FF0000"/>
        </w:rPr>
        <w:t>O ATRIBUTO DEVE SER MOSTRADO EM CIMA DA ESCALA</w:t>
      </w:r>
    </w:p>
    <w:p w14:paraId="44239732" w14:textId="77777777" w:rsidR="00231A5F" w:rsidRPr="008E0C35" w:rsidRDefault="00231A5F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ind w:left="1134" w:hanging="1134"/>
        <w:jc w:val="both"/>
        <w:rPr>
          <w:rFonts w:asciiTheme="minorHAnsi" w:hAnsiTheme="minorHAnsi" w:cstheme="minorHAnsi"/>
          <w:b/>
          <w:color w:val="FF0000"/>
        </w:rPr>
      </w:pPr>
    </w:p>
    <w:tbl>
      <w:tblPr>
        <w:tblW w:w="10672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503"/>
        <w:gridCol w:w="1293"/>
        <w:gridCol w:w="1092"/>
        <w:gridCol w:w="1347"/>
        <w:gridCol w:w="1164"/>
        <w:gridCol w:w="1313"/>
      </w:tblGrid>
      <w:tr w:rsidR="00050C52" w:rsidRPr="00DB55BE" w14:paraId="6E83D52E" w14:textId="77777777" w:rsidTr="0035035E">
        <w:trPr>
          <w:trHeight w:val="441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715B45" w14:textId="77777777" w:rsidR="00050C52" w:rsidRPr="00DB55BE" w:rsidRDefault="00050C52" w:rsidP="0035035E">
            <w:pPr>
              <w:jc w:val="both"/>
              <w:rPr>
                <w:rFonts w:asciiTheme="minorHAnsi" w:hAnsiTheme="minorHAnsi" w:cstheme="minorHAnsi"/>
                <w:b/>
              </w:rPr>
            </w:pPr>
            <w:commentRangeStart w:id="6"/>
            <w:commentRangeStart w:id="7"/>
            <w:r w:rsidRPr="00DB55BE">
              <w:rPr>
                <w:rFonts w:asciiTheme="minorHAnsi" w:hAnsiTheme="minorHAnsi" w:cstheme="minorHAnsi"/>
                <w:b/>
              </w:rPr>
              <w:t xml:space="preserve">Esse é um </w:t>
            </w:r>
            <w:r>
              <w:rPr>
                <w:rFonts w:asciiTheme="minorHAnsi" w:hAnsiTheme="minorHAnsi" w:cstheme="minorHAnsi"/>
                <w:b/>
              </w:rPr>
              <w:t>creme de pentear</w:t>
            </w:r>
            <w:r w:rsidRPr="00DB55BE">
              <w:rPr>
                <w:rFonts w:asciiTheme="minorHAnsi" w:hAnsiTheme="minorHAnsi" w:cstheme="minorHAnsi"/>
                <w:b/>
              </w:rPr>
              <w:t xml:space="preserve"> que...</w:t>
            </w:r>
            <w:commentRangeEnd w:id="6"/>
            <w:r w:rsidR="00115CB6">
              <w:rPr>
                <w:rStyle w:val="Refdecomentrio"/>
                <w:rFonts w:cs="Times New Roman"/>
                <w:lang w:eastAsia="pt-BR"/>
              </w:rPr>
              <w:commentReference w:id="6"/>
            </w:r>
            <w:commentRangeEnd w:id="7"/>
            <w:r w:rsidR="006A441C">
              <w:rPr>
                <w:rStyle w:val="Refdecomentrio"/>
                <w:rFonts w:cs="Times New Roman"/>
                <w:lang w:eastAsia="pt-BR"/>
              </w:rPr>
              <w:commentReference w:id="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75A81" w14:textId="77777777" w:rsidR="00050C52" w:rsidRPr="00DB55BE" w:rsidRDefault="00050C52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DB55BE">
              <w:rPr>
                <w:rFonts w:asciiTheme="minorHAnsi" w:eastAsia="SimSun" w:hAnsiTheme="minorHAnsi" w:cstheme="minorHAnsi"/>
                <w:b/>
                <w:lang w:eastAsia="zh-CN"/>
              </w:rPr>
              <w:t>Discorda totalmente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E7EB31" w14:textId="77777777" w:rsidR="00050C52" w:rsidRPr="00DB55BE" w:rsidRDefault="00050C52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DB55BE">
              <w:rPr>
                <w:rFonts w:asciiTheme="minorHAnsi" w:eastAsia="SimSun" w:hAnsiTheme="minorHAnsi" w:cstheme="minorHAnsi"/>
                <w:b/>
                <w:lang w:eastAsia="zh-CN"/>
              </w:rPr>
              <w:t>Discorda um pouco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3698F4" w14:textId="77777777" w:rsidR="00050C52" w:rsidRPr="00DB55BE" w:rsidRDefault="00050C52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DB55BE">
              <w:rPr>
                <w:rFonts w:asciiTheme="minorHAnsi" w:eastAsia="SimSun" w:hAnsiTheme="minorHAnsi" w:cstheme="minorHAnsi"/>
                <w:b/>
                <w:lang w:eastAsia="zh-CN"/>
              </w:rPr>
              <w:t>Não concorda nem discorda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96C6E5" w14:textId="77777777" w:rsidR="00050C52" w:rsidRPr="00DB55BE" w:rsidRDefault="00050C52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DB55BE">
              <w:rPr>
                <w:rFonts w:asciiTheme="minorHAnsi" w:eastAsia="SimSun" w:hAnsiTheme="minorHAnsi" w:cstheme="minorHAnsi"/>
                <w:b/>
                <w:lang w:eastAsia="zh-CN"/>
              </w:rPr>
              <w:t>Concorda um pouco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591B94" w14:textId="77777777" w:rsidR="00050C52" w:rsidRPr="00DB55BE" w:rsidRDefault="00050C52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DB55BE">
              <w:rPr>
                <w:rFonts w:asciiTheme="minorHAnsi" w:eastAsia="SimSun" w:hAnsiTheme="minorHAnsi" w:cstheme="minorHAnsi"/>
                <w:b/>
                <w:lang w:eastAsia="zh-CN"/>
              </w:rPr>
              <w:t>Concorda totalmente</w:t>
            </w:r>
          </w:p>
        </w:tc>
      </w:tr>
      <w:tr w:rsidR="00050C52" w:rsidRPr="00DB55BE" w14:paraId="7FD717E2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FFD7" w14:textId="77777777" w:rsidR="00050C52" w:rsidRPr="00215D1B" w:rsidRDefault="00050C52" w:rsidP="0035035E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15D1B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16CA99" w14:textId="77777777" w:rsidR="00050C52" w:rsidRPr="00215D1B" w:rsidRDefault="00050C52" w:rsidP="0035035E">
            <w:pPr>
              <w:ind w:left="-30"/>
              <w:rPr>
                <w:rFonts w:asciiTheme="minorHAnsi" w:hAnsiTheme="minorHAnsi" w:cstheme="minorHAnsi"/>
              </w:rPr>
            </w:pPr>
            <w:r w:rsidRPr="00215D1B">
              <w:rPr>
                <w:rFonts w:asciiTheme="minorHAnsi" w:hAnsiTheme="minorHAnsi" w:cstheme="minorHAnsi"/>
                <w:color w:val="000000"/>
              </w:rPr>
              <w:t>Dá o volume ideal ao meu cabelo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673436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4AD35C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9B3ECC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C4F1CD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7D0935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050C52" w:rsidRPr="00DB55BE" w14:paraId="6E8541C8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2CF0" w14:textId="77777777" w:rsidR="00050C52" w:rsidRPr="00215D1B" w:rsidRDefault="00050C52" w:rsidP="0035035E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15D1B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14EC7F" w14:textId="77777777" w:rsidR="00050C52" w:rsidRPr="00215D1B" w:rsidRDefault="00050C52" w:rsidP="0035035E">
            <w:pPr>
              <w:ind w:left="-30"/>
              <w:rPr>
                <w:rFonts w:asciiTheme="minorHAnsi" w:hAnsiTheme="minorHAnsi" w:cstheme="minorHAnsi"/>
              </w:rPr>
            </w:pPr>
            <w:r w:rsidRPr="00215D1B">
              <w:rPr>
                <w:rFonts w:asciiTheme="minorHAnsi" w:hAnsiTheme="minorHAnsi" w:cstheme="minorHAnsi"/>
                <w:color w:val="000000"/>
              </w:rPr>
              <w:t>Controla e disciplina meu cabelo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4C1A0FA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494C51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01B3CB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5B2997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578490" w14:textId="77777777" w:rsidR="00050C52" w:rsidRPr="00215D1B" w:rsidRDefault="00050C52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39F4CD56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BB6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15D1B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4BB7E0" w14:textId="77777777" w:rsidR="00CC2E8E" w:rsidRPr="00215D1B" w:rsidRDefault="00CC2E8E" w:rsidP="00CC2E8E">
            <w:pPr>
              <w:ind w:left="-30"/>
              <w:rPr>
                <w:rFonts w:asciiTheme="minorHAnsi" w:hAnsiTheme="minorHAnsi" w:cstheme="minorHAnsi"/>
                <w:color w:val="000000"/>
              </w:rPr>
            </w:pPr>
            <w:r w:rsidRPr="00215D1B">
              <w:rPr>
                <w:rFonts w:asciiTheme="minorHAnsi" w:hAnsiTheme="minorHAnsi" w:cstheme="minorHAnsi"/>
                <w:color w:val="000000"/>
              </w:rPr>
              <w:t xml:space="preserve">Controla o </w:t>
            </w:r>
            <w:proofErr w:type="spellStart"/>
            <w:r w:rsidRPr="00215D1B">
              <w:rPr>
                <w:rFonts w:asciiTheme="minorHAnsi" w:hAnsiTheme="minorHAnsi" w:cstheme="minorHAnsi"/>
                <w:color w:val="000000"/>
              </w:rPr>
              <w:t>frizz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A0682" w14:textId="3F197E78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88610" w14:textId="50159763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7BEFAD" w14:textId="675D89FA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A68DDA" w14:textId="0A8333EF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9C9B0B" w14:textId="666C11D1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2CFCDF89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3BFF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15D1B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8AB15" w14:textId="77777777" w:rsidR="00CC2E8E" w:rsidRPr="00215D1B" w:rsidRDefault="00CC2E8E" w:rsidP="00CC2E8E">
            <w:pPr>
              <w:ind w:left="-30"/>
              <w:rPr>
                <w:rFonts w:asciiTheme="minorHAnsi" w:hAnsiTheme="minorHAnsi" w:cstheme="minorHAnsi"/>
              </w:rPr>
            </w:pPr>
            <w:r w:rsidRPr="00215D1B">
              <w:rPr>
                <w:rFonts w:ascii="Calibri" w:hAnsi="Calibri" w:cs="Calibri"/>
                <w:color w:val="000000"/>
              </w:rPr>
              <w:t xml:space="preserve">Deixa meu cabelo liso </w:t>
            </w:r>
            <w:r w:rsidRPr="00215D1B">
              <w:rPr>
                <w:rFonts w:ascii="Calibri" w:hAnsi="Calibri" w:cs="Calibri"/>
                <w:b/>
                <w:bCs/>
                <w:color w:val="EE0000"/>
              </w:rPr>
              <w:t>APLICAR APENAS PARA CODS I E II EM HAIR_CURL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F831CC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9B51FA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A4A8D3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EDB206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D33DF5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2D9E9300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443C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</w:rPr>
            </w:pPr>
            <w:r w:rsidRPr="00215D1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FEBE36" w14:textId="77777777" w:rsidR="00CC2E8E" w:rsidRPr="00215D1B" w:rsidRDefault="00CC2E8E" w:rsidP="00CC2E8E">
            <w:pPr>
              <w:ind w:left="-30"/>
              <w:rPr>
                <w:rFonts w:asciiTheme="minorHAnsi" w:hAnsiTheme="minorHAnsi" w:cstheme="minorHAnsi"/>
                <w:color w:val="000000"/>
              </w:rPr>
            </w:pPr>
            <w:r w:rsidRPr="00215D1B">
              <w:rPr>
                <w:rFonts w:ascii="Calibri" w:hAnsi="Calibri" w:cs="Calibri"/>
                <w:color w:val="000000"/>
              </w:rPr>
              <w:t xml:space="preserve">Mantém meu cabelo liso o dia todo </w:t>
            </w:r>
            <w:r w:rsidRPr="00215D1B">
              <w:rPr>
                <w:rFonts w:ascii="Calibri" w:hAnsi="Calibri" w:cs="Calibri"/>
                <w:b/>
                <w:bCs/>
                <w:color w:val="EE0000"/>
              </w:rPr>
              <w:t>APLICAR APENAS PARA CODS I E II EM HAIR_CURL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406BE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137ACA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5A9A6E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E36254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FE771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1B321610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A3345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11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DA535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Theme="minorHAnsi" w:hAnsiTheme="minorHAnsi" w:cstheme="minorHAnsi"/>
              </w:rPr>
              <w:t xml:space="preserve">Ajuda a definir meus cachos </w:t>
            </w:r>
            <w:proofErr w:type="gramStart"/>
            <w:r w:rsidRPr="00E4488B">
              <w:rPr>
                <w:rFonts w:ascii="Calibri" w:hAnsi="Calibri" w:cs="Calibri"/>
                <w:b/>
                <w:bCs/>
                <w:color w:val="EE0000"/>
              </w:rPr>
              <w:t>APLICAR</w:t>
            </w:r>
            <w:proofErr w:type="gramEnd"/>
            <w:r w:rsidRPr="00E4488B">
              <w:rPr>
                <w:rFonts w:ascii="Calibri" w:hAnsi="Calibri" w:cs="Calibri"/>
                <w:b/>
                <w:bCs/>
                <w:color w:val="EE0000"/>
              </w:rPr>
              <w:t xml:space="preserve"> APENAS PARA CODS III A VIII EM HAIR_CURL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87E12F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D6965F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3B398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1DBC70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D2F5F2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2AD73DCF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32C9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12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FA3417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commentRangeStart w:id="8"/>
            <w:commentRangeStart w:id="9"/>
            <w:r w:rsidRPr="00E4488B">
              <w:rPr>
                <w:rFonts w:asciiTheme="minorHAnsi" w:hAnsiTheme="minorHAnsi" w:cstheme="minorHAnsi"/>
                <w:color w:val="000000" w:themeColor="text1"/>
              </w:rPr>
              <w:t xml:space="preserve">Mantém meus cachos definidos o dia todo </w:t>
            </w:r>
            <w:r w:rsidRPr="00E4488B">
              <w:rPr>
                <w:rFonts w:ascii="Calibri" w:hAnsi="Calibri" w:cs="Calibri"/>
                <w:b/>
                <w:bCs/>
                <w:color w:val="EE0000"/>
              </w:rPr>
              <w:t>APLICAR APENAS PARA CODS III A VIII EM HAIR_CURL</w:t>
            </w:r>
            <w:commentRangeEnd w:id="8"/>
            <w:r w:rsidR="00EC00D0" w:rsidRPr="00E4488B">
              <w:rPr>
                <w:rStyle w:val="Refdecomentrio"/>
                <w:rFonts w:cs="Times New Roman"/>
                <w:lang w:eastAsia="pt-BR"/>
              </w:rPr>
              <w:commentReference w:id="8"/>
            </w:r>
            <w:commentRangeEnd w:id="9"/>
            <w:r w:rsidR="006A441C" w:rsidRPr="00E4488B">
              <w:rPr>
                <w:rStyle w:val="Refdecomentrio"/>
                <w:rFonts w:cs="Times New Roman"/>
                <w:lang w:eastAsia="pt-BR"/>
              </w:rPr>
              <w:commentReference w:id="9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AD45EC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605A68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79225E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286123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23789F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36740B" w:rsidRPr="00DB55BE" w14:paraId="74D893C2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0B04" w14:textId="2639CFEC" w:rsidR="0036740B" w:rsidRPr="00E4488B" w:rsidRDefault="0036740B" w:rsidP="0036740B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31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6354EB" w14:textId="10D045A2" w:rsidR="0036740B" w:rsidRPr="00E4488B" w:rsidRDefault="0036740B" w:rsidP="0036740B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Deixa meu cabelo na curvatura/ forma que eu gosto </w:t>
            </w:r>
            <w:r w:rsidRPr="00E4488B">
              <w:rPr>
                <w:rFonts w:ascii="Calibri" w:hAnsi="Calibri" w:cs="Calibri"/>
                <w:b/>
                <w:bCs/>
                <w:color w:val="EE0000"/>
              </w:rPr>
              <w:t>APLICAR APENAS PARA CODS V A VIII EM HAIR_CURL</w:t>
            </w:r>
            <w:commentRangeStart w:id="10"/>
            <w:commentRangeEnd w:id="10"/>
            <w:r w:rsidRPr="00E4488B">
              <w:rPr>
                <w:rStyle w:val="Refdecomentrio"/>
                <w:rFonts w:cs="Times New Roman"/>
                <w:lang w:eastAsia="pt-BR"/>
              </w:rPr>
              <w:commentReference w:id="10"/>
            </w:r>
            <w:commentRangeStart w:id="11"/>
            <w:commentRangeEnd w:id="11"/>
            <w:r w:rsidRPr="00E4488B">
              <w:rPr>
                <w:rStyle w:val="Refdecomentrio"/>
                <w:rFonts w:cs="Times New Roman"/>
                <w:lang w:eastAsia="pt-BR"/>
              </w:rPr>
              <w:commentReference w:id="11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BDAB9E" w14:textId="2500C8A6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6D83C6" w14:textId="2A1E3CAE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4FF53" w14:textId="650AB7C6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A3D611" w14:textId="67391B97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580585" w14:textId="14E468F1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36740B" w:rsidRPr="00DB55BE" w14:paraId="40D531DD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B598" w14:textId="458EA081" w:rsidR="0036740B" w:rsidRPr="00E4488B" w:rsidRDefault="0036740B" w:rsidP="0036740B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32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C7491" w14:textId="3F8FD071" w:rsidR="0036740B" w:rsidRPr="00E4488B" w:rsidRDefault="0036740B" w:rsidP="0036740B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 xml:space="preserve">Mantém meu cabelo na curvatura/ forma que eu gosto ao longo do dia </w:t>
            </w:r>
            <w:r w:rsidRPr="00E4488B">
              <w:rPr>
                <w:rFonts w:ascii="Calibri" w:hAnsi="Calibri" w:cs="Calibri"/>
                <w:b/>
                <w:bCs/>
                <w:color w:val="EE0000"/>
              </w:rPr>
              <w:t>APLICAR APENAS PARA CODS V A VIII EM HAIR_CURL</w:t>
            </w:r>
            <w:commentRangeStart w:id="12"/>
            <w:commentRangeEnd w:id="12"/>
            <w:r w:rsidRPr="00E4488B">
              <w:rPr>
                <w:rStyle w:val="Refdecomentrio"/>
                <w:rFonts w:cs="Times New Roman"/>
                <w:lang w:eastAsia="pt-BR"/>
              </w:rPr>
              <w:commentReference w:id="12"/>
            </w:r>
            <w:commentRangeStart w:id="13"/>
            <w:commentRangeEnd w:id="13"/>
            <w:r w:rsidRPr="00E4488B">
              <w:rPr>
                <w:rStyle w:val="Refdecomentrio"/>
                <w:rFonts w:cs="Times New Roman"/>
                <w:lang w:eastAsia="pt-BR"/>
              </w:rPr>
              <w:commentReference w:id="13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70AB2D" w14:textId="199AAD69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63C8A6" w14:textId="5DFB5009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153FFA" w14:textId="0D3A60A2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443217" w14:textId="1399E7E4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424EC9" w14:textId="1261E2C8" w:rsidR="0036740B" w:rsidRPr="00E4488B" w:rsidRDefault="0036740B" w:rsidP="0036740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5180F315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0412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13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87E02A" w14:textId="77777777" w:rsidR="00CC2E8E" w:rsidRPr="00215D1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Deixa meu cabelo com aparência natural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AF5286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FD990C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E54E4F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F9E45F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AE8C7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26DE6CA4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4FD5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lastRenderedPageBreak/>
              <w:t>14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D58B19" w14:textId="77777777" w:rsidR="00CC2E8E" w:rsidRPr="00215D1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Dá movimento ao meu cabelo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462D6D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498549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8B47CB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4DFD68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F3D46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0832C210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8A9F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A4D4B2" w14:textId="77777777" w:rsidR="00CC2E8E" w:rsidRPr="00215D1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Não deixa o cabelo pesado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808FD4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A5F5B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C8E765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6201FA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F2D06E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5A1F14C9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98D6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16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3305FC" w14:textId="77777777" w:rsidR="00CC2E8E" w:rsidRPr="00215D1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Deixa o cabelo nutrido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796FE3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C61B0D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08956B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58FF97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5215E8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DB55BE" w14:paraId="6F0C16BA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4300" w14:textId="77777777" w:rsidR="00CC2E8E" w:rsidRPr="00215D1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17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B04AFC" w14:textId="77777777" w:rsidR="00CC2E8E" w:rsidRPr="00215D1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215D1B">
              <w:rPr>
                <w:rFonts w:asciiTheme="minorHAnsi" w:hAnsiTheme="minorHAnsi" w:cstheme="minorHAnsi"/>
                <w:color w:val="000000" w:themeColor="text1"/>
              </w:rPr>
              <w:t>Deixa o cabelo hidratado/ macio ao toque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39ACA5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0FC9A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075E70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BEB4E6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2EA210" w14:textId="77777777" w:rsidR="00CC2E8E" w:rsidRPr="00215D1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215D1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6694DCB1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D262" w14:textId="77777777" w:rsidR="00CC2E8E" w:rsidRPr="00E4488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18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23DA56" w14:textId="1F2EC03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 xml:space="preserve">Deixa o cabelo </w:t>
            </w:r>
            <w:r w:rsidR="00943758" w:rsidRPr="00E4488B">
              <w:rPr>
                <w:rFonts w:asciiTheme="minorHAnsi" w:hAnsiTheme="minorHAnsi" w:cstheme="minorHAnsi"/>
                <w:color w:val="000000" w:themeColor="text1"/>
              </w:rPr>
              <w:t xml:space="preserve">com aparência </w:t>
            </w:r>
            <w:r w:rsidRPr="00E4488B">
              <w:rPr>
                <w:rFonts w:asciiTheme="minorHAnsi" w:hAnsiTheme="minorHAnsi" w:cstheme="minorHAnsi"/>
                <w:color w:val="000000" w:themeColor="text1"/>
              </w:rPr>
              <w:t>saudável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BDBD2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AD0B8A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A07789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6AAC6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A225E8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2D1A50FC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60F7" w14:textId="77777777" w:rsidR="00CC2E8E" w:rsidRPr="00E4488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19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0BEECC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Repara / trata meu cabelo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D4E6BF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A4F0AC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B1D4AC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388A53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1F62B3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602B5CD8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9302" w14:textId="77777777" w:rsidR="00CC2E8E" w:rsidRPr="00E4488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20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91AE2A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Deixa o cabelo mais forte, resistente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D32D18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75AF2A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CDA6A4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EA6E4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D52CFA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683A13AA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A534" w14:textId="77777777" w:rsidR="00CC2E8E" w:rsidRPr="00E4488B" w:rsidRDefault="00CC2E8E" w:rsidP="00CC2E8E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21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EFBAD1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Reduz as pontas duplas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ED8BD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2DAB51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22868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A4D97F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38D46C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2552DDAF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6253" w14:textId="34DFCA3B" w:rsidR="00CC2E8E" w:rsidRPr="00E4488B" w:rsidRDefault="00403077" w:rsidP="00CC2E8E">
            <w:pPr>
              <w:ind w:left="-30"/>
              <w:jc w:val="center"/>
              <w:rPr>
                <w:rFonts w:asciiTheme="minorHAnsi" w:hAnsiTheme="minorHAnsi" w:cstheme="minorHAnsi"/>
                <w:strike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22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AED53B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Deixa o cabelo fácil de desembaraçar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37296D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3D1123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C7640D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615C5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E189B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63E387FE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4136" w14:textId="085E0890" w:rsidR="00CC2E8E" w:rsidRPr="00E4488B" w:rsidRDefault="00403077" w:rsidP="00CC2E8E">
            <w:pPr>
              <w:ind w:left="-30"/>
              <w:jc w:val="center"/>
              <w:rPr>
                <w:rFonts w:asciiTheme="minorHAnsi" w:hAnsiTheme="minorHAnsi" w:cstheme="minorHAnsi"/>
                <w:strike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23</w:t>
            </w:r>
            <w:r w:rsidRPr="00E4488B">
              <w:rPr>
                <w:rFonts w:asciiTheme="minorHAnsi" w:hAnsiTheme="minorHAnsi" w:cstheme="minorHAnsi"/>
                <w:strike/>
                <w:color w:val="000000" w:themeColor="text1"/>
              </w:rPr>
              <w:t xml:space="preserve"> 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45AF21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Deixa o cabelo fácil de pentear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5C37DD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D7FFF0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826E2F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C9CC4D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AF8DE6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0CB69C9F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51A81" w14:textId="52237EF9" w:rsidR="00CC2E8E" w:rsidRPr="00E4488B" w:rsidRDefault="00E4488B" w:rsidP="00CC2E8E">
            <w:pPr>
              <w:ind w:left="-30"/>
              <w:jc w:val="center"/>
              <w:rPr>
                <w:rFonts w:asciiTheme="minorHAnsi" w:hAnsiTheme="minorHAnsi" w:cstheme="minorHAnsi"/>
                <w:strike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403077" w:rsidRPr="00E4488B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368AAD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 xml:space="preserve">Não deixa </w:t>
            </w:r>
            <w:proofErr w:type="spellStart"/>
            <w:r w:rsidRPr="00E4488B">
              <w:rPr>
                <w:rFonts w:asciiTheme="minorHAnsi" w:hAnsiTheme="minorHAnsi" w:cstheme="minorHAnsi"/>
                <w:color w:val="000000" w:themeColor="text1"/>
              </w:rPr>
              <w:t>residuos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72D115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CC0258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82E394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617709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207F0B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26933BCB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2826" w14:textId="36CAE715" w:rsidR="00CC2E8E" w:rsidRPr="00E4488B" w:rsidRDefault="00403077" w:rsidP="00CC2E8E">
            <w:pPr>
              <w:ind w:left="-30"/>
              <w:jc w:val="center"/>
              <w:rPr>
                <w:rFonts w:asciiTheme="minorHAnsi" w:hAnsiTheme="minorHAnsi" w:cstheme="minorHAnsi"/>
                <w:strike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25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480FFA" w14:textId="136F4D2B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 xml:space="preserve">Deixa </w:t>
            </w:r>
            <w:r w:rsidR="00CD1ECC" w:rsidRPr="00E4488B">
              <w:rPr>
                <w:rFonts w:asciiTheme="minorHAnsi" w:hAnsiTheme="minorHAnsi" w:cstheme="minorHAnsi"/>
                <w:color w:val="000000" w:themeColor="text1"/>
              </w:rPr>
              <w:t xml:space="preserve">sensação de </w:t>
            </w:r>
            <w:r w:rsidRPr="00E4488B">
              <w:rPr>
                <w:rFonts w:asciiTheme="minorHAnsi" w:hAnsiTheme="minorHAnsi" w:cstheme="minorHAnsi"/>
                <w:color w:val="000000" w:themeColor="text1"/>
              </w:rPr>
              <w:t>cabelo limpo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998F3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8D85C9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522BE3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6A8254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68258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77CE8B0D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9BB5" w14:textId="210FEC32" w:rsidR="00CC2E8E" w:rsidRPr="00E4488B" w:rsidRDefault="00403077" w:rsidP="00CC2E8E">
            <w:pPr>
              <w:ind w:left="-30"/>
              <w:jc w:val="center"/>
              <w:rPr>
                <w:rFonts w:asciiTheme="minorHAnsi" w:hAnsiTheme="minorHAnsi" w:cstheme="minorHAnsi"/>
                <w:strike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26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875B19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Não tem sensação oleosa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BEC118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02AEF3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FE9C6E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C42756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6065A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740A6F05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6231" w14:textId="7AE4EC4A" w:rsidR="00CC2E8E" w:rsidRPr="00E4488B" w:rsidRDefault="00403077" w:rsidP="00CC2E8E">
            <w:pPr>
              <w:ind w:left="-30"/>
              <w:jc w:val="center"/>
              <w:rPr>
                <w:rFonts w:asciiTheme="minorHAnsi" w:hAnsiTheme="minorHAnsi" w:cstheme="minorHAnsi"/>
                <w:strike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27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8BE00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Não tem sensação pegajosa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9DFBC9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D13C89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0C50E6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886E6F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015AEF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3FD527F6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F7BF" w14:textId="3B49C094" w:rsidR="00CC2E8E" w:rsidRPr="00E4488B" w:rsidRDefault="00403077" w:rsidP="00CC2E8E">
            <w:pPr>
              <w:ind w:left="-30"/>
              <w:jc w:val="center"/>
              <w:rPr>
                <w:rFonts w:asciiTheme="minorHAnsi" w:hAnsiTheme="minorHAnsi" w:cstheme="minorHAnsi"/>
                <w:strike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28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A27A4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O produto parece ser ecologicamente correto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EF7C78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86E2C9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B6EEAB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EEF20F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C8FE6B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CC2E8E" w:rsidRPr="00E4488B" w14:paraId="7A21EF0D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E114" w14:textId="176DC49C" w:rsidR="00CC2E8E" w:rsidRPr="00E4488B" w:rsidRDefault="00403077" w:rsidP="00CC2E8E">
            <w:pPr>
              <w:ind w:left="-30"/>
              <w:jc w:val="center"/>
              <w:rPr>
                <w:rFonts w:asciiTheme="minorHAnsi" w:hAnsiTheme="minorHAnsi" w:cstheme="minorHAnsi"/>
                <w:strike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29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9BEDD" w14:textId="77777777" w:rsidR="00CC2E8E" w:rsidRPr="00E4488B" w:rsidRDefault="00CC2E8E" w:rsidP="00CC2E8E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O produto parece conter ingredientes naturais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2C1535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363B8A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96FA31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091A91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4D14BF" w14:textId="77777777" w:rsidR="00CC2E8E" w:rsidRPr="00E4488B" w:rsidRDefault="00CC2E8E" w:rsidP="00CC2E8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6A441C" w:rsidRPr="00DB55BE" w14:paraId="4C4A8973" w14:textId="77777777" w:rsidTr="006A441C">
        <w:trPr>
          <w:trHeight w:val="36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7A37" w14:textId="0F4B230D" w:rsidR="006A441C" w:rsidRPr="00E4488B" w:rsidRDefault="006A441C" w:rsidP="006A441C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30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9484F2" w14:textId="0E7577CF" w:rsidR="006A441C" w:rsidRPr="00E4488B" w:rsidRDefault="006A441C" w:rsidP="006A441C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Tem um cheiro agradável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BD0025" w14:textId="1E9AC123" w:rsidR="006A441C" w:rsidRPr="00E4488B" w:rsidRDefault="006A441C" w:rsidP="006A441C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BB692C" w14:textId="31F01F74" w:rsidR="006A441C" w:rsidRPr="00E4488B" w:rsidRDefault="006A441C" w:rsidP="006A441C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EC61A" w14:textId="63F36068" w:rsidR="006A441C" w:rsidRPr="00E4488B" w:rsidRDefault="006A441C" w:rsidP="006A441C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2BCDF" w14:textId="0AC669A0" w:rsidR="006A441C" w:rsidRPr="00E4488B" w:rsidRDefault="006A441C" w:rsidP="006A441C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D4804B" w14:textId="78CECB8E" w:rsidR="006A441C" w:rsidRPr="00E4488B" w:rsidRDefault="006A441C" w:rsidP="006A441C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</w:tbl>
    <w:p w14:paraId="385A2E2E" w14:textId="77777777" w:rsidR="00887BAE" w:rsidRDefault="00887BA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1BE6F727" w14:textId="0DC869B9" w:rsidR="00FA473E" w:rsidRDefault="00FA473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</w:rPr>
      </w:pPr>
      <w:r w:rsidRPr="00415C5C">
        <w:rPr>
          <w:rFonts w:asciiTheme="minorHAnsi" w:hAnsiTheme="minorHAnsi" w:cstheme="minorHAnsi"/>
          <w:b/>
          <w:color w:val="000000" w:themeColor="text1"/>
        </w:rPr>
        <w:t>HC_EVLV_P1</w:t>
      </w:r>
      <w:r>
        <w:rPr>
          <w:rFonts w:asciiTheme="minorHAnsi" w:hAnsiTheme="minorHAnsi" w:cstheme="minorHAnsi"/>
          <w:b/>
          <w:color w:val="000000" w:themeColor="text1"/>
        </w:rPr>
        <w:t>2</w:t>
      </w:r>
      <w:r w:rsidRPr="007D114B">
        <w:rPr>
          <w:rFonts w:asciiTheme="minorHAnsi" w:hAnsiTheme="minorHAnsi" w:cstheme="minorHAnsi"/>
          <w:b/>
          <w:color w:val="000000" w:themeColor="text1"/>
        </w:rPr>
        <w:t xml:space="preserve">. </w:t>
      </w:r>
      <w:r w:rsidRPr="007D114B">
        <w:rPr>
          <w:rFonts w:asciiTheme="minorHAnsi" w:hAnsiTheme="minorHAnsi" w:cstheme="minorHAnsi"/>
        </w:rPr>
        <w:t>Pensando no volume do seu cabelo após a aplicação do produto</w:t>
      </w:r>
      <w:r>
        <w:rPr>
          <w:rFonts w:asciiTheme="minorHAnsi" w:hAnsiTheme="minorHAnsi" w:cstheme="minorHAnsi"/>
        </w:rPr>
        <w:t>, você diria que seu cabelo ficou com...</w:t>
      </w:r>
      <w:r w:rsidR="00CF01B0">
        <w:rPr>
          <w:rFonts w:asciiTheme="minorHAnsi" w:hAnsiTheme="minorHAnsi" w:cstheme="minorHAnsi"/>
        </w:rPr>
        <w:t xml:space="preserve"> </w:t>
      </w:r>
      <w:r w:rsidR="00CF01B0" w:rsidRPr="00CF01B0">
        <w:rPr>
          <w:rFonts w:asciiTheme="minorHAnsi" w:hAnsiTheme="minorHAnsi" w:cstheme="minorHAnsi"/>
          <w:b/>
          <w:bCs/>
          <w:color w:val="EE0000"/>
        </w:rPr>
        <w:t>(RU)</w:t>
      </w:r>
    </w:p>
    <w:p w14:paraId="06A44D51" w14:textId="77777777" w:rsidR="00FA473E" w:rsidRPr="007D114B" w:rsidRDefault="00FA473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887BAE" w14:paraId="4533CC1B" w14:textId="77777777" w:rsidTr="00887BAE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CE1A" w14:textId="25D3F5F4" w:rsidR="00887BAE" w:rsidRPr="00FC7051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FC7051">
              <w:rPr>
                <w:rFonts w:asciiTheme="minorHAnsi" w:hAnsiTheme="minorHAnsi" w:cstheme="minorHAnsi"/>
              </w:rPr>
              <w:t>Menos volume do que eu gostaria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A5B2" w14:textId="4710796C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C7051">
              <w:rPr>
                <w:rFonts w:asciiTheme="minorHAnsi" w:hAnsiTheme="minorHAnsi" w:cstheme="minorHAnsi"/>
              </w:rPr>
              <w:t>Um pouco menos volume do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A66DE" w14:textId="017AC1F7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Na medida certa, do jeito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3E40" w14:textId="254F70E3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Um pouco mais volume do que eu gostaria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CA6F" w14:textId="6E98753C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Muito mais volume do que eu gostaria</w:t>
            </w:r>
          </w:p>
        </w:tc>
      </w:tr>
      <w:tr w:rsidR="00887BAE" w14:paraId="17AEF520" w14:textId="77777777" w:rsidTr="00887BAE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0218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9F4E34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87E18E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E4D510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7CE7D70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2DFE9262" w14:textId="77777777" w:rsidR="00FA473E" w:rsidRDefault="00FA473E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jc w:val="both"/>
        <w:rPr>
          <w:rFonts w:asciiTheme="minorHAnsi" w:hAnsiTheme="minorHAnsi" w:cstheme="minorHAnsi"/>
          <w:b/>
          <w:bCs/>
          <w:strike/>
          <w:color w:val="FF0000"/>
        </w:rPr>
      </w:pPr>
    </w:p>
    <w:p w14:paraId="32229D4B" w14:textId="69A2511D" w:rsidR="00CF01B0" w:rsidRPr="000D5CAE" w:rsidRDefault="00CF01B0" w:rsidP="00CF01B0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</w:rPr>
      </w:pPr>
      <w:r w:rsidRPr="000D5CAE">
        <w:rPr>
          <w:rFonts w:asciiTheme="minorHAnsi" w:hAnsiTheme="minorHAnsi" w:cstheme="minorHAnsi"/>
          <w:b/>
          <w:bCs/>
          <w:color w:val="FF0000"/>
        </w:rPr>
        <w:t xml:space="preserve">APLICAR P24 </w:t>
      </w:r>
      <w:r w:rsidRPr="000D5CAE">
        <w:rPr>
          <w:rFonts w:asciiTheme="minorHAnsi" w:hAnsiTheme="minorHAnsi" w:cstheme="minorHAnsi"/>
          <w:b/>
          <w:color w:val="FF0000"/>
        </w:rPr>
        <w:t>APENAS SE COD 3 OU 4</w:t>
      </w:r>
      <w:r w:rsidR="000D5CAE">
        <w:rPr>
          <w:rFonts w:asciiTheme="minorHAnsi" w:hAnsiTheme="minorHAnsi" w:cstheme="minorHAnsi"/>
          <w:b/>
          <w:color w:val="FF0000"/>
        </w:rPr>
        <w:t xml:space="preserve"> OU 5 OU 6 OU 7 OU 8</w:t>
      </w:r>
      <w:r w:rsidRPr="000D5CAE">
        <w:rPr>
          <w:rFonts w:asciiTheme="minorHAnsi" w:hAnsiTheme="minorHAnsi" w:cstheme="minorHAnsi"/>
          <w:b/>
          <w:color w:val="FF0000"/>
        </w:rPr>
        <w:t xml:space="preserve"> EM HAIR_CURL (CABELOS CACHEADOS</w:t>
      </w:r>
      <w:r w:rsidR="000D5CAE">
        <w:rPr>
          <w:rFonts w:asciiTheme="minorHAnsi" w:hAnsiTheme="minorHAnsi" w:cstheme="minorHAnsi"/>
          <w:b/>
          <w:color w:val="FF0000"/>
        </w:rPr>
        <w:t>/CRES</w:t>
      </w:r>
      <w:r w:rsidR="00DB0B93">
        <w:rPr>
          <w:rFonts w:asciiTheme="minorHAnsi" w:hAnsiTheme="minorHAnsi" w:cstheme="minorHAnsi"/>
          <w:b/>
          <w:color w:val="FF0000"/>
        </w:rPr>
        <w:t>P</w:t>
      </w:r>
      <w:r w:rsidR="000D5CAE">
        <w:rPr>
          <w:rFonts w:asciiTheme="minorHAnsi" w:hAnsiTheme="minorHAnsi" w:cstheme="minorHAnsi"/>
          <w:b/>
          <w:color w:val="FF0000"/>
        </w:rPr>
        <w:t>OS</w:t>
      </w:r>
      <w:r w:rsidRPr="000D5CAE">
        <w:rPr>
          <w:rFonts w:asciiTheme="minorHAnsi" w:hAnsiTheme="minorHAnsi" w:cstheme="minorHAnsi"/>
          <w:b/>
          <w:color w:val="FF0000"/>
        </w:rPr>
        <w:t>)</w:t>
      </w:r>
    </w:p>
    <w:p w14:paraId="0F7FFBDC" w14:textId="30103BB5" w:rsidR="00CF01B0" w:rsidRPr="000D5CAE" w:rsidRDefault="00CF01B0" w:rsidP="00CF01B0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  <w:color w:val="FF0000"/>
        </w:rPr>
      </w:pPr>
      <w:r w:rsidRPr="000D5CAE">
        <w:rPr>
          <w:rFonts w:asciiTheme="minorHAnsi" w:hAnsiTheme="minorHAnsi" w:cstheme="minorHAnsi"/>
          <w:b/>
          <w:color w:val="000000" w:themeColor="text1"/>
        </w:rPr>
        <w:t xml:space="preserve">HC_EVLV_P24. </w:t>
      </w:r>
      <w:r w:rsidRPr="000D5CAE">
        <w:rPr>
          <w:rFonts w:asciiTheme="minorHAnsi" w:eastAsia="MS Mincho" w:hAnsiTheme="minorHAnsi" w:cstheme="minorHAnsi"/>
        </w:rPr>
        <w:t xml:space="preserve">Você diria que a </w:t>
      </w:r>
      <w:r w:rsidRPr="000D5CAE">
        <w:rPr>
          <w:rFonts w:asciiTheme="minorHAnsi" w:eastAsia="MS Mincho" w:hAnsiTheme="minorHAnsi" w:cstheme="minorHAnsi"/>
          <w:u w:val="single"/>
        </w:rPr>
        <w:t>definição de cachos</w:t>
      </w:r>
      <w:r w:rsidRPr="000D5CAE">
        <w:rPr>
          <w:rFonts w:asciiTheme="minorHAnsi" w:eastAsia="MS Mincho" w:hAnsiTheme="minorHAnsi" w:cstheme="minorHAnsi"/>
        </w:rPr>
        <w:t xml:space="preserve"> durou: </w:t>
      </w:r>
      <w:r w:rsidRPr="000D5CAE">
        <w:rPr>
          <w:rFonts w:asciiTheme="minorHAnsi" w:hAnsiTheme="minorHAnsi" w:cstheme="minorHAnsi"/>
          <w:b/>
          <w:bCs/>
          <w:color w:val="FF0000"/>
        </w:rPr>
        <w:t>(RU)</w:t>
      </w:r>
    </w:p>
    <w:p w14:paraId="0BB9C875" w14:textId="3BEDEBA2" w:rsidR="00CF01B0" w:rsidRPr="000D5CAE" w:rsidRDefault="00CF01B0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jc w:val="both"/>
        <w:rPr>
          <w:rFonts w:asciiTheme="minorHAnsi" w:hAnsiTheme="minorHAnsi" w:cstheme="minorHAnsi"/>
          <w:b/>
          <w:bCs/>
          <w:strike/>
          <w:color w:val="FF0000"/>
        </w:rPr>
      </w:pPr>
    </w:p>
    <w:tbl>
      <w:tblPr>
        <w:tblW w:w="52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2219"/>
        <w:gridCol w:w="2223"/>
        <w:gridCol w:w="2223"/>
        <w:gridCol w:w="2221"/>
      </w:tblGrid>
      <w:tr w:rsidR="00CF01B0" w:rsidRPr="000D5CAE" w14:paraId="657F85B0" w14:textId="77777777" w:rsidTr="0035035E">
        <w:trPr>
          <w:trHeight w:val="368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2109C" w14:textId="104A6416" w:rsidR="00CF01B0" w:rsidRPr="000D5CAE" w:rsidRDefault="00CF01B0" w:rsidP="0035035E">
            <w:pPr>
              <w:jc w:val="center"/>
              <w:rPr>
                <w:rFonts w:ascii="Calibri" w:eastAsia="SimSun" w:hAnsi="Calibri" w:cs="Calibri"/>
                <w:b/>
                <w:lang w:eastAsia="zh-CN"/>
              </w:rPr>
            </w:pPr>
            <w:r w:rsidRPr="000D5CAE">
              <w:rPr>
                <w:rFonts w:ascii="Calibri" w:hAnsi="Calibri" w:cs="Calibri"/>
                <w:color w:val="000000"/>
              </w:rPr>
              <w:t>Muito menos tempo do que eu gostaria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42483" w14:textId="68678D86" w:rsidR="00CF01B0" w:rsidRPr="000D5CAE" w:rsidRDefault="00CF01B0" w:rsidP="0035035E">
            <w:pPr>
              <w:jc w:val="center"/>
              <w:rPr>
                <w:rFonts w:ascii="Calibri" w:hAnsi="Calibri" w:cs="Calibri"/>
                <w:i/>
                <w:lang w:eastAsia="pt-BR"/>
              </w:rPr>
            </w:pPr>
            <w:r w:rsidRPr="000D5CAE">
              <w:rPr>
                <w:rFonts w:ascii="Calibri" w:hAnsi="Calibri" w:cs="Calibri"/>
                <w:color w:val="000000"/>
              </w:rPr>
              <w:t>Menos tempo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98862" w14:textId="77777777" w:rsidR="00CF01B0" w:rsidRPr="000D5CAE" w:rsidRDefault="00CF01B0" w:rsidP="0035035E">
            <w:pPr>
              <w:jc w:val="center"/>
              <w:rPr>
                <w:rFonts w:ascii="Calibri" w:hAnsi="Calibri" w:cs="Calibri"/>
                <w:i/>
              </w:rPr>
            </w:pPr>
            <w:r w:rsidRPr="000D5CAE">
              <w:rPr>
                <w:rFonts w:ascii="Calibri" w:hAnsi="Calibri" w:cs="Calibri"/>
                <w:color w:val="000000"/>
              </w:rPr>
              <w:t>Na medida certa, do jeito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20CCB" w14:textId="67AD4F27" w:rsidR="00CF01B0" w:rsidRPr="000D5CAE" w:rsidRDefault="00CF01B0" w:rsidP="0035035E">
            <w:pPr>
              <w:jc w:val="center"/>
              <w:rPr>
                <w:rFonts w:ascii="Calibri" w:hAnsi="Calibri" w:cs="Calibri"/>
                <w:i/>
              </w:rPr>
            </w:pPr>
            <w:r w:rsidRPr="000D5CAE">
              <w:rPr>
                <w:rFonts w:ascii="Calibri" w:hAnsi="Calibri" w:cs="Calibri"/>
                <w:color w:val="000000"/>
              </w:rPr>
              <w:t>Mais tempo do que eu gostaria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17E86" w14:textId="7EC28692" w:rsidR="00CF01B0" w:rsidRPr="000D5CAE" w:rsidRDefault="00CF01B0" w:rsidP="0035035E">
            <w:pPr>
              <w:jc w:val="center"/>
              <w:rPr>
                <w:rFonts w:ascii="Calibri" w:hAnsi="Calibri" w:cs="Calibri"/>
                <w:i/>
              </w:rPr>
            </w:pPr>
            <w:r w:rsidRPr="000D5CAE">
              <w:rPr>
                <w:rFonts w:ascii="Calibri" w:hAnsi="Calibri" w:cs="Calibri"/>
                <w:color w:val="000000"/>
              </w:rPr>
              <w:t>Muito mais tempo do que eu gostaria</w:t>
            </w:r>
          </w:p>
        </w:tc>
      </w:tr>
      <w:tr w:rsidR="00CF01B0" w14:paraId="2680BBDA" w14:textId="77777777" w:rsidTr="0035035E">
        <w:trPr>
          <w:trHeight w:val="30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ABCF" w14:textId="77777777" w:rsidR="00CF01B0" w:rsidRPr="000D5CAE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0D5CA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2410EB" w14:textId="77777777" w:rsidR="00CF01B0" w:rsidRPr="000D5CAE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0D5CA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A9F6B7" w14:textId="77777777" w:rsidR="00CF01B0" w:rsidRPr="000D5CAE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0D5CA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6AA12B" w14:textId="77777777" w:rsidR="00CF01B0" w:rsidRPr="000D5CAE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0D5CA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B5F4E4" w14:textId="77777777" w:rsidR="00CF01B0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0D5CAE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5D4FA537" w14:textId="77777777" w:rsidR="00CF01B0" w:rsidRDefault="00CF01B0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jc w:val="both"/>
        <w:rPr>
          <w:rFonts w:asciiTheme="minorHAnsi" w:hAnsiTheme="minorHAnsi" w:cstheme="minorHAnsi"/>
          <w:b/>
          <w:bCs/>
          <w:strike/>
          <w:color w:val="FF0000"/>
        </w:rPr>
      </w:pPr>
    </w:p>
    <w:p w14:paraId="74357E92" w14:textId="741E2F51" w:rsidR="00CF01B0" w:rsidRPr="00CF01B0" w:rsidRDefault="00CF01B0" w:rsidP="00CF01B0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</w:rPr>
      </w:pPr>
      <w:r w:rsidRPr="00910387">
        <w:rPr>
          <w:rFonts w:asciiTheme="minorHAnsi" w:hAnsiTheme="minorHAnsi" w:cstheme="minorHAnsi"/>
          <w:b/>
          <w:bCs/>
          <w:color w:val="FF0000"/>
        </w:rPr>
        <w:t>APLICAR P</w:t>
      </w:r>
      <w:r>
        <w:rPr>
          <w:rFonts w:asciiTheme="minorHAnsi" w:hAnsiTheme="minorHAnsi" w:cstheme="minorHAnsi"/>
          <w:b/>
          <w:bCs/>
          <w:color w:val="FF0000"/>
        </w:rPr>
        <w:t>2</w:t>
      </w:r>
      <w:r w:rsidRPr="00910387">
        <w:rPr>
          <w:rFonts w:asciiTheme="minorHAnsi" w:hAnsiTheme="minorHAnsi" w:cstheme="minorHAnsi"/>
          <w:b/>
          <w:bCs/>
          <w:color w:val="FF0000"/>
        </w:rPr>
        <w:t>4</w:t>
      </w:r>
      <w:r>
        <w:rPr>
          <w:rFonts w:asciiTheme="minorHAnsi" w:hAnsiTheme="minorHAnsi" w:cstheme="minorHAnsi"/>
          <w:b/>
          <w:bCs/>
          <w:color w:val="FF0000"/>
        </w:rPr>
        <w:t>A</w:t>
      </w:r>
      <w:r w:rsidRPr="00910387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910387">
        <w:rPr>
          <w:rFonts w:asciiTheme="minorHAnsi" w:hAnsiTheme="minorHAnsi" w:cstheme="minorHAnsi"/>
          <w:b/>
          <w:color w:val="FF0000"/>
        </w:rPr>
        <w:t xml:space="preserve">APENAS SE COD </w:t>
      </w:r>
      <w:r>
        <w:rPr>
          <w:rFonts w:asciiTheme="minorHAnsi" w:hAnsiTheme="minorHAnsi" w:cstheme="minorHAnsi"/>
          <w:b/>
          <w:color w:val="FF0000"/>
        </w:rPr>
        <w:t>1 OU</w:t>
      </w:r>
      <w:r w:rsidRPr="00910387">
        <w:rPr>
          <w:rFonts w:asciiTheme="minorHAnsi" w:hAnsiTheme="minorHAnsi" w:cstheme="minorHAnsi"/>
          <w:b/>
          <w:color w:val="FF0000"/>
        </w:rPr>
        <w:t xml:space="preserve"> </w:t>
      </w:r>
      <w:r>
        <w:rPr>
          <w:rFonts w:asciiTheme="minorHAnsi" w:hAnsiTheme="minorHAnsi" w:cstheme="minorHAnsi"/>
          <w:b/>
          <w:color w:val="FF0000"/>
        </w:rPr>
        <w:t>2</w:t>
      </w:r>
      <w:r w:rsidRPr="00910387">
        <w:rPr>
          <w:rFonts w:asciiTheme="minorHAnsi" w:hAnsiTheme="minorHAnsi" w:cstheme="minorHAnsi"/>
          <w:b/>
          <w:color w:val="FF0000"/>
        </w:rPr>
        <w:t xml:space="preserve"> EM </w:t>
      </w:r>
      <w:r>
        <w:rPr>
          <w:rFonts w:asciiTheme="minorHAnsi" w:hAnsiTheme="minorHAnsi" w:cstheme="minorHAnsi"/>
          <w:b/>
          <w:color w:val="FF0000"/>
        </w:rPr>
        <w:t>HAIR_CURL</w:t>
      </w:r>
      <w:r w:rsidRPr="00910387">
        <w:rPr>
          <w:rFonts w:asciiTheme="minorHAnsi" w:hAnsiTheme="minorHAnsi" w:cstheme="minorHAnsi"/>
          <w:b/>
          <w:color w:val="FF0000"/>
        </w:rPr>
        <w:t xml:space="preserve"> (CABELOS </w:t>
      </w:r>
      <w:r>
        <w:rPr>
          <w:rFonts w:asciiTheme="minorHAnsi" w:hAnsiTheme="minorHAnsi" w:cstheme="minorHAnsi"/>
          <w:b/>
          <w:color w:val="FF0000"/>
        </w:rPr>
        <w:t>LISOS</w:t>
      </w:r>
      <w:r w:rsidRPr="00910387">
        <w:rPr>
          <w:rFonts w:asciiTheme="minorHAnsi" w:hAnsiTheme="minorHAnsi" w:cstheme="minorHAnsi"/>
          <w:b/>
          <w:color w:val="FF0000"/>
        </w:rPr>
        <w:t>)</w:t>
      </w:r>
    </w:p>
    <w:p w14:paraId="0CFF6C61" w14:textId="1C16580C" w:rsidR="00CF01B0" w:rsidRPr="00910387" w:rsidRDefault="00CF01B0" w:rsidP="00CF01B0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  <w:color w:val="FF0000"/>
        </w:rPr>
      </w:pPr>
      <w:r w:rsidRPr="00415C5C">
        <w:rPr>
          <w:rFonts w:asciiTheme="minorHAnsi" w:hAnsiTheme="minorHAnsi" w:cstheme="minorHAnsi"/>
          <w:b/>
          <w:color w:val="000000" w:themeColor="text1"/>
        </w:rPr>
        <w:t>HC_EVLV_P</w:t>
      </w:r>
      <w:r>
        <w:rPr>
          <w:rFonts w:asciiTheme="minorHAnsi" w:hAnsiTheme="minorHAnsi" w:cstheme="minorHAnsi"/>
          <w:b/>
          <w:color w:val="000000" w:themeColor="text1"/>
        </w:rPr>
        <w:t xml:space="preserve">24A. </w:t>
      </w:r>
      <w:r w:rsidRPr="00910387">
        <w:rPr>
          <w:rFonts w:asciiTheme="minorHAnsi" w:eastAsia="MS Mincho" w:hAnsiTheme="minorHAnsi" w:cstheme="minorHAnsi"/>
        </w:rPr>
        <w:t xml:space="preserve">Você diria que </w:t>
      </w:r>
      <w:r>
        <w:rPr>
          <w:rFonts w:asciiTheme="minorHAnsi" w:eastAsia="MS Mincho" w:hAnsiTheme="minorHAnsi" w:cstheme="minorHAnsi"/>
        </w:rPr>
        <w:t xml:space="preserve">seu cabelo </w:t>
      </w:r>
      <w:r w:rsidRPr="00CF01B0">
        <w:rPr>
          <w:rFonts w:asciiTheme="minorHAnsi" w:eastAsia="MS Mincho" w:hAnsiTheme="minorHAnsi" w:cstheme="minorHAnsi"/>
          <w:u w:val="single"/>
        </w:rPr>
        <w:t>se manteve liso</w:t>
      </w:r>
      <w:r>
        <w:rPr>
          <w:rFonts w:asciiTheme="minorHAnsi" w:eastAsia="MS Mincho" w:hAnsiTheme="minorHAnsi" w:cstheme="minorHAnsi"/>
        </w:rPr>
        <w:t xml:space="preserve"> por</w:t>
      </w:r>
      <w:r w:rsidRPr="00910387">
        <w:rPr>
          <w:rFonts w:asciiTheme="minorHAnsi" w:eastAsia="MS Mincho" w:hAnsiTheme="minorHAnsi" w:cstheme="minorHAnsi"/>
        </w:rPr>
        <w:t xml:space="preserve">: </w:t>
      </w:r>
      <w:r w:rsidRPr="00910387">
        <w:rPr>
          <w:rFonts w:asciiTheme="minorHAnsi" w:hAnsiTheme="minorHAnsi" w:cstheme="minorHAnsi"/>
          <w:b/>
          <w:bCs/>
          <w:color w:val="FF0000"/>
        </w:rPr>
        <w:t>(RU)</w:t>
      </w:r>
    </w:p>
    <w:p w14:paraId="6D088FDD" w14:textId="77777777" w:rsidR="00CF01B0" w:rsidRDefault="00CF01B0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jc w:val="both"/>
        <w:rPr>
          <w:rFonts w:asciiTheme="minorHAnsi" w:hAnsiTheme="minorHAnsi" w:cstheme="minorHAnsi"/>
          <w:b/>
          <w:bCs/>
          <w:strike/>
          <w:color w:val="FF0000"/>
        </w:rPr>
      </w:pPr>
    </w:p>
    <w:tbl>
      <w:tblPr>
        <w:tblW w:w="52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2219"/>
        <w:gridCol w:w="2223"/>
        <w:gridCol w:w="2223"/>
        <w:gridCol w:w="2221"/>
      </w:tblGrid>
      <w:tr w:rsidR="00CF01B0" w:rsidRPr="00910387" w14:paraId="20185B0A" w14:textId="77777777" w:rsidTr="0035035E">
        <w:trPr>
          <w:trHeight w:val="368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8B0EB" w14:textId="0E5F724B" w:rsidR="00CF01B0" w:rsidRPr="00910387" w:rsidRDefault="00CF01B0" w:rsidP="0035035E">
            <w:pPr>
              <w:jc w:val="center"/>
              <w:rPr>
                <w:rFonts w:ascii="Calibri" w:eastAsia="SimSun" w:hAnsi="Calibri" w:cs="Calibri"/>
                <w:b/>
                <w:lang w:eastAsia="zh-CN"/>
              </w:rPr>
            </w:pPr>
            <w:r w:rsidRPr="00910387">
              <w:rPr>
                <w:rFonts w:ascii="Calibri" w:hAnsi="Calibri" w:cs="Calibri"/>
                <w:color w:val="000000"/>
              </w:rPr>
              <w:t xml:space="preserve">Muito menos </w:t>
            </w:r>
            <w:r>
              <w:rPr>
                <w:rFonts w:ascii="Calibri" w:hAnsi="Calibri" w:cs="Calibri"/>
                <w:color w:val="000000"/>
              </w:rPr>
              <w:t>tempo</w:t>
            </w:r>
            <w:r w:rsidRPr="00910387">
              <w:rPr>
                <w:rFonts w:ascii="Calibri" w:hAnsi="Calibri" w:cs="Calibri"/>
                <w:color w:val="000000"/>
              </w:rPr>
              <w:t xml:space="preserve"> do que eu gostaria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7FFA4" w14:textId="22D49B5B" w:rsidR="00CF01B0" w:rsidRPr="00910387" w:rsidRDefault="00CF01B0" w:rsidP="0035035E">
            <w:pPr>
              <w:jc w:val="center"/>
              <w:rPr>
                <w:rFonts w:ascii="Calibri" w:hAnsi="Calibri" w:cs="Calibri"/>
                <w:i/>
                <w:lang w:eastAsia="pt-BR"/>
              </w:rPr>
            </w:pPr>
            <w:r w:rsidRPr="00910387">
              <w:rPr>
                <w:rFonts w:ascii="Calibri" w:hAnsi="Calibri" w:cs="Calibri"/>
                <w:color w:val="000000"/>
              </w:rPr>
              <w:t xml:space="preserve">Menos </w:t>
            </w:r>
            <w:r>
              <w:rPr>
                <w:rFonts w:ascii="Calibri" w:hAnsi="Calibri" w:cs="Calibri"/>
                <w:color w:val="000000"/>
              </w:rPr>
              <w:t>tempo</w:t>
            </w:r>
            <w:r w:rsidRPr="00910387">
              <w:rPr>
                <w:rFonts w:ascii="Calibri" w:hAnsi="Calibri" w:cs="Calibri"/>
                <w:color w:val="000000"/>
              </w:rPr>
              <w:t xml:space="preserve">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6E901" w14:textId="77777777" w:rsidR="00CF01B0" w:rsidRPr="00910387" w:rsidRDefault="00CF01B0" w:rsidP="0035035E">
            <w:pPr>
              <w:jc w:val="center"/>
              <w:rPr>
                <w:rFonts w:ascii="Calibri" w:hAnsi="Calibri" w:cs="Calibri"/>
                <w:i/>
              </w:rPr>
            </w:pPr>
            <w:r w:rsidRPr="00910387">
              <w:rPr>
                <w:rFonts w:ascii="Calibri" w:hAnsi="Calibri" w:cs="Calibri"/>
                <w:color w:val="000000"/>
              </w:rPr>
              <w:t>Na medida certa, do jeito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5AE92" w14:textId="53F1874D" w:rsidR="00CF01B0" w:rsidRPr="00910387" w:rsidRDefault="00CF01B0" w:rsidP="0035035E">
            <w:pPr>
              <w:jc w:val="center"/>
              <w:rPr>
                <w:rFonts w:ascii="Calibri" w:hAnsi="Calibri" w:cs="Calibri"/>
                <w:i/>
              </w:rPr>
            </w:pPr>
            <w:r w:rsidRPr="00910387">
              <w:rPr>
                <w:rFonts w:ascii="Calibri" w:hAnsi="Calibri" w:cs="Calibri"/>
                <w:color w:val="000000"/>
              </w:rPr>
              <w:t xml:space="preserve">Mais </w:t>
            </w:r>
            <w:r>
              <w:rPr>
                <w:rFonts w:ascii="Calibri" w:hAnsi="Calibri" w:cs="Calibri"/>
                <w:color w:val="000000"/>
              </w:rPr>
              <w:t>tempo</w:t>
            </w:r>
            <w:r w:rsidRPr="00910387">
              <w:rPr>
                <w:rFonts w:ascii="Calibri" w:hAnsi="Calibri" w:cs="Calibri"/>
                <w:color w:val="000000"/>
              </w:rPr>
              <w:t xml:space="preserve"> do que eu gostaria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6DD66" w14:textId="21C3CD20" w:rsidR="00CF01B0" w:rsidRPr="00910387" w:rsidRDefault="00CF01B0" w:rsidP="0035035E">
            <w:pPr>
              <w:jc w:val="center"/>
              <w:rPr>
                <w:rFonts w:ascii="Calibri" w:hAnsi="Calibri" w:cs="Calibri"/>
                <w:i/>
              </w:rPr>
            </w:pPr>
            <w:r w:rsidRPr="00910387">
              <w:rPr>
                <w:rFonts w:ascii="Calibri" w:hAnsi="Calibri" w:cs="Calibri"/>
                <w:color w:val="000000"/>
              </w:rPr>
              <w:t xml:space="preserve">Muito mais </w:t>
            </w:r>
            <w:r>
              <w:rPr>
                <w:rFonts w:ascii="Calibri" w:hAnsi="Calibri" w:cs="Calibri"/>
                <w:color w:val="000000"/>
              </w:rPr>
              <w:t>tempo</w:t>
            </w:r>
            <w:r w:rsidRPr="00910387">
              <w:rPr>
                <w:rFonts w:ascii="Calibri" w:hAnsi="Calibri" w:cs="Calibri"/>
                <w:color w:val="000000"/>
              </w:rPr>
              <w:t xml:space="preserve"> do que eu gostaria</w:t>
            </w:r>
          </w:p>
        </w:tc>
      </w:tr>
      <w:tr w:rsidR="00CF01B0" w14:paraId="029BBEDC" w14:textId="77777777" w:rsidTr="0035035E">
        <w:trPr>
          <w:trHeight w:val="30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3EF6" w14:textId="77777777" w:rsidR="00CF01B0" w:rsidRPr="00910387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38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DA14347" w14:textId="77777777" w:rsidR="00CF01B0" w:rsidRPr="00910387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38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E9EC173" w14:textId="77777777" w:rsidR="00CF01B0" w:rsidRPr="00910387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38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703DA2" w14:textId="77777777" w:rsidR="00CF01B0" w:rsidRPr="00910387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38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BF9360F" w14:textId="77777777" w:rsidR="00CF01B0" w:rsidRDefault="00CF01B0" w:rsidP="0035035E">
            <w:pPr>
              <w:jc w:val="center"/>
              <w:rPr>
                <w:rFonts w:ascii="Calibri" w:eastAsia="SimSun" w:hAnsi="Calibri" w:cs="Calibri"/>
                <w:lang w:eastAsia="zh-CN"/>
              </w:rPr>
            </w:pPr>
            <w:r w:rsidRPr="00910387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29943F8B" w14:textId="77777777" w:rsidR="00CF01B0" w:rsidRPr="008329C3" w:rsidRDefault="00CF01B0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jc w:val="both"/>
        <w:rPr>
          <w:rFonts w:asciiTheme="minorHAnsi" w:hAnsiTheme="minorHAnsi" w:cstheme="minorHAnsi"/>
          <w:b/>
          <w:bCs/>
          <w:strike/>
          <w:color w:val="FF0000"/>
        </w:rPr>
      </w:pPr>
    </w:p>
    <w:p w14:paraId="1A429790" w14:textId="1BB6A773" w:rsidR="00FA473E" w:rsidRPr="008E0C35" w:rsidRDefault="00FA473E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jc w:val="both"/>
        <w:rPr>
          <w:rFonts w:asciiTheme="minorHAnsi" w:hAnsiTheme="minorHAnsi" w:cstheme="minorHAnsi"/>
          <w:b/>
          <w:color w:val="FF0000"/>
        </w:rPr>
      </w:pPr>
      <w:proofErr w:type="spellStart"/>
      <w:r w:rsidRPr="008E0C35">
        <w:rPr>
          <w:rFonts w:asciiTheme="minorHAnsi" w:hAnsiTheme="minorHAnsi" w:cstheme="minorHAnsi"/>
          <w:b/>
          <w:bCs/>
        </w:rPr>
        <w:t>MW</w:t>
      </w:r>
      <w:proofErr w:type="gramStart"/>
      <w:r w:rsidRPr="008E0C35">
        <w:rPr>
          <w:rFonts w:asciiTheme="minorHAnsi" w:hAnsiTheme="minorHAnsi" w:cstheme="minorHAnsi"/>
          <w:b/>
          <w:bCs/>
        </w:rPr>
        <w:t>_Use</w:t>
      </w:r>
      <w:proofErr w:type="spellEnd"/>
      <w:proofErr w:type="gramEnd"/>
      <w:r w:rsidRPr="008E0C35">
        <w:rPr>
          <w:rFonts w:asciiTheme="minorHAnsi" w:hAnsiTheme="minorHAnsi" w:cstheme="minorHAnsi"/>
          <w:b/>
          <w:bCs/>
        </w:rPr>
        <w:t xml:space="preserve">. </w:t>
      </w:r>
      <w:r w:rsidRPr="008E0C35">
        <w:rPr>
          <w:rFonts w:asciiTheme="minorHAnsi" w:hAnsiTheme="minorHAnsi" w:cstheme="minorHAnsi"/>
        </w:rPr>
        <w:t xml:space="preserve">Abaixo você verá algumas frases sobre sentimentos e pensamentos. Indique a opção que melhor se aplica a </w:t>
      </w:r>
      <w:proofErr w:type="gramStart"/>
      <w:r w:rsidRPr="008E0C35">
        <w:rPr>
          <w:rFonts w:asciiTheme="minorHAnsi" w:hAnsiTheme="minorHAnsi" w:cstheme="minorHAnsi"/>
        </w:rPr>
        <w:t>você  AGORA</w:t>
      </w:r>
      <w:proofErr w:type="gramEnd"/>
      <w:r w:rsidRPr="008E0C35">
        <w:rPr>
          <w:rFonts w:asciiTheme="minorHAnsi" w:hAnsiTheme="minorHAnsi" w:cstheme="minorHAnsi"/>
        </w:rPr>
        <w:t xml:space="preserve">, após </w:t>
      </w:r>
      <w:r>
        <w:rPr>
          <w:rFonts w:asciiTheme="minorHAnsi" w:hAnsiTheme="minorHAnsi" w:cstheme="minorHAnsi"/>
        </w:rPr>
        <w:t xml:space="preserve">usar </w:t>
      </w:r>
      <w:r w:rsidRPr="008E0C35">
        <w:rPr>
          <w:rFonts w:asciiTheme="minorHAnsi" w:hAnsiTheme="minorHAnsi" w:cstheme="minorHAnsi"/>
        </w:rPr>
        <w:t>ess</w:t>
      </w:r>
      <w:r>
        <w:rPr>
          <w:rFonts w:asciiTheme="minorHAnsi" w:hAnsiTheme="minorHAnsi" w:cstheme="minorHAnsi"/>
        </w:rPr>
        <w:t>e</w:t>
      </w:r>
      <w:r w:rsidRPr="008E0C35">
        <w:rPr>
          <w:rFonts w:asciiTheme="minorHAnsi" w:hAnsiTheme="minorHAnsi" w:cstheme="minorHAnsi"/>
        </w:rPr>
        <w:t xml:space="preserve"> </w:t>
      </w:r>
      <w:r w:rsidR="00640350">
        <w:rPr>
          <w:rFonts w:asciiTheme="minorHAnsi" w:hAnsiTheme="minorHAnsi" w:cstheme="minorHAnsi"/>
        </w:rPr>
        <w:t>creme de pentear</w:t>
      </w:r>
      <w:r w:rsidRPr="008E0C35">
        <w:rPr>
          <w:rFonts w:asciiTheme="minorHAnsi" w:hAnsiTheme="minorHAnsi" w:cstheme="minorHAnsi"/>
        </w:rPr>
        <w:t>:</w:t>
      </w:r>
      <w:r w:rsidRPr="008E0C35">
        <w:rPr>
          <w:rFonts w:asciiTheme="minorHAnsi" w:hAnsiTheme="minorHAnsi" w:cstheme="minorHAnsi"/>
          <w:b/>
          <w:color w:val="FF0000"/>
        </w:rPr>
        <w:t xml:space="preserve"> RODIZIAR ALTERNATIVAS (RU POR LINHA)</w:t>
      </w:r>
    </w:p>
    <w:p w14:paraId="07BD409D" w14:textId="77777777" w:rsidR="00FA473E" w:rsidRPr="008E0C35" w:rsidRDefault="00FA473E" w:rsidP="00FA473E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/>
          <w:bCs/>
        </w:rPr>
      </w:pPr>
    </w:p>
    <w:tbl>
      <w:tblPr>
        <w:tblW w:w="1111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1"/>
        <w:gridCol w:w="1288"/>
        <w:gridCol w:w="1289"/>
        <w:gridCol w:w="1289"/>
        <w:gridCol w:w="1289"/>
        <w:gridCol w:w="1289"/>
      </w:tblGrid>
      <w:tr w:rsidR="00FA473E" w:rsidRPr="008E0C35" w14:paraId="401363C5" w14:textId="77777777" w:rsidTr="005D7D63">
        <w:trPr>
          <w:trHeight w:val="355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47D96" w14:textId="77777777" w:rsidR="00FA473E" w:rsidRPr="008E0C35" w:rsidRDefault="00FA473E" w:rsidP="005D7D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329FF5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Nunca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2F6A41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Raramente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BE77B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Às vezes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BFF12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Frequentemente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3547E1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Sempre</w:t>
            </w:r>
          </w:p>
        </w:tc>
      </w:tr>
      <w:tr w:rsidR="00FA473E" w:rsidRPr="008E0C35" w14:paraId="38FF09E8" w14:textId="77777777" w:rsidTr="005D7D63">
        <w:trPr>
          <w:trHeight w:val="355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5F06" w14:textId="77777777" w:rsidR="00FA473E" w:rsidRPr="008E0C35" w:rsidRDefault="00FA473E" w:rsidP="005D7D63">
            <w:pPr>
              <w:pStyle w:val="PargrafodaLista"/>
              <w:ind w:left="720"/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lastRenderedPageBreak/>
              <w:t>Relax. Eu me sinto relaxada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53695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BDF5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332F2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710B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B61AD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:rsidRPr="008E0C35" w14:paraId="1713DB77" w14:textId="77777777" w:rsidTr="005D7D63">
        <w:trPr>
          <w:trHeight w:val="355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DE0" w14:textId="77777777" w:rsidR="00FA473E" w:rsidRPr="008E0C35" w:rsidRDefault="00FA473E" w:rsidP="005D7D63">
            <w:pPr>
              <w:pStyle w:val="PargrafodaLista"/>
              <w:ind w:left="720"/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>Energ. Eu me sinto cheia de energia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BB6FC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CEDF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F503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F502E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3B142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:rsidRPr="008E0C35" w14:paraId="535AE46D" w14:textId="77777777" w:rsidTr="005D7D63">
        <w:trPr>
          <w:trHeight w:val="355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1755" w14:textId="77777777" w:rsidR="00FA473E" w:rsidRPr="008E0C35" w:rsidRDefault="00FA473E" w:rsidP="005D7D63">
            <w:pPr>
              <w:pStyle w:val="PargrafodaLista"/>
              <w:ind w:left="720"/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proofErr w:type="spellStart"/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>Good</w:t>
            </w:r>
            <w:proofErr w:type="spellEnd"/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>. Eu me sinto bem comigo mesma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0414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431D6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858E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75E0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CB51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:rsidRPr="008E0C35" w14:paraId="5DADBA20" w14:textId="77777777" w:rsidTr="005D7D63">
        <w:trPr>
          <w:trHeight w:val="355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0921" w14:textId="77777777" w:rsidR="00FA473E" w:rsidRPr="008E0C35" w:rsidRDefault="00FA473E" w:rsidP="005D7D63">
            <w:pPr>
              <w:pStyle w:val="PargrafodaLista"/>
              <w:ind w:left="720"/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proofErr w:type="spellStart"/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>Confi</w:t>
            </w:r>
            <w:proofErr w:type="spellEnd"/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>. Eu me sinto confiante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2787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5F81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69C46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5FD0E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AA78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:rsidRPr="008E0C35" w14:paraId="7282C060" w14:textId="77777777" w:rsidTr="005D7D63">
        <w:trPr>
          <w:trHeight w:val="355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3EA8" w14:textId="77777777" w:rsidR="00FA473E" w:rsidRPr="008E0C35" w:rsidRDefault="00FA473E" w:rsidP="005D7D63">
            <w:pPr>
              <w:pStyle w:val="PargrafodaLista"/>
              <w:ind w:left="720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</w:pPr>
            <w:proofErr w:type="spellStart"/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>Cheer</w:t>
            </w:r>
            <w:proofErr w:type="spellEnd"/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>. Eu me sinto animada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2957D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DA9F7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1C21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0F0D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69AC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14:paraId="3404655E" w14:textId="77777777" w:rsidTr="005D7D63">
        <w:trPr>
          <w:trHeight w:val="355"/>
        </w:trPr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1B5D" w14:textId="77777777" w:rsidR="00FA473E" w:rsidRPr="008E0C35" w:rsidRDefault="00FA473E" w:rsidP="005D7D63">
            <w:pPr>
              <w:pStyle w:val="PargrafodaLista"/>
              <w:ind w:left="720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</w:pPr>
            <w:r w:rsidRPr="008E0C3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 xml:space="preserve">Categ. </w:t>
            </w:r>
            <w:r w:rsidRPr="009E73B5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  <w:lang w:val="pt-BR"/>
              </w:rPr>
              <w:t>As condições do meu cabelo fazem eu me sentir bem comigo mesma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57542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040D6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461C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5704" w14:t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3329" w14:textId="77777777" w:rsidR="00FA473E" w:rsidRPr="008D1FD6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8E0C35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</w:tbl>
    <w:p w14:paraId="27B186D7" w14:textId="77777777" w:rsidR="00FA473E" w:rsidRDefault="00FA473E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ind w:left="1134" w:hanging="1134"/>
        <w:jc w:val="both"/>
        <w:rPr>
          <w:rFonts w:asciiTheme="minorHAnsi" w:hAnsiTheme="minorHAnsi" w:cstheme="minorHAnsi"/>
          <w:b/>
          <w:color w:val="FF0000"/>
        </w:rPr>
      </w:pPr>
    </w:p>
    <w:p w14:paraId="608EA8B7" w14:textId="77777777" w:rsidR="00FA473E" w:rsidRDefault="00FA473E" w:rsidP="00FA473E">
      <w:pPr>
        <w:tabs>
          <w:tab w:val="left" w:pos="567"/>
          <w:tab w:val="left" w:pos="1134"/>
          <w:tab w:val="left" w:pos="4253"/>
          <w:tab w:val="left" w:pos="6237"/>
          <w:tab w:val="left" w:pos="7939"/>
        </w:tabs>
        <w:jc w:val="both"/>
        <w:rPr>
          <w:rFonts w:asciiTheme="minorHAnsi" w:hAnsiTheme="minorHAnsi" w:cstheme="minorHAnsi"/>
          <w:b/>
          <w:color w:val="FF0000"/>
        </w:rPr>
      </w:pPr>
    </w:p>
    <w:p w14:paraId="5BEB60AD" w14:textId="77777777" w:rsidR="00FA473E" w:rsidRDefault="00FA473E" w:rsidP="00FA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284"/>
        </w:tabs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000000"/>
        </w:rPr>
        <w:t>BLOCO 2 – AVALIAÇÃO DO PRODUTO</w:t>
      </w:r>
    </w:p>
    <w:p w14:paraId="6FE8B1C6" w14:textId="77777777" w:rsidR="00FA473E" w:rsidRPr="00811151" w:rsidRDefault="00FA473E" w:rsidP="00FA473E">
      <w:pPr>
        <w:tabs>
          <w:tab w:val="left" w:pos="567"/>
          <w:tab w:val="left" w:pos="3544"/>
          <w:tab w:val="left" w:pos="4111"/>
        </w:tabs>
        <w:ind w:left="567" w:hanging="567"/>
        <w:rPr>
          <w:rFonts w:asciiTheme="minorHAnsi" w:hAnsiTheme="minorHAnsi" w:cstheme="minorHAnsi"/>
          <w:b/>
        </w:rPr>
      </w:pPr>
    </w:p>
    <w:p w14:paraId="4CF8EC78" w14:textId="013ACF5A" w:rsidR="00FA473E" w:rsidRDefault="00FA473E" w:rsidP="00FA473E">
      <w:pPr>
        <w:tabs>
          <w:tab w:val="left" w:pos="567"/>
          <w:tab w:val="left" w:pos="3544"/>
          <w:tab w:val="left" w:pos="4111"/>
        </w:tabs>
        <w:rPr>
          <w:rFonts w:asciiTheme="minorHAnsi" w:hAnsiTheme="minorHAnsi" w:cstheme="minorHAnsi"/>
          <w:b/>
        </w:rPr>
      </w:pPr>
      <w:r w:rsidRPr="00811151">
        <w:rPr>
          <w:rFonts w:asciiTheme="minorHAnsi" w:hAnsiTheme="minorHAnsi" w:cstheme="minorHAnsi"/>
          <w:b/>
          <w:color w:val="FF0000"/>
        </w:rPr>
        <w:t xml:space="preserve">INTRO </w:t>
      </w:r>
      <w:r>
        <w:rPr>
          <w:rFonts w:asciiTheme="minorHAnsi" w:hAnsiTheme="minorHAnsi" w:cstheme="minorHAnsi"/>
          <w:b/>
        </w:rPr>
        <w:t xml:space="preserve">Agora vamos falar sobre a APLICAÇÃO do </w:t>
      </w:r>
      <w:r w:rsidR="00CF01B0">
        <w:rPr>
          <w:rFonts w:asciiTheme="minorHAnsi" w:hAnsiTheme="minorHAnsi" w:cstheme="minorHAnsi"/>
          <w:b/>
        </w:rPr>
        <w:t>creme para pentear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que você testou nos últimos 7 dias</w:t>
      </w:r>
    </w:p>
    <w:p w14:paraId="04949509" w14:textId="77777777" w:rsidR="00FA473E" w:rsidRDefault="00FA473E" w:rsidP="00FA473E">
      <w:pPr>
        <w:tabs>
          <w:tab w:val="left" w:pos="567"/>
          <w:tab w:val="left" w:pos="3544"/>
          <w:tab w:val="left" w:pos="4111"/>
        </w:tabs>
        <w:rPr>
          <w:rFonts w:asciiTheme="minorHAnsi" w:hAnsiTheme="minorHAnsi" w:cstheme="minorHAnsi"/>
          <w:b/>
          <w:bCs/>
        </w:rPr>
      </w:pPr>
    </w:p>
    <w:p w14:paraId="53261ACA" w14:textId="2851AC4A" w:rsidR="00FA473E" w:rsidRDefault="00FA473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</w:rPr>
      </w:pPr>
      <w:r w:rsidRPr="00415C5C">
        <w:rPr>
          <w:rFonts w:asciiTheme="minorHAnsi" w:hAnsiTheme="minorHAnsi" w:cstheme="minorHAnsi"/>
          <w:b/>
        </w:rPr>
        <w:t>HC_EVLV_P1</w:t>
      </w:r>
      <w:r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  <w:bCs/>
          <w:lang w:eastAsia="fr-FR"/>
        </w:rPr>
        <w:t xml:space="preserve">. </w:t>
      </w:r>
      <w:r>
        <w:rPr>
          <w:rFonts w:asciiTheme="minorHAnsi" w:hAnsiTheme="minorHAnsi" w:cstheme="minorHAnsi"/>
          <w:lang w:eastAsia="fr-FR"/>
        </w:rPr>
        <w:t xml:space="preserve">Você vai ver mais algumas frases que podem ou não descrever </w:t>
      </w:r>
      <w:r>
        <w:rPr>
          <w:rFonts w:asciiTheme="minorHAnsi" w:hAnsiTheme="minorHAnsi" w:cstheme="minorHAnsi"/>
        </w:rPr>
        <w:t xml:space="preserve">características do </w:t>
      </w:r>
      <w:r w:rsidR="00CF01B0">
        <w:rPr>
          <w:rFonts w:asciiTheme="minorHAnsi" w:hAnsiTheme="minorHAnsi" w:cstheme="minorHAnsi"/>
          <w:bCs/>
        </w:rPr>
        <w:t>creme para pentear</w:t>
      </w:r>
      <w:r>
        <w:rPr>
          <w:rFonts w:asciiTheme="minorHAnsi" w:hAnsiTheme="minorHAnsi" w:cstheme="minorHAnsi"/>
        </w:rPr>
        <w:t xml:space="preserve"> testado</w:t>
      </w:r>
    </w:p>
    <w:p w14:paraId="77DE8AC6" w14:textId="77777777" w:rsidR="00FA473E" w:rsidRDefault="00FA473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  <w:strike/>
        </w:rPr>
      </w:pPr>
      <w:r>
        <w:rPr>
          <w:rFonts w:asciiTheme="minorHAnsi" w:hAnsiTheme="minorHAnsi" w:cstheme="minorHAnsi"/>
        </w:rPr>
        <w:t xml:space="preserve">Para cada frase, </w:t>
      </w:r>
      <w:r>
        <w:rPr>
          <w:rFonts w:asciiTheme="minorHAnsi" w:hAnsiTheme="minorHAnsi" w:cstheme="minorHAnsi"/>
          <w:color w:val="000000" w:themeColor="text1"/>
        </w:rPr>
        <w:t>responda se você concorda ou discorda das afirmações a seguir:</w:t>
      </w:r>
    </w:p>
    <w:p w14:paraId="2F7ED481" w14:textId="77777777" w:rsidR="00FA473E" w:rsidRDefault="00FA473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</w:rPr>
      </w:pPr>
    </w:p>
    <w:p w14:paraId="2FAB1508" w14:textId="77777777" w:rsidR="00FA473E" w:rsidRDefault="00FA473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  <w:color w:val="FF0000"/>
        </w:rPr>
        <w:t>RODIZIAR ALTERNATIVAS (RU POR LINHA)</w:t>
      </w:r>
    </w:p>
    <w:p w14:paraId="5152A846" w14:textId="77777777" w:rsidR="00FA473E" w:rsidRDefault="00FA473E" w:rsidP="00FA473E">
      <w:pPr>
        <w:tabs>
          <w:tab w:val="left" w:pos="567"/>
          <w:tab w:val="left" w:pos="1134"/>
          <w:tab w:val="center" w:pos="5670"/>
          <w:tab w:val="center" w:pos="6663"/>
          <w:tab w:val="center" w:pos="7797"/>
          <w:tab w:val="center" w:pos="9072"/>
          <w:tab w:val="center" w:pos="10206"/>
        </w:tabs>
        <w:jc w:val="both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  <w:color w:val="FF0000"/>
        </w:rPr>
        <w:t>MOSTRAR A FRASE EM CIMA DA ESCALA</w:t>
      </w:r>
    </w:p>
    <w:p w14:paraId="6B0E737F" w14:textId="77777777" w:rsidR="00FA473E" w:rsidRDefault="00FA473E" w:rsidP="00FA473E">
      <w:pPr>
        <w:spacing w:line="260" w:lineRule="exact"/>
        <w:rPr>
          <w:rFonts w:asciiTheme="minorHAnsi" w:hAnsiTheme="minorHAnsi" w:cstheme="minorHAnsi"/>
          <w:lang w:eastAsia="fr-FR"/>
        </w:rPr>
      </w:pPr>
    </w:p>
    <w:tbl>
      <w:tblPr>
        <w:tblW w:w="5292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4"/>
        <w:gridCol w:w="1258"/>
        <w:gridCol w:w="1260"/>
        <w:gridCol w:w="1260"/>
        <w:gridCol w:w="1260"/>
        <w:gridCol w:w="1258"/>
      </w:tblGrid>
      <w:tr w:rsidR="00FA473E" w14:paraId="6B8CAA4D" w14:textId="77777777" w:rsidTr="005D7D63">
        <w:trPr>
          <w:trHeight w:val="367"/>
        </w:trPr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71C8D3" w14:textId="37E772C7" w:rsidR="00FA473E" w:rsidRPr="00B567B2" w:rsidRDefault="00FA473E" w:rsidP="005D7D63">
            <w:pPr>
              <w:rPr>
                <w:rFonts w:asciiTheme="minorHAnsi" w:hAnsiTheme="minorHAnsi" w:cstheme="minorHAnsi"/>
              </w:rPr>
            </w:pPr>
            <w:r w:rsidRPr="00B567B2">
              <w:rPr>
                <w:rFonts w:asciiTheme="minorHAnsi" w:hAnsiTheme="minorHAnsi" w:cstheme="minorHAnsi"/>
              </w:rPr>
              <w:t xml:space="preserve">É um </w:t>
            </w:r>
            <w:r w:rsidR="00CF01B0">
              <w:rPr>
                <w:rFonts w:asciiTheme="minorHAnsi" w:hAnsiTheme="minorHAnsi" w:cstheme="minorHAnsi"/>
              </w:rPr>
              <w:t>creme para pentear</w:t>
            </w:r>
            <w:r w:rsidRPr="00B567B2">
              <w:rPr>
                <w:rFonts w:asciiTheme="minorHAnsi" w:hAnsiTheme="minorHAnsi" w:cstheme="minorHAnsi"/>
              </w:rPr>
              <w:t xml:space="preserve"> que: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1F987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Discorda totalmente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3E96B1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Discorda um pouco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7FEA8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Não concorda nem discorda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6164A0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Concorda um pouco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5E0FB1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Concorda totalmente</w:t>
            </w:r>
          </w:p>
        </w:tc>
      </w:tr>
      <w:tr w:rsidR="00FA473E" w14:paraId="73ACBB2C" w14:textId="77777777" w:rsidTr="005D7D63">
        <w:trPr>
          <w:trHeight w:val="367"/>
        </w:trPr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E443C" w14:textId="77777777" w:rsidR="00FA473E" w:rsidRPr="00B567B2" w:rsidRDefault="00FA473E" w:rsidP="005D7D63">
            <w:pPr>
              <w:pStyle w:val="PargrafodaLista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>É f</w:t>
            </w:r>
            <w:r w:rsidRPr="007D114B"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>ácil de dosar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79CE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99CAB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14E0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BD86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A9F3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14:paraId="6E725C50" w14:textId="77777777" w:rsidTr="005D7D63">
        <w:trPr>
          <w:trHeight w:val="367"/>
        </w:trPr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57667" w14:textId="77777777" w:rsidR="00FA473E" w:rsidRPr="00B567B2" w:rsidRDefault="00FA473E" w:rsidP="005D7D63">
            <w:pPr>
              <w:pStyle w:val="PargrafodaLista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>É f</w:t>
            </w:r>
            <w:r w:rsidRPr="007D114B"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>ácil de espalhar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2B27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59EC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69C02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BDA6E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A8C4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14:paraId="7A4A943F" w14:textId="77777777" w:rsidTr="005D7D63">
        <w:trPr>
          <w:trHeight w:val="367"/>
        </w:trPr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C65AB" w14:textId="77777777" w:rsidR="00FA473E" w:rsidRPr="00B567B2" w:rsidRDefault="00FA473E" w:rsidP="005D7D63">
            <w:pPr>
              <w:pStyle w:val="PargrafodaLista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 w:rsidRPr="007D114B"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>Absorve rapidamente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2DA8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6C63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CA3C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4974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0863D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14:paraId="0F014C4D" w14:textId="77777777" w:rsidTr="005D7D63">
        <w:trPr>
          <w:trHeight w:val="367"/>
        </w:trPr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6222B" w14:textId="77777777" w:rsidR="00FA473E" w:rsidRPr="00B567B2" w:rsidRDefault="00FA473E" w:rsidP="005D7D63">
            <w:pPr>
              <w:pStyle w:val="PargrafodaLista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 w:rsidRPr="007D114B"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>Tem bom rendimento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87CA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24C0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DC7D2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7969D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9B7E9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14:paraId="4481000F" w14:textId="77777777" w:rsidTr="005D7D63">
        <w:trPr>
          <w:trHeight w:val="367"/>
        </w:trPr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8DF11" w14:textId="77777777" w:rsidR="00FA473E" w:rsidRPr="00B567B2" w:rsidRDefault="00FA473E" w:rsidP="005D7D63">
            <w:pPr>
              <w:pStyle w:val="PargrafodaLista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 w:rsidRPr="007D114B"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>Não deixa as mãos oleosas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278BF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F34F7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D20F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3343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5273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FA473E" w14:paraId="5007C338" w14:textId="77777777" w:rsidTr="005D7D63">
        <w:trPr>
          <w:trHeight w:val="367"/>
        </w:trPr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C2A13" w14:textId="77777777" w:rsidR="00FA473E" w:rsidRPr="00B567B2" w:rsidRDefault="00FA473E" w:rsidP="005D7D63">
            <w:pPr>
              <w:pStyle w:val="PargrafodaLista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</w:pPr>
            <w:r w:rsidRPr="007D114B">
              <w:rPr>
                <w:rFonts w:asciiTheme="minorHAnsi" w:hAnsiTheme="minorHAnsi" w:cstheme="minorHAnsi"/>
                <w:sz w:val="22"/>
                <w:szCs w:val="22"/>
                <w:lang w:val="pt-BR" w:eastAsia="en-US"/>
              </w:rPr>
              <w:t>Posso usá-lo sempre que quiser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E096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B17C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FB777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2CC3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418E" w14:textId="77777777" w:rsidR="00FA473E" w:rsidRPr="00B567B2" w:rsidRDefault="00FA473E" w:rsidP="005D7D63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B567B2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</w:tbl>
    <w:p w14:paraId="54D924FE" w14:textId="77777777" w:rsidR="00FA473E" w:rsidRDefault="00FA473E" w:rsidP="00FA473E">
      <w:pPr>
        <w:jc w:val="both"/>
        <w:rPr>
          <w:rFonts w:asciiTheme="minorHAnsi" w:hAnsiTheme="minorHAnsi" w:cstheme="minorHAnsi"/>
          <w:b/>
        </w:rPr>
      </w:pPr>
    </w:p>
    <w:p w14:paraId="6DA7F48A" w14:textId="77777777" w:rsidR="00231A5F" w:rsidRDefault="00231A5F" w:rsidP="00FA473E">
      <w:pPr>
        <w:spacing w:line="260" w:lineRule="exact"/>
        <w:rPr>
          <w:rFonts w:asciiTheme="minorHAnsi" w:hAnsiTheme="minorHAnsi" w:cstheme="minorHAnsi"/>
          <w:b/>
          <w:bCs/>
          <w:lang w:eastAsia="fr-FR"/>
        </w:rPr>
      </w:pPr>
    </w:p>
    <w:p w14:paraId="296D0276" w14:textId="1F7EBE56" w:rsidR="00FA473E" w:rsidRDefault="00FA473E" w:rsidP="00FA473E">
      <w:pPr>
        <w:spacing w:line="260" w:lineRule="exact"/>
        <w:rPr>
          <w:rFonts w:asciiTheme="minorHAnsi" w:hAnsiTheme="minorHAnsi" w:cstheme="minorHAnsi"/>
          <w:b/>
          <w:bCs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HC_EVLV_P1</w:t>
      </w:r>
      <w:r>
        <w:rPr>
          <w:rFonts w:asciiTheme="minorHAnsi" w:hAnsiTheme="minorHAnsi" w:cstheme="minorHAnsi"/>
          <w:b/>
          <w:bCs/>
          <w:lang w:eastAsia="fr-FR"/>
        </w:rPr>
        <w:t>4.</w:t>
      </w:r>
      <w:r>
        <w:rPr>
          <w:rFonts w:asciiTheme="minorHAnsi" w:hAnsiTheme="minorHAnsi" w:cstheme="minorHAnsi"/>
          <w:lang w:eastAsia="fr-FR"/>
        </w:rPr>
        <w:t xml:space="preserve"> O quanto você diria que gostou da </w:t>
      </w:r>
      <w:r w:rsidRPr="000C18C9">
        <w:rPr>
          <w:rFonts w:asciiTheme="minorHAnsi" w:hAnsiTheme="minorHAnsi" w:cstheme="minorHAnsi"/>
          <w:b/>
          <w:bCs/>
          <w:u w:val="single"/>
          <w:lang w:eastAsia="fr-FR"/>
        </w:rPr>
        <w:t>aparência</w:t>
      </w:r>
      <w:r>
        <w:rPr>
          <w:rFonts w:asciiTheme="minorHAnsi" w:hAnsiTheme="minorHAnsi" w:cstheme="minorHAnsi"/>
          <w:lang w:eastAsia="fr-FR"/>
        </w:rPr>
        <w:t xml:space="preserve"> e da </w:t>
      </w:r>
      <w:r w:rsidRPr="000C18C9">
        <w:rPr>
          <w:rFonts w:asciiTheme="minorHAnsi" w:hAnsiTheme="minorHAnsi" w:cstheme="minorHAnsi"/>
          <w:b/>
          <w:bCs/>
          <w:u w:val="single"/>
          <w:lang w:eastAsia="fr-FR"/>
        </w:rPr>
        <w:t>cor</w:t>
      </w:r>
      <w:r>
        <w:rPr>
          <w:rFonts w:asciiTheme="minorHAnsi" w:hAnsiTheme="minorHAnsi" w:cstheme="minorHAnsi"/>
          <w:lang w:eastAsia="fr-FR"/>
        </w:rPr>
        <w:t xml:space="preserve"> do </w:t>
      </w:r>
      <w:r w:rsidR="00CF01B0">
        <w:rPr>
          <w:rFonts w:asciiTheme="minorHAnsi" w:hAnsiTheme="minorHAnsi" w:cstheme="minorHAnsi"/>
          <w:lang w:eastAsia="fr-FR"/>
        </w:rPr>
        <w:t>creme para pentear</w:t>
      </w:r>
      <w:r>
        <w:rPr>
          <w:rFonts w:asciiTheme="minorHAnsi" w:hAnsiTheme="minorHAnsi" w:cstheme="minorHAnsi"/>
          <w:lang w:eastAsia="fr-FR"/>
        </w:rPr>
        <w:t xml:space="preserve"> testado</w:t>
      </w:r>
      <w:r>
        <w:rPr>
          <w:rFonts w:asciiTheme="minorHAnsi" w:hAnsiTheme="minorHAnsi" w:cstheme="minorHAnsi"/>
        </w:rPr>
        <w:t xml:space="preserve">? </w:t>
      </w:r>
      <w:r>
        <w:rPr>
          <w:rFonts w:asciiTheme="minorHAnsi" w:hAnsiTheme="minorHAnsi" w:cstheme="minorHAnsi"/>
          <w:bCs/>
          <w:i/>
          <w:iCs/>
        </w:rPr>
        <w:t>Selecione apenas uma resposta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</w:rPr>
        <w:t xml:space="preserve">(RU) </w:t>
      </w:r>
    </w:p>
    <w:p w14:paraId="560428B4" w14:textId="77777777" w:rsidR="00FA473E" w:rsidRDefault="00FA473E" w:rsidP="00FA473E">
      <w:pPr>
        <w:spacing w:line="260" w:lineRule="exact"/>
        <w:ind w:left="709" w:hanging="709"/>
        <w:rPr>
          <w:rFonts w:asciiTheme="minorHAnsi" w:hAnsiTheme="minorHAnsi" w:cstheme="minorHAnsi"/>
          <w:b/>
          <w:bCs/>
          <w:lang w:eastAsia="fr-FR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887BAE" w14:paraId="5F61CBAC" w14:textId="77777777" w:rsidTr="005D7D63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784C" w14:textId="33DC4D2C" w:rsidR="00887BAE" w:rsidRPr="00FC7051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FC7051">
              <w:rPr>
                <w:rFonts w:ascii="Calibri" w:hAnsi="Calibri" w:cs="Calibri"/>
                <w:color w:val="000000"/>
              </w:rPr>
              <w:t>Não gosto nada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05ED" w14:textId="22FF3BE5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C7051">
              <w:rPr>
                <w:rFonts w:ascii="Calibri" w:hAnsi="Calibri" w:cs="Calibri"/>
                <w:color w:val="000000"/>
              </w:rPr>
              <w:t>Não gosto muito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3AED" w14:textId="692AFAB7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um pouco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76A2B" w14:textId="48E17745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0C5D2" w14:textId="58251167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muito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C6BC" w14:textId="6C6CAA85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extremamente</w:t>
            </w:r>
          </w:p>
        </w:tc>
      </w:tr>
      <w:tr w:rsidR="00887BAE" w14:paraId="3EBF3ECD" w14:textId="77777777" w:rsidTr="005D7D63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7A39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90B665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B22ACB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206904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698BEE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29FC42" w14:textId="77777777" w:rsidR="00887B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</w:tbl>
    <w:p w14:paraId="49D91B9C" w14:textId="77777777" w:rsidR="00FA473E" w:rsidRDefault="00FA473E" w:rsidP="00FA473E">
      <w:pPr>
        <w:spacing w:line="260" w:lineRule="exact"/>
        <w:rPr>
          <w:rFonts w:asciiTheme="minorHAnsi" w:hAnsiTheme="minorHAnsi" w:cstheme="minorHAnsi"/>
          <w:b/>
          <w:bCs/>
          <w:lang w:eastAsia="fr-FR"/>
        </w:rPr>
      </w:pPr>
    </w:p>
    <w:p w14:paraId="2905010C" w14:textId="77777777" w:rsidR="00FA473E" w:rsidRDefault="00FA473E" w:rsidP="00FA473E">
      <w:pPr>
        <w:spacing w:line="260" w:lineRule="exact"/>
        <w:rPr>
          <w:rFonts w:asciiTheme="minorHAnsi" w:hAnsiTheme="minorHAnsi" w:cstheme="minorHAnsi"/>
          <w:b/>
          <w:bCs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HC_EVLV_P1</w:t>
      </w:r>
      <w:r>
        <w:rPr>
          <w:rFonts w:asciiTheme="minorHAnsi" w:hAnsiTheme="minorHAnsi" w:cstheme="minorHAnsi"/>
          <w:b/>
          <w:bCs/>
          <w:lang w:eastAsia="fr-FR"/>
        </w:rPr>
        <w:t>5.</w:t>
      </w:r>
      <w:r>
        <w:rPr>
          <w:rFonts w:asciiTheme="minorHAnsi" w:hAnsiTheme="minorHAnsi" w:cstheme="minorHAnsi"/>
          <w:lang w:eastAsia="fr-FR"/>
        </w:rPr>
        <w:t xml:space="preserve"> O quanto você diria que gostou da </w:t>
      </w:r>
      <w:r w:rsidRPr="000C18C9">
        <w:rPr>
          <w:rFonts w:asciiTheme="minorHAnsi" w:hAnsiTheme="minorHAnsi" w:cstheme="minorHAnsi"/>
          <w:b/>
          <w:bCs/>
          <w:u w:val="single"/>
          <w:lang w:eastAsia="fr-FR"/>
        </w:rPr>
        <w:t>textura</w:t>
      </w:r>
      <w:r>
        <w:rPr>
          <w:rFonts w:asciiTheme="minorHAnsi" w:hAnsiTheme="minorHAnsi" w:cstheme="minorHAnsi"/>
          <w:b/>
          <w:bCs/>
          <w:u w:val="single"/>
          <w:lang w:eastAsia="fr-FR"/>
        </w:rPr>
        <w:t>/consistência</w:t>
      </w:r>
      <w:r>
        <w:rPr>
          <w:rFonts w:asciiTheme="minorHAnsi" w:hAnsiTheme="minorHAnsi" w:cstheme="minorHAnsi"/>
          <w:lang w:eastAsia="fr-FR"/>
        </w:rPr>
        <w:t xml:space="preserve"> desse produto</w:t>
      </w:r>
      <w:r>
        <w:rPr>
          <w:rFonts w:asciiTheme="minorHAnsi" w:hAnsiTheme="minorHAnsi" w:cstheme="minorHAnsi"/>
        </w:rPr>
        <w:t xml:space="preserve">? </w:t>
      </w:r>
      <w:r>
        <w:rPr>
          <w:rFonts w:asciiTheme="minorHAnsi" w:hAnsiTheme="minorHAnsi" w:cstheme="minorHAnsi"/>
          <w:bCs/>
          <w:i/>
          <w:iCs/>
        </w:rPr>
        <w:t>Selecione apenas uma resposta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</w:rPr>
        <w:t>(RU)</w:t>
      </w:r>
    </w:p>
    <w:p w14:paraId="4005E6E0" w14:textId="77777777" w:rsidR="00FA473E" w:rsidRDefault="00FA473E" w:rsidP="00FA473E">
      <w:pPr>
        <w:spacing w:line="260" w:lineRule="exact"/>
        <w:ind w:left="709" w:hanging="709"/>
        <w:rPr>
          <w:rFonts w:asciiTheme="minorHAnsi" w:hAnsiTheme="minorHAnsi" w:cstheme="minorHAnsi"/>
          <w:b/>
          <w:bCs/>
          <w:lang w:eastAsia="fr-FR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887BAE" w14:paraId="530C428C" w14:textId="77777777" w:rsidTr="005D7D63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FE16" w14:textId="06A71DB7" w:rsidR="00887BAE" w:rsidRPr="00FC7051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FC7051">
              <w:rPr>
                <w:rFonts w:ascii="Calibri" w:hAnsi="Calibri" w:cs="Calibri"/>
                <w:color w:val="000000"/>
              </w:rPr>
              <w:t>Não gosto nada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5C40" w14:textId="291D5AC4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C7051">
              <w:rPr>
                <w:rFonts w:ascii="Calibri" w:hAnsi="Calibri" w:cs="Calibri"/>
                <w:color w:val="000000"/>
              </w:rPr>
              <w:t>Não gosto muito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B6F3" w14:textId="53B58092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um pouco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6EDB" w14:textId="5638E91E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194A9" w14:textId="1361F481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muito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EDB6" w14:textId="4E0FFF39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extremamente</w:t>
            </w:r>
          </w:p>
        </w:tc>
      </w:tr>
      <w:tr w:rsidR="00887BAE" w14:paraId="2EDAEAA9" w14:textId="77777777" w:rsidTr="005D7D63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1D020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7A183D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00DA58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C510F3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280FD8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F4BBF2" w14:textId="77777777" w:rsidR="00887B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</w:tbl>
    <w:p w14:paraId="1F6934A1" w14:textId="77777777" w:rsidR="00FA473E" w:rsidRDefault="00FA473E" w:rsidP="00FA473E">
      <w:pPr>
        <w:rPr>
          <w:rFonts w:asciiTheme="minorHAnsi" w:hAnsiTheme="minorHAnsi" w:cstheme="minorHAnsi"/>
          <w:b/>
        </w:rPr>
      </w:pPr>
    </w:p>
    <w:p w14:paraId="2214D929" w14:textId="4910712C" w:rsidR="00FA473E" w:rsidRDefault="00FA473E" w:rsidP="00FA473E">
      <w:pPr>
        <w:rPr>
          <w:rFonts w:asciiTheme="minorHAnsi" w:hAnsiTheme="minorHAnsi" w:cstheme="minorHAnsi"/>
          <w:bCs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HC_EVLV_P1</w:t>
      </w:r>
      <w:r>
        <w:rPr>
          <w:rFonts w:asciiTheme="minorHAnsi" w:hAnsiTheme="minorHAnsi" w:cstheme="minorHAnsi"/>
          <w:b/>
          <w:bCs/>
          <w:lang w:eastAsia="fr-FR"/>
        </w:rPr>
        <w:t>5</w:t>
      </w:r>
      <w:r>
        <w:rPr>
          <w:rFonts w:asciiTheme="minorHAnsi" w:hAnsiTheme="minorHAnsi" w:cstheme="minorHAnsi"/>
          <w:b/>
        </w:rPr>
        <w:t xml:space="preserve">A. </w:t>
      </w:r>
      <w:r>
        <w:rPr>
          <w:rFonts w:asciiTheme="minorHAnsi" w:hAnsiTheme="minorHAnsi" w:cstheme="minorHAnsi"/>
          <w:bCs/>
        </w:rPr>
        <w:t xml:space="preserve">Se você fosse descrever a </w:t>
      </w:r>
      <w:r w:rsidRPr="00277EE1">
        <w:rPr>
          <w:rFonts w:asciiTheme="minorHAnsi" w:hAnsiTheme="minorHAnsi" w:cstheme="minorHAnsi"/>
          <w:b/>
          <w:u w:val="single"/>
        </w:rPr>
        <w:t>textura</w:t>
      </w:r>
      <w:r>
        <w:rPr>
          <w:rFonts w:asciiTheme="minorHAnsi" w:hAnsiTheme="minorHAnsi" w:cstheme="minorHAnsi"/>
          <w:b/>
          <w:u w:val="single"/>
        </w:rPr>
        <w:t>/</w:t>
      </w:r>
      <w:r w:rsidR="00231A5F">
        <w:rPr>
          <w:rFonts w:asciiTheme="minorHAnsi" w:hAnsiTheme="minorHAnsi" w:cstheme="minorHAnsi"/>
          <w:b/>
          <w:u w:val="single"/>
        </w:rPr>
        <w:t>consistência</w:t>
      </w:r>
      <w:r>
        <w:rPr>
          <w:rFonts w:asciiTheme="minorHAnsi" w:hAnsiTheme="minorHAnsi" w:cstheme="minorHAnsi"/>
          <w:bCs/>
        </w:rPr>
        <w:t xml:space="preserve"> desse produto em apenas uma palavra, qual seria?</w:t>
      </w:r>
    </w:p>
    <w:p w14:paraId="14DBB71D" w14:textId="77777777" w:rsidR="00FA473E" w:rsidRDefault="00FA473E" w:rsidP="00FA473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1"/>
      </w:tblGrid>
      <w:tr w:rsidR="00FA473E" w14:paraId="19F19541" w14:textId="77777777" w:rsidTr="005D7D63">
        <w:tc>
          <w:tcPr>
            <w:tcW w:w="9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965F" w14:textId="77777777" w:rsidR="00FA473E" w:rsidRDefault="00FA473E" w:rsidP="005D7D63">
            <w:pPr>
              <w:pStyle w:val="Numerada"/>
              <w:numPr>
                <w:ilvl w:val="0"/>
                <w:numId w:val="0"/>
              </w:numPr>
              <w:tabs>
                <w:tab w:val="num" w:pos="643"/>
              </w:tabs>
              <w:spacing w:after="0"/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14:paraId="63F790D0" w14:textId="77777777" w:rsidR="00FA473E" w:rsidRDefault="00FA473E" w:rsidP="00FA473E">
      <w:pPr>
        <w:jc w:val="both"/>
        <w:rPr>
          <w:rFonts w:asciiTheme="minorHAnsi" w:hAnsiTheme="minorHAnsi" w:cstheme="minorHAnsi"/>
          <w:b/>
        </w:rPr>
      </w:pPr>
    </w:p>
    <w:p w14:paraId="2B7B703A" w14:textId="77777777" w:rsidR="00FA473E" w:rsidRDefault="00FA473E" w:rsidP="00FA473E">
      <w:pPr>
        <w:spacing w:line="260" w:lineRule="exact"/>
        <w:rPr>
          <w:rFonts w:asciiTheme="minorHAnsi" w:hAnsiTheme="minorHAnsi" w:cstheme="minorHAnsi"/>
          <w:b/>
          <w:bCs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lastRenderedPageBreak/>
        <w:t>HC_EVLV_P1</w:t>
      </w:r>
      <w:r>
        <w:rPr>
          <w:rFonts w:asciiTheme="minorHAnsi" w:hAnsiTheme="minorHAnsi" w:cstheme="minorHAnsi"/>
          <w:b/>
          <w:bCs/>
          <w:lang w:eastAsia="fr-FR"/>
        </w:rPr>
        <w:t>6.</w:t>
      </w:r>
      <w:r>
        <w:rPr>
          <w:rFonts w:asciiTheme="minorHAnsi" w:hAnsiTheme="minorHAnsi" w:cstheme="minorHAnsi"/>
          <w:lang w:eastAsia="fr-FR"/>
        </w:rPr>
        <w:t xml:space="preserve"> </w:t>
      </w:r>
      <w:r w:rsidRPr="0048706C">
        <w:rPr>
          <w:rFonts w:asciiTheme="minorHAnsi" w:hAnsiTheme="minorHAnsi" w:cstheme="minorHAnsi"/>
          <w:lang w:eastAsia="fr-FR"/>
        </w:rPr>
        <w:t xml:space="preserve">E você diria que a </w:t>
      </w:r>
      <w:r w:rsidRPr="0048706C">
        <w:rPr>
          <w:rFonts w:asciiTheme="minorHAnsi" w:hAnsiTheme="minorHAnsi" w:cstheme="minorHAnsi"/>
          <w:b/>
          <w:bCs/>
          <w:u w:val="single"/>
          <w:lang w:eastAsia="fr-FR"/>
        </w:rPr>
        <w:t>textura/consistência</w:t>
      </w:r>
      <w:r w:rsidRPr="0048706C">
        <w:rPr>
          <w:rFonts w:asciiTheme="minorHAnsi" w:hAnsiTheme="minorHAnsi" w:cstheme="minorHAnsi"/>
          <w:lang w:eastAsia="fr-FR"/>
        </w:rPr>
        <w:t xml:space="preserve"> desse produto é.</w:t>
      </w:r>
      <w:proofErr w:type="gramStart"/>
      <w:r w:rsidRPr="0048706C">
        <w:rPr>
          <w:rFonts w:asciiTheme="minorHAnsi" w:hAnsiTheme="minorHAnsi" w:cstheme="minorHAnsi"/>
          <w:lang w:eastAsia="fr-FR"/>
        </w:rPr>
        <w:t>..</w:t>
      </w:r>
      <w:r>
        <w:rPr>
          <w:rFonts w:asciiTheme="minorHAnsi" w:hAnsiTheme="minorHAnsi" w:cstheme="minorHAnsi"/>
          <w:bCs/>
          <w:i/>
          <w:iCs/>
        </w:rPr>
        <w:t>Selecione</w:t>
      </w:r>
      <w:proofErr w:type="gramEnd"/>
      <w:r>
        <w:rPr>
          <w:rFonts w:asciiTheme="minorHAnsi" w:hAnsiTheme="minorHAnsi" w:cstheme="minorHAnsi"/>
          <w:bCs/>
          <w:i/>
          <w:iCs/>
        </w:rPr>
        <w:t xml:space="preserve"> apenas uma resposta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</w:rPr>
        <w:t>(RU)</w:t>
      </w:r>
    </w:p>
    <w:p w14:paraId="398D33CB" w14:textId="77777777" w:rsidR="00FA473E" w:rsidRDefault="00FA473E" w:rsidP="00FA473E">
      <w:pPr>
        <w:spacing w:line="260" w:lineRule="exact"/>
        <w:ind w:left="709" w:hanging="709"/>
        <w:rPr>
          <w:rFonts w:asciiTheme="minorHAnsi" w:hAnsiTheme="minorHAnsi" w:cstheme="minorHAnsi"/>
          <w:b/>
          <w:bCs/>
          <w:lang w:eastAsia="fr-FR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887BAE" w14:paraId="2B6D6ABC" w14:textId="77777777" w:rsidTr="00887BAE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8BA99" w14:textId="6FAD5F3B" w:rsidR="00887BAE" w:rsidRPr="00FC7051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FC7051">
              <w:rPr>
                <w:rFonts w:asciiTheme="minorHAnsi" w:hAnsiTheme="minorHAnsi" w:cstheme="minorHAnsi"/>
              </w:rPr>
              <w:t>Muito mais rala do que eu gostaria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8733" w14:textId="3BC2F91C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C7051">
              <w:rPr>
                <w:rFonts w:asciiTheme="minorHAnsi" w:hAnsiTheme="minorHAnsi" w:cstheme="minorHAnsi"/>
              </w:rPr>
              <w:t>Mais rala do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EA70B" w14:textId="1978E9BA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Na medida certa, do jeito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F99C" w14:textId="1A9D4A02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Mais grossa do que eu gostaria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69A62" w14:textId="6924D86D" w:rsidR="00887BAE" w:rsidRPr="00FC7051" w:rsidRDefault="00FC7051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B939E2">
              <w:rPr>
                <w:rFonts w:asciiTheme="minorHAnsi" w:hAnsiTheme="minorHAnsi" w:cstheme="minorHAnsi"/>
              </w:rPr>
              <w:t>Muito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87BAE" w:rsidRPr="00FC7051">
              <w:rPr>
                <w:rFonts w:asciiTheme="minorHAnsi" w:hAnsiTheme="minorHAnsi" w:cstheme="minorHAnsi"/>
              </w:rPr>
              <w:t>mais grossa do que eu gostaria</w:t>
            </w:r>
          </w:p>
        </w:tc>
      </w:tr>
      <w:tr w:rsidR="00887BAE" w14:paraId="57E3FC22" w14:textId="77777777" w:rsidTr="00887BAE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6C91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1E5A7FC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6A0F97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E4F1AC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18077B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604C8755" w14:textId="77777777" w:rsidR="00FA473E" w:rsidRDefault="00FA473E" w:rsidP="00FA473E">
      <w:pPr>
        <w:jc w:val="both"/>
        <w:rPr>
          <w:rFonts w:asciiTheme="minorHAnsi" w:hAnsiTheme="minorHAnsi" w:cstheme="minorHAnsi"/>
          <w:b/>
        </w:rPr>
      </w:pPr>
    </w:p>
    <w:p w14:paraId="0F20E9F9" w14:textId="77777777" w:rsidR="00CF01B0" w:rsidRDefault="00CF01B0" w:rsidP="00CF01B0">
      <w:pPr>
        <w:jc w:val="both"/>
        <w:rPr>
          <w:rFonts w:asciiTheme="minorHAnsi" w:hAnsiTheme="minorHAnsi" w:cstheme="minorHAnsi"/>
          <w:b/>
          <w:bCs/>
          <w:color w:val="FF0000"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HC_EVLV_P1</w:t>
      </w:r>
      <w:r>
        <w:rPr>
          <w:rFonts w:asciiTheme="minorHAnsi" w:hAnsiTheme="minorHAnsi" w:cstheme="minorHAnsi"/>
          <w:b/>
          <w:bCs/>
          <w:lang w:eastAsia="fr-FR"/>
        </w:rPr>
        <w:t>9</w:t>
      </w:r>
      <w:r>
        <w:rPr>
          <w:rFonts w:asciiTheme="minorHAnsi" w:eastAsia="MS Mincho" w:hAnsiTheme="minorHAnsi" w:cstheme="minorHAnsi"/>
        </w:rPr>
        <w:t xml:space="preserve">. Você diria que espalhar o creme para pentear nos fios foi... </w:t>
      </w:r>
      <w:r>
        <w:rPr>
          <w:rFonts w:asciiTheme="minorHAnsi" w:hAnsiTheme="minorHAnsi" w:cstheme="minorHAnsi"/>
          <w:bCs/>
          <w:i/>
          <w:iCs/>
        </w:rPr>
        <w:t>Selecione apenas uma resposta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</w:rPr>
        <w:t>(RU)</w:t>
      </w:r>
    </w:p>
    <w:p w14:paraId="7CBCAEA0" w14:textId="77777777" w:rsidR="00CF01B0" w:rsidRDefault="00CF01B0" w:rsidP="00CF01B0">
      <w:pPr>
        <w:jc w:val="both"/>
        <w:rPr>
          <w:rFonts w:asciiTheme="minorHAnsi" w:hAnsiTheme="minorHAnsi" w:cstheme="minorHAnsi"/>
          <w:b/>
          <w:bCs/>
          <w:color w:val="FF0000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CF01B0" w14:paraId="781CFE69" w14:textId="77777777" w:rsidTr="0035035E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20AA" w14:textId="77777777" w:rsidR="00CF01B0" w:rsidRDefault="00CF01B0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</w:rPr>
              <w:t>Muito fácil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135F" w14:textId="77777777" w:rsidR="00CF01B0" w:rsidRDefault="00CF01B0" w:rsidP="0035035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D2AB4">
              <w:rPr>
                <w:rFonts w:asciiTheme="minorHAnsi" w:hAnsiTheme="minorHAnsi" w:cstheme="minorHAnsi"/>
              </w:rPr>
              <w:t xml:space="preserve">Um pouco </w:t>
            </w:r>
            <w:r>
              <w:rPr>
                <w:rFonts w:asciiTheme="minorHAnsi" w:hAnsiTheme="minorHAnsi" w:cstheme="minorHAnsi"/>
              </w:rPr>
              <w:t>fácil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CF7F" w14:textId="77777777" w:rsidR="00CF01B0" w:rsidRDefault="00CF01B0" w:rsidP="0035035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Nem fácil, nem difícil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20684" w14:textId="77777777" w:rsidR="00CF01B0" w:rsidRDefault="00CF01B0" w:rsidP="0035035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D2AB4">
              <w:rPr>
                <w:rFonts w:asciiTheme="minorHAnsi" w:hAnsiTheme="minorHAnsi" w:cstheme="minorHAnsi"/>
              </w:rPr>
              <w:t xml:space="preserve">Um pouco </w:t>
            </w:r>
            <w:r>
              <w:rPr>
                <w:rFonts w:asciiTheme="minorHAnsi" w:hAnsiTheme="minorHAnsi" w:cstheme="minorHAnsi"/>
              </w:rPr>
              <w:t>difícil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0D0F4" w14:textId="77777777" w:rsidR="00CF01B0" w:rsidRDefault="00CF01B0" w:rsidP="0035035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48706C">
              <w:rPr>
                <w:rFonts w:asciiTheme="minorHAnsi" w:hAnsiTheme="minorHAnsi" w:cstheme="minorHAnsi"/>
              </w:rPr>
              <w:t xml:space="preserve">Muito </w:t>
            </w:r>
            <w:proofErr w:type="spellStart"/>
            <w:r>
              <w:rPr>
                <w:rFonts w:asciiTheme="minorHAnsi" w:hAnsiTheme="minorHAnsi" w:cstheme="minorHAnsi"/>
              </w:rPr>
              <w:t>difiícil</w:t>
            </w:r>
            <w:proofErr w:type="spellEnd"/>
          </w:p>
        </w:tc>
      </w:tr>
      <w:tr w:rsidR="00CF01B0" w14:paraId="0E2D88B3" w14:textId="77777777" w:rsidTr="0035035E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8FB88" w14:textId="77777777" w:rsidR="00CF01B0" w:rsidRDefault="00CF01B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B64DC5" w14:textId="77777777" w:rsidR="00CF01B0" w:rsidRDefault="00CF01B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D275B4" w14:textId="77777777" w:rsidR="00CF01B0" w:rsidRDefault="00CF01B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7FA4D0A" w14:textId="77777777" w:rsidR="00CF01B0" w:rsidRDefault="00CF01B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6A3986" w14:textId="77777777" w:rsidR="00CF01B0" w:rsidRDefault="00CF01B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74E891D0" w14:textId="77777777" w:rsidR="00CF01B0" w:rsidRDefault="00CF01B0" w:rsidP="00FA473E">
      <w:pPr>
        <w:tabs>
          <w:tab w:val="left" w:pos="567"/>
          <w:tab w:val="left" w:pos="3544"/>
          <w:tab w:val="left" w:pos="4111"/>
        </w:tabs>
        <w:rPr>
          <w:rFonts w:asciiTheme="minorHAnsi" w:hAnsiTheme="minorHAnsi" w:cstheme="minorHAnsi"/>
          <w:b/>
        </w:rPr>
      </w:pPr>
    </w:p>
    <w:p w14:paraId="32700948" w14:textId="77777777" w:rsidR="00CF01B0" w:rsidRDefault="00CF01B0" w:rsidP="00FA473E">
      <w:pPr>
        <w:tabs>
          <w:tab w:val="left" w:pos="567"/>
          <w:tab w:val="left" w:pos="3544"/>
          <w:tab w:val="left" w:pos="4111"/>
        </w:tabs>
        <w:rPr>
          <w:rFonts w:asciiTheme="minorHAnsi" w:hAnsiTheme="minorHAnsi" w:cstheme="minorHAnsi"/>
          <w:b/>
        </w:rPr>
      </w:pPr>
    </w:p>
    <w:p w14:paraId="72F09FB1" w14:textId="192EC609" w:rsidR="00FA473E" w:rsidRDefault="00FA473E" w:rsidP="00FA473E">
      <w:pPr>
        <w:tabs>
          <w:tab w:val="left" w:pos="567"/>
          <w:tab w:val="left" w:pos="3544"/>
          <w:tab w:val="left" w:pos="4111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Agora vamos falar sobre o </w:t>
      </w:r>
      <w:r w:rsidRPr="00FD2AB4">
        <w:rPr>
          <w:rFonts w:asciiTheme="minorHAnsi" w:hAnsiTheme="minorHAnsi" w:cstheme="minorHAnsi"/>
          <w:b/>
          <w:u w:val="single"/>
        </w:rPr>
        <w:t>cheiro</w:t>
      </w:r>
      <w:r>
        <w:rPr>
          <w:rFonts w:asciiTheme="minorHAnsi" w:hAnsiTheme="minorHAnsi" w:cstheme="minorHAnsi"/>
          <w:b/>
        </w:rPr>
        <w:t xml:space="preserve"> do </w:t>
      </w:r>
      <w:r w:rsidR="00CF01B0">
        <w:rPr>
          <w:rFonts w:asciiTheme="minorHAnsi" w:hAnsiTheme="minorHAnsi" w:cstheme="minorHAnsi"/>
          <w:b/>
        </w:rPr>
        <w:t>creme para pentear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que você testou nos últimos 7 dias.</w:t>
      </w:r>
    </w:p>
    <w:p w14:paraId="142B4503" w14:textId="77777777" w:rsidR="00FA473E" w:rsidRDefault="00FA473E" w:rsidP="00FA473E">
      <w:pPr>
        <w:jc w:val="both"/>
        <w:rPr>
          <w:rFonts w:asciiTheme="minorHAnsi" w:hAnsiTheme="minorHAnsi" w:cstheme="minorHAnsi"/>
          <w:b/>
        </w:rPr>
      </w:pPr>
    </w:p>
    <w:p w14:paraId="5B03335E" w14:textId="77777777" w:rsidR="00FA473E" w:rsidRDefault="00FA473E" w:rsidP="00FA473E">
      <w:pPr>
        <w:spacing w:line="260" w:lineRule="exact"/>
        <w:rPr>
          <w:rFonts w:asciiTheme="minorHAnsi" w:hAnsiTheme="minorHAnsi" w:cstheme="minorHAnsi"/>
          <w:b/>
          <w:bCs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HC_EVLV_P1</w:t>
      </w:r>
      <w:r>
        <w:rPr>
          <w:rFonts w:asciiTheme="minorHAnsi" w:hAnsiTheme="minorHAnsi" w:cstheme="minorHAnsi"/>
          <w:b/>
          <w:bCs/>
          <w:lang w:eastAsia="fr-FR"/>
        </w:rPr>
        <w:t>7.</w:t>
      </w:r>
      <w:r>
        <w:rPr>
          <w:rFonts w:asciiTheme="minorHAnsi" w:hAnsiTheme="minorHAnsi" w:cstheme="minorHAnsi"/>
          <w:lang w:eastAsia="fr-FR"/>
        </w:rPr>
        <w:t xml:space="preserve"> </w:t>
      </w:r>
      <w:r w:rsidRPr="00FD2AB4">
        <w:rPr>
          <w:rFonts w:asciiTheme="minorHAnsi" w:hAnsiTheme="minorHAnsi" w:cstheme="minorHAnsi"/>
          <w:lang w:eastAsia="fr-FR"/>
        </w:rPr>
        <w:t xml:space="preserve">O quanto você diria que gostou do </w:t>
      </w:r>
      <w:r w:rsidRPr="00FD2AB4">
        <w:rPr>
          <w:rFonts w:asciiTheme="minorHAnsi" w:hAnsiTheme="minorHAnsi" w:cstheme="minorHAnsi"/>
          <w:b/>
          <w:bCs/>
          <w:u w:val="single"/>
          <w:lang w:eastAsia="fr-FR"/>
        </w:rPr>
        <w:t>cheiro/ perfume</w:t>
      </w:r>
      <w:r w:rsidRPr="00FD2AB4">
        <w:rPr>
          <w:rFonts w:asciiTheme="minorHAnsi" w:hAnsiTheme="minorHAnsi" w:cstheme="minorHAnsi"/>
          <w:lang w:eastAsia="fr-FR"/>
        </w:rPr>
        <w:t xml:space="preserve"> desse produto? </w:t>
      </w:r>
      <w:r>
        <w:rPr>
          <w:rFonts w:asciiTheme="minorHAnsi" w:hAnsiTheme="minorHAnsi" w:cstheme="minorHAnsi"/>
          <w:bCs/>
          <w:i/>
          <w:iCs/>
        </w:rPr>
        <w:t>Selecione apenas uma resposta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</w:rPr>
        <w:t>(RU)</w:t>
      </w:r>
    </w:p>
    <w:p w14:paraId="24D68E98" w14:textId="77777777" w:rsidR="00FA473E" w:rsidRDefault="00FA473E" w:rsidP="00FA473E">
      <w:pPr>
        <w:spacing w:line="260" w:lineRule="exact"/>
        <w:ind w:left="709" w:hanging="709"/>
        <w:rPr>
          <w:rFonts w:asciiTheme="minorHAnsi" w:hAnsiTheme="minorHAnsi" w:cstheme="minorHAnsi"/>
          <w:b/>
          <w:bCs/>
          <w:lang w:eastAsia="fr-FR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887BAE" w14:paraId="0D43B818" w14:textId="77777777" w:rsidTr="005D7D63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910D8" w14:textId="4FCF8AF3" w:rsidR="00887BAE" w:rsidRPr="00FC7051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FC7051">
              <w:rPr>
                <w:rFonts w:ascii="Calibri" w:hAnsi="Calibri" w:cs="Calibri"/>
                <w:color w:val="000000"/>
              </w:rPr>
              <w:t>Não gosto nada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0E15" w14:textId="28681618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C7051">
              <w:rPr>
                <w:rFonts w:ascii="Calibri" w:hAnsi="Calibri" w:cs="Calibri"/>
                <w:color w:val="000000"/>
              </w:rPr>
              <w:t>Não gosto muito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0E66A" w14:textId="5958B9A7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um pouco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3F7C" w14:textId="44CE547E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44842" w14:textId="34203CCD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muito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E3CA" w14:textId="6B430220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="Calibri" w:hAnsi="Calibri" w:cs="Calibri"/>
                <w:color w:val="000000"/>
              </w:rPr>
              <w:t>Gosto extremamente</w:t>
            </w:r>
          </w:p>
        </w:tc>
      </w:tr>
      <w:tr w:rsidR="00887BAE" w14:paraId="17A53FB2" w14:textId="77777777" w:rsidTr="005D7D63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A1FEC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A78B36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944E71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9204E5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DD26F61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0799D5" w14:textId="77777777" w:rsidR="00887B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</w:tbl>
    <w:p w14:paraId="64AD4D8C" w14:textId="77777777" w:rsidR="00FA473E" w:rsidRDefault="00FA473E" w:rsidP="00FA473E">
      <w:pPr>
        <w:rPr>
          <w:rFonts w:asciiTheme="minorHAnsi" w:hAnsiTheme="minorHAnsi" w:cstheme="minorHAnsi"/>
          <w:b/>
        </w:rPr>
      </w:pPr>
    </w:p>
    <w:p w14:paraId="6784D6EA" w14:textId="77777777" w:rsidR="00FA473E" w:rsidRDefault="00FA473E" w:rsidP="00FA473E">
      <w:pPr>
        <w:rPr>
          <w:rFonts w:asciiTheme="minorHAnsi" w:hAnsiTheme="minorHAnsi" w:cstheme="minorHAnsi"/>
          <w:bCs/>
        </w:rPr>
      </w:pPr>
      <w:r w:rsidRPr="00415C5C">
        <w:rPr>
          <w:rFonts w:asciiTheme="minorHAnsi" w:hAnsiTheme="minorHAnsi" w:cstheme="minorHAnsi"/>
          <w:b/>
        </w:rPr>
        <w:t>HC_EVLV_P17</w:t>
      </w:r>
      <w:r>
        <w:rPr>
          <w:rFonts w:asciiTheme="minorHAnsi" w:hAnsiTheme="minorHAnsi" w:cstheme="minorHAnsi"/>
          <w:b/>
        </w:rPr>
        <w:t xml:space="preserve">A. </w:t>
      </w:r>
      <w:r>
        <w:rPr>
          <w:rFonts w:asciiTheme="minorHAnsi" w:hAnsiTheme="minorHAnsi" w:cstheme="minorHAnsi"/>
          <w:bCs/>
        </w:rPr>
        <w:t xml:space="preserve">Se você fosse descrever o </w:t>
      </w:r>
      <w:r w:rsidRPr="00605B61">
        <w:rPr>
          <w:rFonts w:asciiTheme="minorHAnsi" w:hAnsiTheme="minorHAnsi" w:cstheme="minorHAnsi"/>
          <w:b/>
          <w:u w:val="single"/>
        </w:rPr>
        <w:t>cheiro</w:t>
      </w:r>
      <w:r>
        <w:rPr>
          <w:rFonts w:asciiTheme="minorHAnsi" w:hAnsiTheme="minorHAnsi" w:cstheme="minorHAnsi"/>
          <w:bCs/>
        </w:rPr>
        <w:t xml:space="preserve"> desse produto em apenas uma palavra, qual seria?</w:t>
      </w:r>
    </w:p>
    <w:p w14:paraId="6E35ADCA" w14:textId="77777777" w:rsidR="00FA473E" w:rsidRDefault="00FA473E" w:rsidP="00FA473E">
      <w:pPr>
        <w:pStyle w:val="Numerada"/>
        <w:numPr>
          <w:ilvl w:val="0"/>
          <w:numId w:val="0"/>
        </w:numPr>
        <w:tabs>
          <w:tab w:val="num" w:pos="643"/>
        </w:tabs>
        <w:spacing w:after="0"/>
        <w:jc w:val="left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1"/>
      </w:tblGrid>
      <w:tr w:rsidR="00FA473E" w14:paraId="20ACA10A" w14:textId="77777777" w:rsidTr="005D7D63">
        <w:tc>
          <w:tcPr>
            <w:tcW w:w="9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15F9" w14:textId="77777777" w:rsidR="00FA473E" w:rsidRDefault="00FA473E" w:rsidP="005D7D63">
            <w:pPr>
              <w:pStyle w:val="Numerada"/>
              <w:numPr>
                <w:ilvl w:val="0"/>
                <w:numId w:val="0"/>
              </w:numPr>
              <w:tabs>
                <w:tab w:val="num" w:pos="643"/>
              </w:tabs>
              <w:spacing w:after="0"/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14:paraId="19AABD39" w14:textId="77777777" w:rsidR="00FA473E" w:rsidRDefault="00FA473E" w:rsidP="00FA473E">
      <w:pPr>
        <w:jc w:val="both"/>
        <w:rPr>
          <w:rFonts w:asciiTheme="minorHAnsi" w:hAnsiTheme="minorHAnsi" w:cstheme="minorHAnsi"/>
          <w:b/>
        </w:rPr>
      </w:pPr>
    </w:p>
    <w:p w14:paraId="4629FD36" w14:textId="77777777" w:rsidR="00FA473E" w:rsidRDefault="00FA473E" w:rsidP="00FA473E">
      <w:pPr>
        <w:spacing w:line="260" w:lineRule="exact"/>
        <w:rPr>
          <w:rFonts w:asciiTheme="minorHAnsi" w:hAnsiTheme="minorHAnsi" w:cstheme="minorHAnsi"/>
          <w:b/>
          <w:bCs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HC_EVLV_P1</w:t>
      </w:r>
      <w:r>
        <w:rPr>
          <w:rFonts w:asciiTheme="minorHAnsi" w:hAnsiTheme="minorHAnsi" w:cstheme="minorHAnsi"/>
          <w:b/>
          <w:bCs/>
          <w:lang w:eastAsia="fr-FR"/>
        </w:rPr>
        <w:t>8.</w:t>
      </w:r>
      <w:r>
        <w:rPr>
          <w:rFonts w:asciiTheme="minorHAnsi" w:hAnsiTheme="minorHAnsi" w:cstheme="minorHAnsi"/>
          <w:lang w:eastAsia="fr-FR"/>
        </w:rPr>
        <w:t xml:space="preserve"> </w:t>
      </w:r>
      <w:r w:rsidRPr="00FD2AB4">
        <w:rPr>
          <w:rFonts w:asciiTheme="minorHAnsi" w:hAnsiTheme="minorHAnsi" w:cstheme="minorHAnsi"/>
          <w:lang w:eastAsia="fr-FR"/>
        </w:rPr>
        <w:t xml:space="preserve">Você diria que a </w:t>
      </w:r>
      <w:r w:rsidRPr="00FD2AB4">
        <w:rPr>
          <w:rFonts w:asciiTheme="minorHAnsi" w:hAnsiTheme="minorHAnsi" w:cstheme="minorHAnsi"/>
          <w:b/>
          <w:bCs/>
          <w:u w:val="single"/>
          <w:lang w:eastAsia="fr-FR"/>
        </w:rPr>
        <w:t>intensidade do cheiro</w:t>
      </w:r>
      <w:r w:rsidRPr="00FD2AB4">
        <w:rPr>
          <w:rFonts w:asciiTheme="minorHAnsi" w:hAnsiTheme="minorHAnsi" w:cstheme="minorHAnsi"/>
          <w:lang w:eastAsia="fr-FR"/>
        </w:rPr>
        <w:t xml:space="preserve"> </w:t>
      </w:r>
      <w:r w:rsidRPr="00FD2AB4">
        <w:rPr>
          <w:rFonts w:asciiTheme="minorHAnsi" w:hAnsiTheme="minorHAnsi" w:cstheme="minorHAnsi"/>
          <w:b/>
          <w:bCs/>
          <w:lang w:eastAsia="fr-FR"/>
        </w:rPr>
        <w:t>durante a aplicação</w:t>
      </w:r>
      <w:r w:rsidRPr="00FD2AB4">
        <w:rPr>
          <w:rFonts w:asciiTheme="minorHAnsi" w:hAnsiTheme="minorHAnsi" w:cstheme="minorHAnsi"/>
          <w:lang w:eastAsia="fr-FR"/>
        </w:rPr>
        <w:t xml:space="preserve"> é...</w:t>
      </w:r>
      <w:r>
        <w:rPr>
          <w:rFonts w:asciiTheme="minorHAnsi" w:hAnsiTheme="minorHAnsi" w:cstheme="minorHAnsi"/>
          <w:lang w:eastAsia="fr-FR"/>
        </w:rPr>
        <w:t xml:space="preserve"> </w:t>
      </w:r>
      <w:r>
        <w:rPr>
          <w:rFonts w:asciiTheme="minorHAnsi" w:hAnsiTheme="minorHAnsi" w:cstheme="minorHAnsi"/>
          <w:bCs/>
          <w:i/>
          <w:iCs/>
        </w:rPr>
        <w:t>Selecione apenas uma resposta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</w:rPr>
        <w:t>(RU)</w:t>
      </w:r>
    </w:p>
    <w:p w14:paraId="53E3E1B9" w14:textId="77777777" w:rsidR="00FA473E" w:rsidRDefault="00FA473E" w:rsidP="00FA473E">
      <w:pPr>
        <w:spacing w:line="260" w:lineRule="exact"/>
        <w:ind w:left="709" w:hanging="709"/>
        <w:rPr>
          <w:rFonts w:asciiTheme="minorHAnsi" w:hAnsiTheme="minorHAnsi" w:cstheme="minorHAnsi"/>
          <w:b/>
          <w:bCs/>
          <w:lang w:eastAsia="fr-FR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887BAE" w14:paraId="4A7EA68B" w14:textId="77777777" w:rsidTr="00887BAE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75FA1" w14:textId="23857243" w:rsidR="00887BAE" w:rsidRPr="00FC7051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FC7051">
              <w:rPr>
                <w:rFonts w:asciiTheme="minorHAnsi" w:hAnsiTheme="minorHAnsi" w:cstheme="minorHAnsi"/>
              </w:rPr>
              <w:t>Muito mais fraca do que eu gostaria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C9321" w14:textId="4D166470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C7051">
              <w:rPr>
                <w:rFonts w:asciiTheme="minorHAnsi" w:hAnsiTheme="minorHAnsi" w:cstheme="minorHAnsi"/>
              </w:rPr>
              <w:t>Um pouco mais fraca do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4B8E" w14:textId="052B6CCA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Na medida certa, do jeito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5616" w14:textId="0AC440BD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Um mais pouco forte do que eu gostaria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591D" w14:textId="269285A1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Muito mais forte do que eu gostaria</w:t>
            </w:r>
          </w:p>
        </w:tc>
      </w:tr>
      <w:tr w:rsidR="00887BAE" w14:paraId="65C37B30" w14:textId="77777777" w:rsidTr="00887BAE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809D2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2DA9A2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D19EDF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C87D85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842D1D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1759CF7C" w14:textId="77777777" w:rsidR="00FA473E" w:rsidRDefault="00FA473E" w:rsidP="00FA473E">
      <w:pPr>
        <w:jc w:val="both"/>
        <w:rPr>
          <w:rFonts w:asciiTheme="minorHAnsi" w:hAnsiTheme="minorHAnsi" w:cstheme="minorHAnsi"/>
          <w:b/>
        </w:rPr>
      </w:pPr>
    </w:p>
    <w:p w14:paraId="6B7982DD" w14:textId="1BD0F987" w:rsidR="00FA473E" w:rsidRDefault="00FA473E" w:rsidP="00FA473E">
      <w:pPr>
        <w:jc w:val="both"/>
        <w:rPr>
          <w:rFonts w:asciiTheme="minorHAnsi" w:eastAsia="MS Mincho" w:hAnsiTheme="minorHAnsi" w:cstheme="minorHAnsi"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HC_EVLV_P18</w:t>
      </w:r>
      <w:r>
        <w:rPr>
          <w:rFonts w:asciiTheme="minorHAnsi" w:hAnsiTheme="minorHAnsi" w:cstheme="minorHAnsi"/>
          <w:b/>
          <w:bCs/>
          <w:lang w:eastAsia="fr-FR"/>
        </w:rPr>
        <w:t>A</w:t>
      </w:r>
      <w:r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eastAsia="MS Mincho" w:hAnsiTheme="minorHAnsi" w:cstheme="minorHAnsi"/>
        </w:rPr>
        <w:t xml:space="preserve">E como você descreve </w:t>
      </w:r>
      <w:r w:rsidRPr="006C0D06">
        <w:rPr>
          <w:rFonts w:asciiTheme="minorHAnsi" w:eastAsia="MS Mincho" w:hAnsiTheme="minorHAnsi" w:cstheme="minorHAnsi"/>
        </w:rPr>
        <w:t xml:space="preserve">a </w:t>
      </w:r>
      <w:r w:rsidRPr="006C0D06">
        <w:rPr>
          <w:rFonts w:asciiTheme="minorHAnsi" w:eastAsia="MS Mincho" w:hAnsiTheme="minorHAnsi" w:cstheme="minorHAnsi"/>
          <w:b/>
          <w:bCs/>
          <w:u w:val="single"/>
        </w:rPr>
        <w:t>intensidade do cheiro</w:t>
      </w:r>
      <w:r>
        <w:rPr>
          <w:rFonts w:asciiTheme="minorHAnsi" w:eastAsia="MS Mincho" w:hAnsiTheme="minorHAnsi" w:cstheme="minorHAnsi"/>
        </w:rPr>
        <w:t xml:space="preserve"> que o </w:t>
      </w:r>
      <w:r w:rsidR="00640350">
        <w:rPr>
          <w:rFonts w:asciiTheme="minorHAnsi" w:hAnsiTheme="minorHAnsi" w:cstheme="minorHAnsi"/>
        </w:rPr>
        <w:t xml:space="preserve">creme de pentear </w:t>
      </w:r>
      <w:r>
        <w:rPr>
          <w:rFonts w:asciiTheme="minorHAnsi" w:eastAsia="MS Mincho" w:hAnsiTheme="minorHAnsi" w:cstheme="minorHAnsi"/>
        </w:rPr>
        <w:t>testado deixou nos cabelos secos,</w:t>
      </w:r>
      <w:r>
        <w:rPr>
          <w:rFonts w:asciiTheme="minorHAnsi" w:eastAsia="MS Mincho" w:hAnsiTheme="minorHAnsi" w:cstheme="minorHAnsi"/>
          <w:b/>
          <w:bCs/>
        </w:rPr>
        <w:t xml:space="preserve"> </w:t>
      </w:r>
      <w:r w:rsidRPr="006C0D06">
        <w:rPr>
          <w:rFonts w:asciiTheme="minorHAnsi" w:eastAsia="MS Mincho" w:hAnsiTheme="minorHAnsi" w:cstheme="minorHAnsi"/>
          <w:b/>
          <w:bCs/>
          <w:u w:val="single"/>
        </w:rPr>
        <w:t>ao longo do dia</w:t>
      </w:r>
      <w:r>
        <w:rPr>
          <w:rFonts w:asciiTheme="minorHAnsi" w:eastAsia="MS Mincho" w:hAnsiTheme="minorHAnsi" w:cstheme="minorHAnsi"/>
        </w:rPr>
        <w:t xml:space="preserve">? </w:t>
      </w:r>
      <w:r>
        <w:rPr>
          <w:rFonts w:asciiTheme="minorHAnsi" w:hAnsiTheme="minorHAnsi" w:cstheme="minorHAnsi"/>
          <w:bCs/>
          <w:i/>
          <w:iCs/>
        </w:rPr>
        <w:t>Selecione apenas uma resposta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</w:rPr>
        <w:t>(RU)</w:t>
      </w:r>
    </w:p>
    <w:p w14:paraId="2F9E48AE" w14:textId="77777777" w:rsidR="00FA473E" w:rsidRDefault="00FA473E" w:rsidP="00FA473E">
      <w:pPr>
        <w:jc w:val="both"/>
        <w:rPr>
          <w:rFonts w:asciiTheme="minorHAnsi" w:eastAsia="MS Mincho" w:hAnsiTheme="minorHAnsi" w:cstheme="minorHAnsi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887BAE" w14:paraId="1D05DBDD" w14:textId="77777777" w:rsidTr="00887BAE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7005E" w14:textId="50B5A124" w:rsidR="00887BAE" w:rsidRPr="00FC7051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FC7051">
              <w:rPr>
                <w:rFonts w:asciiTheme="minorHAnsi" w:hAnsiTheme="minorHAnsi" w:cstheme="minorHAnsi"/>
              </w:rPr>
              <w:t>Muito mais fraca do que eu gostaria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0917" w14:textId="3E7995A5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C7051">
              <w:rPr>
                <w:rFonts w:asciiTheme="minorHAnsi" w:hAnsiTheme="minorHAnsi" w:cstheme="minorHAnsi"/>
              </w:rPr>
              <w:t>Um pouco mais fraca do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8343" w14:textId="03BBD521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Na medida certa, do jeito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4E4" w14:textId="15FD06AE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Um mais pouco forte do que eu gostaria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8777" w14:textId="45B5CA3B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C7051">
              <w:rPr>
                <w:rFonts w:asciiTheme="minorHAnsi" w:hAnsiTheme="minorHAnsi" w:cstheme="minorHAnsi"/>
              </w:rPr>
              <w:t>Muito mais forte do que eu gostaria</w:t>
            </w:r>
          </w:p>
        </w:tc>
      </w:tr>
      <w:tr w:rsidR="00887BAE" w14:paraId="1245DF7B" w14:textId="77777777" w:rsidTr="00887BAE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07C0A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D333B70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7C0D2E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128137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F3FD37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1D9B2383" w14:textId="77777777" w:rsidR="00FA473E" w:rsidRDefault="00FA473E" w:rsidP="00FA473E">
      <w:pPr>
        <w:jc w:val="both"/>
        <w:rPr>
          <w:rFonts w:asciiTheme="minorHAnsi" w:eastAsia="MS Mincho" w:hAnsiTheme="minorHAnsi" w:cstheme="minorHAnsi"/>
        </w:rPr>
      </w:pPr>
    </w:p>
    <w:p w14:paraId="39319F09" w14:textId="77777777" w:rsidR="00231A5F" w:rsidRDefault="00231A5F" w:rsidP="00FA473E">
      <w:pPr>
        <w:jc w:val="both"/>
        <w:rPr>
          <w:rFonts w:asciiTheme="minorHAnsi" w:hAnsiTheme="minorHAnsi" w:cstheme="minorHAnsi"/>
          <w:b/>
          <w:bCs/>
          <w:lang w:eastAsia="fr-FR"/>
        </w:rPr>
      </w:pPr>
    </w:p>
    <w:p w14:paraId="5A490476" w14:textId="3FAEF270" w:rsidR="00FA473E" w:rsidRDefault="00FA473E" w:rsidP="00FA473E">
      <w:pPr>
        <w:jc w:val="both"/>
        <w:rPr>
          <w:rFonts w:asciiTheme="minorHAnsi" w:eastAsia="MS Mincho" w:hAnsiTheme="minorHAnsi" w:cstheme="minorHAnsi"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HC_EVLV_P18</w:t>
      </w:r>
      <w:r>
        <w:rPr>
          <w:rFonts w:asciiTheme="minorHAnsi" w:hAnsiTheme="minorHAnsi" w:cstheme="minorHAnsi"/>
          <w:b/>
          <w:bCs/>
          <w:lang w:eastAsia="fr-FR"/>
        </w:rPr>
        <w:t>B</w:t>
      </w:r>
      <w:r>
        <w:rPr>
          <w:rFonts w:asciiTheme="minorHAnsi" w:hAnsiTheme="minorHAnsi" w:cstheme="minorHAnsi"/>
          <w:b/>
          <w:bCs/>
        </w:rPr>
        <w:t xml:space="preserve">. </w:t>
      </w:r>
      <w:r w:rsidRPr="00DA6412">
        <w:rPr>
          <w:rFonts w:asciiTheme="minorHAnsi" w:eastAsia="MS Mincho" w:hAnsiTheme="minorHAnsi" w:cstheme="minorHAnsi"/>
        </w:rPr>
        <w:t xml:space="preserve">Você descreveria a </w:t>
      </w:r>
      <w:r w:rsidRPr="00DA6412">
        <w:rPr>
          <w:rFonts w:asciiTheme="minorHAnsi" w:eastAsia="MS Mincho" w:hAnsiTheme="minorHAnsi" w:cstheme="minorHAnsi"/>
          <w:b/>
          <w:bCs/>
          <w:u w:val="single"/>
        </w:rPr>
        <w:t>duração</w:t>
      </w:r>
      <w:r w:rsidRPr="00DA6412">
        <w:rPr>
          <w:rFonts w:asciiTheme="minorHAnsi" w:eastAsia="MS Mincho" w:hAnsiTheme="minorHAnsi" w:cstheme="minorHAnsi"/>
        </w:rPr>
        <w:t xml:space="preserve"> do cheiro/ perfume nos cabelos secos ao longo do dia como: </w:t>
      </w:r>
      <w:r>
        <w:rPr>
          <w:rFonts w:asciiTheme="minorHAnsi" w:hAnsiTheme="minorHAnsi" w:cstheme="minorHAnsi"/>
          <w:b/>
          <w:bCs/>
          <w:color w:val="FF0000"/>
        </w:rPr>
        <w:t>(RU)</w:t>
      </w:r>
    </w:p>
    <w:p w14:paraId="3E3CFBA8" w14:textId="77777777" w:rsidR="00FA473E" w:rsidRDefault="00FA473E" w:rsidP="00FA473E">
      <w:pPr>
        <w:jc w:val="both"/>
        <w:rPr>
          <w:rFonts w:asciiTheme="minorHAnsi" w:eastAsia="MS Mincho" w:hAnsiTheme="minorHAnsi" w:cstheme="minorHAnsi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887BAE" w14:paraId="180143C3" w14:textId="77777777" w:rsidTr="005D7D63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3F3D" w14:textId="399332F7" w:rsidR="00887BAE" w:rsidRPr="0091046E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91046E">
              <w:rPr>
                <w:rFonts w:asciiTheme="minorHAnsi" w:hAnsiTheme="minorHAnsi" w:cstheme="minorHAnsi"/>
                <w:color w:val="000000"/>
                <w:lang w:eastAsia="pt-BR"/>
              </w:rPr>
              <w:t>Muito menor do que eu gostaria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CD85" w14:textId="10D525DD" w:rsidR="00887BAE" w:rsidRPr="0091046E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91046E">
              <w:rPr>
                <w:rFonts w:asciiTheme="minorHAnsi" w:hAnsiTheme="minorHAnsi" w:cstheme="minorHAnsi"/>
                <w:color w:val="000000"/>
                <w:lang w:eastAsia="pt-BR"/>
              </w:rPr>
              <w:t>Um pouco menor do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304C" w14:textId="7518B4AD" w:rsidR="00887BAE" w:rsidRPr="0091046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91046E">
              <w:rPr>
                <w:rFonts w:asciiTheme="minorHAnsi" w:hAnsiTheme="minorHAnsi" w:cstheme="minorHAnsi"/>
                <w:lang w:eastAsia="pt-BR"/>
              </w:rPr>
              <w:t>Na medida certa, do jeito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FAA4E" w14:textId="354EB810" w:rsidR="00887BAE" w:rsidRPr="0091046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91046E">
              <w:rPr>
                <w:rFonts w:asciiTheme="minorHAnsi" w:hAnsiTheme="minorHAnsi" w:cstheme="minorHAnsi"/>
                <w:lang w:eastAsia="pt-BR"/>
              </w:rPr>
              <w:t xml:space="preserve">Um pouco maior do que eu gostaria 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2BE2" w14:textId="744E4C39" w:rsidR="00887BAE" w:rsidRPr="0091046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91046E">
              <w:rPr>
                <w:rFonts w:asciiTheme="minorHAnsi" w:hAnsiTheme="minorHAnsi" w:cstheme="minorHAnsi"/>
                <w:lang w:eastAsia="pt-BR"/>
              </w:rPr>
              <w:t>Muito maior do que eu gostaria</w:t>
            </w:r>
          </w:p>
        </w:tc>
      </w:tr>
      <w:tr w:rsidR="00887BAE" w14:paraId="3D0D453E" w14:textId="77777777" w:rsidTr="005D7D63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4E56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76D915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730267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2FE1FE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FD8612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226F8C50" w14:textId="11503038" w:rsidR="00231A5F" w:rsidRDefault="00231A5F">
      <w:pPr>
        <w:rPr>
          <w:rFonts w:asciiTheme="minorHAnsi" w:hAnsiTheme="minorHAnsi" w:cstheme="minorHAnsi"/>
          <w:b/>
          <w:bCs/>
          <w:lang w:eastAsia="fr-FR"/>
        </w:rPr>
      </w:pPr>
    </w:p>
    <w:p w14:paraId="000828F3" w14:textId="77777777" w:rsidR="00E4488B" w:rsidRDefault="00E4488B">
      <w:pPr>
        <w:rPr>
          <w:rFonts w:asciiTheme="minorHAnsi" w:hAnsiTheme="minorHAnsi" w:cstheme="minorHAnsi"/>
          <w:b/>
          <w:bCs/>
          <w:lang w:eastAsia="fr-FR"/>
        </w:rPr>
      </w:pPr>
      <w:r>
        <w:rPr>
          <w:rFonts w:asciiTheme="minorHAnsi" w:hAnsiTheme="minorHAnsi" w:cstheme="minorHAnsi"/>
          <w:b/>
          <w:bCs/>
          <w:lang w:eastAsia="fr-FR"/>
        </w:rPr>
        <w:br w:type="page"/>
      </w:r>
    </w:p>
    <w:p w14:paraId="0CFC4ACC" w14:textId="691C5C27" w:rsidR="006A441C" w:rsidRPr="00E4488B" w:rsidRDefault="006A441C">
      <w:pPr>
        <w:rPr>
          <w:rFonts w:asciiTheme="minorHAnsi" w:hAnsiTheme="minorHAnsi" w:cstheme="minorHAnsi"/>
          <w:lang w:eastAsia="fr-FR"/>
        </w:rPr>
      </w:pPr>
      <w:r w:rsidRPr="00E4488B">
        <w:rPr>
          <w:rFonts w:asciiTheme="minorHAnsi" w:hAnsiTheme="minorHAnsi" w:cstheme="minorHAnsi"/>
          <w:b/>
          <w:bCs/>
          <w:lang w:eastAsia="fr-FR"/>
        </w:rPr>
        <w:lastRenderedPageBreak/>
        <w:t xml:space="preserve">HC_EVLV_S1. </w:t>
      </w:r>
      <w:r w:rsidRPr="00E4488B">
        <w:rPr>
          <w:rFonts w:asciiTheme="minorHAnsi" w:hAnsiTheme="minorHAnsi" w:cstheme="minorHAnsi"/>
          <w:lang w:eastAsia="fr-FR"/>
        </w:rPr>
        <w:t xml:space="preserve">O quanto você concorda que o cheiro/ perfume deste creme de pentear fica mais perceptível conforme você mexe nos fios (por exemplo, ao pentear, </w:t>
      </w:r>
      <w:proofErr w:type="gramStart"/>
      <w:r w:rsidRPr="00E4488B">
        <w:rPr>
          <w:rFonts w:asciiTheme="minorHAnsi" w:hAnsiTheme="minorHAnsi" w:cstheme="minorHAnsi"/>
          <w:lang w:eastAsia="fr-FR"/>
        </w:rPr>
        <w:t xml:space="preserve">amassar, </w:t>
      </w:r>
      <w:proofErr w:type="spellStart"/>
      <w:r w:rsidRPr="00E4488B">
        <w:rPr>
          <w:rFonts w:asciiTheme="minorHAnsi" w:hAnsiTheme="minorHAnsi" w:cstheme="minorHAnsi"/>
          <w:lang w:eastAsia="fr-FR"/>
        </w:rPr>
        <w:t>etc</w:t>
      </w:r>
      <w:proofErr w:type="spellEnd"/>
      <w:proofErr w:type="gramEnd"/>
      <w:r w:rsidRPr="00E4488B">
        <w:rPr>
          <w:rFonts w:asciiTheme="minorHAnsi" w:hAnsiTheme="minorHAnsi" w:cstheme="minorHAnsi"/>
          <w:lang w:eastAsia="fr-FR"/>
        </w:rPr>
        <w:t xml:space="preserve">) </w:t>
      </w:r>
      <w:r w:rsidRPr="00E4488B">
        <w:rPr>
          <w:rFonts w:asciiTheme="minorHAnsi" w:hAnsiTheme="minorHAnsi" w:cstheme="minorHAnsi"/>
          <w:b/>
          <w:bCs/>
          <w:color w:val="EE0000"/>
          <w:lang w:eastAsia="fr-FR"/>
        </w:rPr>
        <w:t>(RU)</w:t>
      </w:r>
    </w:p>
    <w:p w14:paraId="3C5AE500" w14:textId="77777777" w:rsidR="0094212D" w:rsidRPr="00E4488B" w:rsidRDefault="0094212D">
      <w:pPr>
        <w:rPr>
          <w:rFonts w:asciiTheme="minorHAnsi" w:hAnsiTheme="minorHAnsi" w:cstheme="minorHAnsi"/>
          <w:b/>
          <w:bCs/>
          <w:lang w:eastAsia="fr-FR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6A441C" w:rsidRPr="00E4488B" w14:paraId="00E8D3EF" w14:textId="77777777" w:rsidTr="006A441C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908C" w14:textId="76850FCB" w:rsidR="006A441C" w:rsidRPr="00E4488B" w:rsidRDefault="006A441C" w:rsidP="006A441C">
            <w:pPr>
              <w:jc w:val="center"/>
              <w:rPr>
                <w:rFonts w:asciiTheme="minorHAnsi" w:eastAsia="SimSun" w:hAnsiTheme="minorHAnsi" w:cstheme="minorHAnsi"/>
                <w:bCs/>
                <w:lang w:eastAsia="zh-CN"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Discorda totalmente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2380" w14:textId="674B0343" w:rsidR="006A441C" w:rsidRPr="00E4488B" w:rsidRDefault="006A441C" w:rsidP="006A441C">
            <w:pPr>
              <w:jc w:val="center"/>
              <w:rPr>
                <w:rFonts w:asciiTheme="minorHAnsi" w:hAnsiTheme="minorHAnsi" w:cstheme="minorHAnsi"/>
                <w:bCs/>
                <w:i/>
                <w:lang w:eastAsia="pt-BR"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Discorda um pouco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BAC5" w14:textId="122D704E" w:rsidR="006A441C" w:rsidRPr="00E4488B" w:rsidRDefault="006A441C" w:rsidP="006A441C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Não concorda nem discorda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FE62B" w14:textId="75D7248C" w:rsidR="006A441C" w:rsidRPr="00E4488B" w:rsidRDefault="006A441C" w:rsidP="006A441C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Concorda um pouco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DC7D9" w14:textId="3745C049" w:rsidR="006A441C" w:rsidRPr="00E4488B" w:rsidRDefault="006A441C" w:rsidP="006A441C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Concorda totalmente</w:t>
            </w:r>
          </w:p>
        </w:tc>
      </w:tr>
      <w:tr w:rsidR="006A441C" w14:paraId="70C93349" w14:textId="77777777" w:rsidTr="00561F74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344A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3DEB21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7213C0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6C8085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8B4B00" w14:textId="77777777" w:rsidR="006A441C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5</w:t>
            </w:r>
          </w:p>
        </w:tc>
      </w:tr>
    </w:tbl>
    <w:p w14:paraId="5D23A30A" w14:textId="77777777" w:rsidR="006A441C" w:rsidRDefault="006A441C">
      <w:pPr>
        <w:rPr>
          <w:rFonts w:asciiTheme="minorHAnsi" w:hAnsiTheme="minorHAnsi" w:cstheme="minorHAnsi"/>
          <w:b/>
          <w:bCs/>
          <w:lang w:eastAsia="fr-FR"/>
        </w:rPr>
      </w:pPr>
    </w:p>
    <w:p w14:paraId="65431A63" w14:textId="16495281" w:rsidR="006A441C" w:rsidRPr="00E4488B" w:rsidRDefault="006A441C" w:rsidP="006A441C">
      <w:pPr>
        <w:rPr>
          <w:rFonts w:asciiTheme="minorHAnsi" w:hAnsiTheme="minorHAnsi" w:cstheme="minorHAnsi"/>
          <w:lang w:eastAsia="fr-FR"/>
        </w:rPr>
      </w:pPr>
      <w:r w:rsidRPr="00E4488B">
        <w:rPr>
          <w:rFonts w:asciiTheme="minorHAnsi" w:hAnsiTheme="minorHAnsi" w:cstheme="minorHAnsi"/>
          <w:b/>
          <w:bCs/>
          <w:lang w:eastAsia="fr-FR"/>
        </w:rPr>
        <w:t xml:space="preserve">HC_EVLV_S2. </w:t>
      </w:r>
      <w:r w:rsidRPr="00E4488B">
        <w:rPr>
          <w:rFonts w:asciiTheme="minorHAnsi" w:hAnsiTheme="minorHAnsi" w:cstheme="minorHAnsi"/>
          <w:lang w:eastAsia="fr-FR"/>
        </w:rPr>
        <w:t xml:space="preserve">O quanto </w:t>
      </w:r>
      <w:proofErr w:type="spellStart"/>
      <w:r w:rsidRPr="00E4488B">
        <w:rPr>
          <w:rFonts w:asciiTheme="minorHAnsi" w:hAnsiTheme="minorHAnsi" w:cstheme="minorHAnsi"/>
          <w:lang w:eastAsia="fr-FR"/>
        </w:rPr>
        <w:t>voce</w:t>
      </w:r>
      <w:proofErr w:type="spellEnd"/>
      <w:r w:rsidRPr="00E4488B">
        <w:rPr>
          <w:rFonts w:asciiTheme="minorHAnsi" w:hAnsiTheme="minorHAnsi" w:cstheme="minorHAnsi"/>
          <w:lang w:eastAsia="fr-FR"/>
        </w:rPr>
        <w:t xml:space="preserve"> concorda que o cheiro/ perfume que você sente muda/se transforma ao longo do dia? </w:t>
      </w:r>
      <w:r w:rsidRPr="00E4488B">
        <w:rPr>
          <w:rFonts w:asciiTheme="minorHAnsi" w:hAnsiTheme="minorHAnsi" w:cstheme="minorHAnsi"/>
          <w:b/>
          <w:bCs/>
          <w:color w:val="EE0000"/>
          <w:lang w:eastAsia="fr-FR"/>
        </w:rPr>
        <w:t>(RU)</w:t>
      </w:r>
    </w:p>
    <w:p w14:paraId="5A583582" w14:textId="77777777" w:rsidR="006A441C" w:rsidRPr="00E4488B" w:rsidRDefault="006A441C" w:rsidP="006A441C">
      <w:pPr>
        <w:rPr>
          <w:rFonts w:asciiTheme="minorHAnsi" w:hAnsiTheme="minorHAnsi" w:cstheme="minorHAnsi"/>
          <w:b/>
          <w:bCs/>
          <w:lang w:eastAsia="fr-FR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6A441C" w:rsidRPr="00E4488B" w14:paraId="443D1DFC" w14:textId="77777777" w:rsidTr="00561F74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AB80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bCs/>
                <w:lang w:eastAsia="zh-CN"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Discorda totalmente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4F6DC" w14:textId="77777777" w:rsidR="006A441C" w:rsidRPr="00E4488B" w:rsidRDefault="006A441C" w:rsidP="00561F74">
            <w:pPr>
              <w:jc w:val="center"/>
              <w:rPr>
                <w:rFonts w:asciiTheme="minorHAnsi" w:hAnsiTheme="minorHAnsi" w:cstheme="minorHAnsi"/>
                <w:bCs/>
                <w:i/>
                <w:lang w:eastAsia="pt-BR"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Discorda um pouco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F39F3" w14:textId="77777777" w:rsidR="006A441C" w:rsidRPr="00E4488B" w:rsidRDefault="006A441C" w:rsidP="00561F74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Não concorda nem discorda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0BED" w14:textId="77777777" w:rsidR="006A441C" w:rsidRPr="00E4488B" w:rsidRDefault="006A441C" w:rsidP="00561F74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Concorda um pouco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9451C" w14:textId="77777777" w:rsidR="006A441C" w:rsidRPr="00E4488B" w:rsidRDefault="006A441C" w:rsidP="00561F74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E4488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Concorda totalmente</w:t>
            </w:r>
          </w:p>
        </w:tc>
      </w:tr>
      <w:tr w:rsidR="006A441C" w14:paraId="3A92AFF4" w14:textId="77777777" w:rsidTr="00561F74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42C14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0BEBCF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623772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F5E2B0" w14:textId="77777777" w:rsidR="006A441C" w:rsidRPr="00E4488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063E58" w14:textId="77777777" w:rsidR="006A441C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hAnsiTheme="minorHAnsi" w:cstheme="minorHAnsi"/>
              </w:rPr>
              <w:t>5</w:t>
            </w:r>
          </w:p>
        </w:tc>
      </w:tr>
    </w:tbl>
    <w:p w14:paraId="49DB1EE3" w14:textId="77777777" w:rsidR="006A441C" w:rsidRDefault="006A441C">
      <w:pPr>
        <w:rPr>
          <w:rFonts w:asciiTheme="minorHAnsi" w:hAnsiTheme="minorHAnsi" w:cstheme="minorHAnsi"/>
          <w:b/>
          <w:bCs/>
          <w:lang w:eastAsia="fr-FR"/>
        </w:rPr>
      </w:pPr>
    </w:p>
    <w:p w14:paraId="6A2B141D" w14:textId="221A69CA" w:rsidR="00E242ED" w:rsidRPr="00B2413B" w:rsidRDefault="00E242ED">
      <w:pPr>
        <w:rPr>
          <w:rFonts w:asciiTheme="minorHAnsi" w:hAnsiTheme="minorHAnsi" w:cstheme="minorHAnsi"/>
          <w:b/>
          <w:bCs/>
          <w:highlight w:val="magenta"/>
          <w:lang w:eastAsia="fr-FR"/>
        </w:rPr>
      </w:pPr>
    </w:p>
    <w:p w14:paraId="75CCDD55" w14:textId="5417B184" w:rsidR="0057448E" w:rsidRPr="00E4488B" w:rsidRDefault="0057448E" w:rsidP="0057448E">
      <w:pPr>
        <w:rPr>
          <w:rFonts w:asciiTheme="minorHAnsi" w:hAnsiTheme="minorHAnsi" w:cstheme="minorHAnsi"/>
          <w:b/>
          <w:color w:val="FF0000"/>
        </w:rPr>
      </w:pPr>
      <w:r w:rsidRPr="00E4488B">
        <w:rPr>
          <w:rFonts w:asciiTheme="minorHAnsi" w:hAnsiTheme="minorHAnsi" w:cstheme="minorHAnsi"/>
          <w:b/>
          <w:bCs/>
          <w:lang w:eastAsia="fr-FR"/>
        </w:rPr>
        <w:t>HC_EVLV_S2</w:t>
      </w:r>
      <w:r w:rsidRPr="00E4488B">
        <w:rPr>
          <w:rFonts w:asciiTheme="minorHAnsi" w:hAnsiTheme="minorHAnsi" w:cstheme="minorHAnsi"/>
          <w:b/>
          <w:color w:val="000000"/>
        </w:rPr>
        <w:t xml:space="preserve">. </w:t>
      </w:r>
      <w:r w:rsidR="00097224" w:rsidRPr="00E4488B">
        <w:rPr>
          <w:rFonts w:asciiTheme="minorHAnsi" w:hAnsiTheme="minorHAnsi" w:cstheme="minorHAnsi"/>
          <w:bCs/>
          <w:color w:val="000000"/>
        </w:rPr>
        <w:t>P</w:t>
      </w:r>
      <w:r w:rsidRPr="00E4488B">
        <w:rPr>
          <w:rFonts w:asciiTheme="minorHAnsi" w:hAnsiTheme="minorHAnsi" w:cstheme="minorHAnsi"/>
          <w:bCs/>
          <w:color w:val="000000"/>
        </w:rPr>
        <w:t xml:space="preserve">ensando no </w:t>
      </w:r>
      <w:r w:rsidRPr="00E4488B">
        <w:rPr>
          <w:rFonts w:asciiTheme="minorHAnsi" w:hAnsiTheme="minorHAnsi" w:cstheme="minorHAnsi"/>
          <w:b/>
          <w:color w:val="000000"/>
        </w:rPr>
        <w:t>cheiro/perfume</w:t>
      </w:r>
      <w:r w:rsidRPr="00E4488B">
        <w:rPr>
          <w:rFonts w:asciiTheme="minorHAnsi" w:hAnsiTheme="minorHAnsi" w:cstheme="minorHAnsi"/>
          <w:bCs/>
          <w:color w:val="000000"/>
        </w:rPr>
        <w:t xml:space="preserve"> do </w:t>
      </w:r>
      <w:r w:rsidRPr="00E4488B">
        <w:rPr>
          <w:rFonts w:asciiTheme="minorHAnsi" w:hAnsiTheme="minorHAnsi" w:cstheme="minorHAnsi"/>
          <w:b/>
          <w:color w:val="000000"/>
        </w:rPr>
        <w:t>creme para pentear</w:t>
      </w:r>
      <w:r w:rsidRPr="00E4488B">
        <w:rPr>
          <w:rFonts w:asciiTheme="minorHAnsi" w:hAnsiTheme="minorHAnsi" w:cstheme="minorHAnsi"/>
          <w:bCs/>
          <w:color w:val="000000"/>
        </w:rPr>
        <w:t xml:space="preserve">, o quanto você </w:t>
      </w:r>
      <w:r w:rsidR="00451AD2" w:rsidRPr="00E4488B">
        <w:rPr>
          <w:rFonts w:asciiTheme="minorHAnsi" w:hAnsiTheme="minorHAnsi" w:cstheme="minorHAnsi"/>
          <w:bCs/>
          <w:color w:val="000000"/>
        </w:rPr>
        <w:t xml:space="preserve">concorda </w:t>
      </w:r>
      <w:r w:rsidRPr="00E4488B">
        <w:rPr>
          <w:rFonts w:asciiTheme="minorHAnsi" w:hAnsiTheme="minorHAnsi" w:cstheme="minorHAnsi"/>
          <w:bCs/>
          <w:color w:val="000000"/>
        </w:rPr>
        <w:t>que:</w:t>
      </w:r>
      <w:r w:rsidRPr="00E4488B">
        <w:rPr>
          <w:rFonts w:asciiTheme="minorHAnsi" w:hAnsiTheme="minorHAnsi" w:cstheme="minorHAnsi"/>
          <w:b/>
          <w:color w:val="FF0000"/>
        </w:rPr>
        <w:t xml:space="preserve"> (RU) RODIZIAR ALTERNATIVAS (RU POR LINHA) </w:t>
      </w:r>
    </w:p>
    <w:p w14:paraId="4F540601" w14:textId="77777777" w:rsidR="0057448E" w:rsidRPr="00E4488B" w:rsidRDefault="0057448E" w:rsidP="0057448E">
      <w:pPr>
        <w:rPr>
          <w:rFonts w:asciiTheme="minorHAnsi" w:hAnsiTheme="minorHAnsi" w:cstheme="minorHAnsi"/>
          <w:b/>
          <w:color w:val="FF0000"/>
        </w:rPr>
      </w:pPr>
      <w:r w:rsidRPr="00E4488B">
        <w:rPr>
          <w:rFonts w:asciiTheme="minorHAnsi" w:hAnsiTheme="minorHAnsi" w:cstheme="minorHAnsi"/>
          <w:b/>
          <w:color w:val="FF0000"/>
        </w:rPr>
        <w:t>MOSTRAR APENAS 1 ATRIBUTOS POR TELA</w:t>
      </w:r>
    </w:p>
    <w:p w14:paraId="65774594" w14:textId="77777777" w:rsidR="0057448E" w:rsidRPr="00E4488B" w:rsidRDefault="0057448E" w:rsidP="0057448E">
      <w:pPr>
        <w:pStyle w:val="qnverbatim"/>
        <w:keepNext/>
        <w:ind w:left="0" w:firstLine="0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</w:p>
    <w:tbl>
      <w:tblPr>
        <w:tblW w:w="10672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3645"/>
        <w:gridCol w:w="1372"/>
        <w:gridCol w:w="1182"/>
        <w:gridCol w:w="1507"/>
        <w:gridCol w:w="1255"/>
        <w:gridCol w:w="1399"/>
      </w:tblGrid>
      <w:tr w:rsidR="0057448E" w:rsidRPr="00E4488B" w14:paraId="4B5A2D92" w14:textId="77777777" w:rsidTr="0035035E">
        <w:trPr>
          <w:trHeight w:val="441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B52A37" w14:textId="2EA5A33F" w:rsidR="0057448E" w:rsidRPr="00E4488B" w:rsidRDefault="00451AD2" w:rsidP="0035035E">
            <w:pPr>
              <w:rPr>
                <w:rFonts w:asciiTheme="minorHAnsi" w:hAnsiTheme="minorHAnsi" w:cstheme="minorHAnsi"/>
                <w:b/>
              </w:rPr>
            </w:pPr>
            <w:r w:rsidRPr="00E4488B">
              <w:rPr>
                <w:rFonts w:asciiTheme="minorHAnsi" w:hAnsiTheme="minorHAnsi" w:cstheme="minorHAnsi"/>
              </w:rPr>
              <w:t>Tem um cheiro: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214596" w14:textId="77777777" w:rsidR="0057448E" w:rsidRPr="00E4488B" w:rsidRDefault="0057448E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Discorda totalmente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7781E0" w14:textId="77777777" w:rsidR="0057448E" w:rsidRPr="00E4488B" w:rsidRDefault="0057448E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Discorda um pouco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BE6E47" w14:textId="77777777" w:rsidR="0057448E" w:rsidRPr="00E4488B" w:rsidRDefault="0057448E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Não concorda nem discorda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997608" w14:textId="77777777" w:rsidR="0057448E" w:rsidRPr="00E4488B" w:rsidRDefault="0057448E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Concorda um pouco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51DB62" w14:textId="77777777" w:rsidR="0057448E" w:rsidRPr="00E4488B" w:rsidRDefault="0057448E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Concorda totalmente</w:t>
            </w:r>
          </w:p>
        </w:tc>
      </w:tr>
      <w:tr w:rsidR="00B2413B" w:rsidRPr="00E4488B" w14:paraId="68334D37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31440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7CCFC3" w14:textId="47C22B45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="Aptos Narrow" w:hAnsi="Aptos Narrow"/>
                <w:color w:val="000000"/>
              </w:rPr>
              <w:t>Natural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3B56FD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84F829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3104F9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98BA9E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3C2A65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0F72A834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1FBC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89C203A" w14:textId="7F02D9A5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="Aptos Narrow" w:hAnsi="Aptos Narrow"/>
                <w:color w:val="000000"/>
              </w:rPr>
              <w:t>Limpo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8D1BFF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77F80E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3F292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DC1CE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70AB91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72BD7EF7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9427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5F7E07" w14:textId="2B647824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Fresco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728E8F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D3F0C0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C79F56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3878D0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7FA3D9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0F7BC903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C057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2BB81F" w14:textId="4861D7D1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Cuidadoso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437A65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BB3534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F4F4CB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5FCE9D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861FB9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76913104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B3289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2E7F51" w14:textId="6CA1457D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Transmite eficiência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7468E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BA8049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D87464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F6148A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7EE7D8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0E9D7A33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67B4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214AF8" w14:textId="01F3C114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Feminino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45D91F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A7499C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BFCD3A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30DEBE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DE1377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0C5B78E6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5B252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76CBAE" w14:textId="7F42C8B2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Novo, nunca senti este cheiro antes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70AE85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41C20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17E28B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5AF66B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AC2D87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7D4ADDAE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D5EA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D03AFD" w14:textId="401A49DB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="Aptos Narrow" w:hAnsi="Aptos Narrow"/>
                <w:color w:val="000000"/>
              </w:rPr>
              <w:t>Premium, alta qualidade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73D29A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633DDB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48C138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293FD6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82BAF3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0C3A774F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6182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D49776" w14:textId="4B902469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Viciante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C35E89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0E915A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EAEC9C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83D803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02E5E5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774423DD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C181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</w:rPr>
            </w:pPr>
            <w:r w:rsidRPr="00E4488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AF475C" w14:textId="73D19F6A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="Aptos Narrow" w:hAnsi="Aptos Narrow"/>
                <w:color w:val="000000"/>
              </w:rPr>
              <w:t>Químico, artificial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515191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B2E38B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D02A5C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5BD3F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6A1212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00F2C35A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C1A3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11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B13080" w14:textId="4BDDAC74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Antiquado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9E97BC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2FDD16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419460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E5D243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C00E56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E4488B" w14:paraId="2FDE3DA9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F975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12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3AEC53" w14:textId="122DBD3A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E4488B">
              <w:rPr>
                <w:rFonts w:ascii="Aptos Narrow" w:hAnsi="Aptos Narrow"/>
                <w:color w:val="000000"/>
              </w:rPr>
              <w:t>Unisex</w:t>
            </w:r>
            <w:proofErr w:type="spellEnd"/>
            <w:r w:rsidRPr="00E4488B">
              <w:rPr>
                <w:rFonts w:ascii="Aptos Narrow" w:hAnsi="Aptos Narrow"/>
                <w:color w:val="000000"/>
              </w:rPr>
              <w:t>, sem gênero definido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89040B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6CF650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320626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22A449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058579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B2413B" w:rsidRPr="00DB55BE" w14:paraId="0FAA2078" w14:textId="77777777" w:rsidTr="006B60A8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59E7" w14:textId="77777777" w:rsidR="00B2413B" w:rsidRPr="00E4488B" w:rsidRDefault="00B2413B" w:rsidP="00B2413B">
            <w:pPr>
              <w:ind w:left="-3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Theme="minorHAnsi" w:hAnsiTheme="minorHAnsi" w:cstheme="minorHAnsi"/>
                <w:color w:val="000000" w:themeColor="text1"/>
              </w:rPr>
              <w:t>13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B5E722" w14:textId="7FC120CD" w:rsidR="00B2413B" w:rsidRPr="00E4488B" w:rsidRDefault="00B2413B" w:rsidP="00B2413B">
            <w:pPr>
              <w:ind w:left="-30"/>
              <w:rPr>
                <w:rFonts w:asciiTheme="minorHAnsi" w:hAnsiTheme="minorHAnsi" w:cstheme="minorHAnsi"/>
                <w:color w:val="000000" w:themeColor="text1"/>
              </w:rPr>
            </w:pPr>
            <w:r w:rsidRPr="00E4488B">
              <w:rPr>
                <w:rFonts w:ascii="Aptos Narrow" w:hAnsi="Aptos Narrow"/>
                <w:color w:val="000000"/>
              </w:rPr>
              <w:t>Memorável, um cheiro que você irá lembrar depois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70D2B4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500495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CC7CA7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D6F92B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21D30B" w14:textId="77777777" w:rsidR="00B2413B" w:rsidRPr="00E4488B" w:rsidRDefault="00B2413B" w:rsidP="00B2413B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</w:tbl>
    <w:p w14:paraId="7114E42A" w14:textId="77777777" w:rsidR="00FA473E" w:rsidRDefault="00FA473E" w:rsidP="00FA473E">
      <w:pPr>
        <w:jc w:val="both"/>
        <w:rPr>
          <w:rFonts w:asciiTheme="minorHAnsi" w:hAnsiTheme="minorHAnsi" w:cstheme="minorHAnsi"/>
          <w:b/>
        </w:rPr>
      </w:pPr>
    </w:p>
    <w:p w14:paraId="4CF6BD10" w14:textId="00C54711" w:rsidR="00110B27" w:rsidRPr="00E4488B" w:rsidRDefault="00110B27" w:rsidP="00110B27">
      <w:pPr>
        <w:rPr>
          <w:rFonts w:asciiTheme="minorHAnsi" w:hAnsiTheme="minorHAnsi" w:cstheme="minorHAnsi"/>
          <w:b/>
          <w:color w:val="FF0000"/>
        </w:rPr>
      </w:pPr>
      <w:commentRangeStart w:id="14"/>
      <w:commentRangeStart w:id="15"/>
      <w:r w:rsidRPr="00E4488B">
        <w:rPr>
          <w:rFonts w:asciiTheme="minorHAnsi" w:hAnsiTheme="minorHAnsi" w:cstheme="minorHAnsi"/>
          <w:b/>
          <w:bCs/>
          <w:lang w:eastAsia="fr-FR"/>
        </w:rPr>
        <w:t>HC_EVLV_S2</w:t>
      </w:r>
      <w:r w:rsidRPr="00E4488B">
        <w:rPr>
          <w:rFonts w:asciiTheme="minorHAnsi" w:hAnsiTheme="minorHAnsi" w:cstheme="minorHAnsi"/>
          <w:b/>
          <w:color w:val="000000"/>
        </w:rPr>
        <w:t xml:space="preserve">. </w:t>
      </w:r>
      <w:r w:rsidR="00403077" w:rsidRPr="00E4488B">
        <w:rPr>
          <w:rFonts w:asciiTheme="minorHAnsi" w:hAnsiTheme="minorHAnsi" w:cstheme="minorHAnsi"/>
          <w:bCs/>
          <w:color w:val="000000"/>
        </w:rPr>
        <w:t>A</w:t>
      </w:r>
      <w:r w:rsidRPr="00E4488B">
        <w:rPr>
          <w:rFonts w:asciiTheme="minorHAnsi" w:hAnsiTheme="minorHAnsi" w:cstheme="minorHAnsi"/>
          <w:bCs/>
          <w:color w:val="000000"/>
        </w:rPr>
        <w:t xml:space="preserve">inda </w:t>
      </w:r>
      <w:r w:rsidR="00403077" w:rsidRPr="00E4488B">
        <w:rPr>
          <w:rFonts w:asciiTheme="minorHAnsi" w:hAnsiTheme="minorHAnsi" w:cstheme="minorHAnsi"/>
          <w:bCs/>
          <w:color w:val="000000"/>
        </w:rPr>
        <w:t>p</w:t>
      </w:r>
      <w:r w:rsidRPr="00E4488B">
        <w:rPr>
          <w:rFonts w:asciiTheme="minorHAnsi" w:hAnsiTheme="minorHAnsi" w:cstheme="minorHAnsi"/>
          <w:bCs/>
          <w:color w:val="000000"/>
        </w:rPr>
        <w:t xml:space="preserve">ensando no </w:t>
      </w:r>
      <w:r w:rsidRPr="00E4488B">
        <w:rPr>
          <w:rFonts w:asciiTheme="minorHAnsi" w:hAnsiTheme="minorHAnsi" w:cstheme="minorHAnsi"/>
          <w:b/>
          <w:color w:val="000000"/>
        </w:rPr>
        <w:t>cheiro/perfume</w:t>
      </w:r>
      <w:r w:rsidRPr="00E4488B">
        <w:rPr>
          <w:rFonts w:asciiTheme="minorHAnsi" w:hAnsiTheme="minorHAnsi" w:cstheme="minorHAnsi"/>
          <w:bCs/>
          <w:color w:val="000000"/>
        </w:rPr>
        <w:t xml:space="preserve"> do </w:t>
      </w:r>
      <w:r w:rsidRPr="00E4488B">
        <w:rPr>
          <w:rFonts w:asciiTheme="minorHAnsi" w:hAnsiTheme="minorHAnsi" w:cstheme="minorHAnsi"/>
          <w:b/>
          <w:color w:val="000000"/>
        </w:rPr>
        <w:t>creme para pentear</w:t>
      </w:r>
      <w:r w:rsidRPr="00E4488B">
        <w:rPr>
          <w:rFonts w:asciiTheme="minorHAnsi" w:hAnsiTheme="minorHAnsi" w:cstheme="minorHAnsi"/>
          <w:bCs/>
          <w:color w:val="000000"/>
        </w:rPr>
        <w:t>, o quanto você concorda que:</w:t>
      </w:r>
      <w:r w:rsidRPr="00E4488B">
        <w:rPr>
          <w:rFonts w:asciiTheme="minorHAnsi" w:hAnsiTheme="minorHAnsi" w:cstheme="minorHAnsi"/>
          <w:b/>
          <w:color w:val="FF0000"/>
        </w:rPr>
        <w:t xml:space="preserve"> (RU) RODIZIAR ALTERNATIVAS (RU POR LINHA) </w:t>
      </w:r>
    </w:p>
    <w:p w14:paraId="30BFDEC3" w14:textId="77777777" w:rsidR="00110B27" w:rsidRPr="00E4488B" w:rsidRDefault="00110B27" w:rsidP="00110B27">
      <w:pPr>
        <w:rPr>
          <w:rFonts w:asciiTheme="minorHAnsi" w:hAnsiTheme="minorHAnsi" w:cstheme="minorHAnsi"/>
          <w:b/>
          <w:color w:val="FF0000"/>
        </w:rPr>
      </w:pPr>
      <w:r w:rsidRPr="00E4488B">
        <w:rPr>
          <w:rFonts w:asciiTheme="minorHAnsi" w:hAnsiTheme="minorHAnsi" w:cstheme="minorHAnsi"/>
          <w:b/>
          <w:color w:val="FF0000"/>
        </w:rPr>
        <w:t>MOSTRAR APENAS 1 ATRIBUTOS POR TELA</w:t>
      </w:r>
      <w:commentRangeEnd w:id="14"/>
      <w:r w:rsidR="00544E24" w:rsidRPr="00E4488B">
        <w:rPr>
          <w:rStyle w:val="Refdecomentrio"/>
          <w:rFonts w:cs="Times New Roman"/>
          <w:lang w:eastAsia="pt-BR"/>
        </w:rPr>
        <w:commentReference w:id="14"/>
      </w:r>
      <w:commentRangeEnd w:id="15"/>
      <w:r w:rsidR="006A441C" w:rsidRPr="00E4488B">
        <w:rPr>
          <w:rStyle w:val="Refdecomentrio"/>
          <w:rFonts w:cs="Times New Roman"/>
          <w:lang w:eastAsia="pt-BR"/>
        </w:rPr>
        <w:commentReference w:id="15"/>
      </w:r>
    </w:p>
    <w:p w14:paraId="4BD1B169" w14:textId="77777777" w:rsidR="00110B27" w:rsidRPr="00E4488B" w:rsidRDefault="00110B27" w:rsidP="00110B27">
      <w:pPr>
        <w:pStyle w:val="qnverbatim"/>
        <w:keepNext/>
        <w:ind w:left="0" w:firstLine="0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</w:p>
    <w:tbl>
      <w:tblPr>
        <w:tblW w:w="10672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3645"/>
        <w:gridCol w:w="1372"/>
        <w:gridCol w:w="1182"/>
        <w:gridCol w:w="1507"/>
        <w:gridCol w:w="1255"/>
        <w:gridCol w:w="1399"/>
      </w:tblGrid>
      <w:tr w:rsidR="00110B27" w:rsidRPr="00E4488B" w14:paraId="0E318024" w14:textId="77777777" w:rsidTr="00B74403">
        <w:trPr>
          <w:trHeight w:val="441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8FE96D" w14:textId="77777777" w:rsidR="00110B27" w:rsidRPr="00E4488B" w:rsidRDefault="00110B27" w:rsidP="00B74403">
            <w:pPr>
              <w:rPr>
                <w:rFonts w:asciiTheme="minorHAnsi" w:hAnsiTheme="minorHAnsi" w:cstheme="minorHAnsi"/>
                <w:b/>
              </w:rPr>
            </w:pPr>
            <w:r w:rsidRPr="00E4488B">
              <w:rPr>
                <w:rFonts w:asciiTheme="minorHAnsi" w:hAnsiTheme="minorHAnsi" w:cstheme="minorHAnsi"/>
              </w:rPr>
              <w:t>Tem um cheiro: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FAE419" w14:textId="77777777" w:rsidR="00110B27" w:rsidRPr="00E4488B" w:rsidRDefault="00110B27" w:rsidP="00B74403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Discorda totalmente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D6354" w14:textId="77777777" w:rsidR="00110B27" w:rsidRPr="00E4488B" w:rsidRDefault="00110B27" w:rsidP="00B74403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Discorda um pouco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87BF6" w14:textId="77777777" w:rsidR="00110B27" w:rsidRPr="00E4488B" w:rsidRDefault="00110B27" w:rsidP="00B74403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Não concorda nem discorda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A85C2A" w14:textId="77777777" w:rsidR="00110B27" w:rsidRPr="00E4488B" w:rsidRDefault="00110B27" w:rsidP="00B74403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Concorda um pouco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E4A241" w14:textId="77777777" w:rsidR="00110B27" w:rsidRPr="00E4488B" w:rsidRDefault="00110B27" w:rsidP="00B74403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b/>
                <w:lang w:eastAsia="zh-CN"/>
              </w:rPr>
              <w:t>Concorda totalmente</w:t>
            </w:r>
          </w:p>
        </w:tc>
      </w:tr>
      <w:tr w:rsidR="00A24499" w:rsidRPr="00E4488B" w14:paraId="70A70590" w14:textId="77777777" w:rsidTr="00B74403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A78B" w14:textId="77777777" w:rsidR="00A24499" w:rsidRPr="00E4488B" w:rsidRDefault="00A24499" w:rsidP="00A24499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E13764" w14:textId="71B045A6" w:rsidR="00A24499" w:rsidRPr="00E4488B" w:rsidRDefault="00A24499" w:rsidP="00A24499">
            <w:pPr>
              <w:ind w:left="-30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="Aptos Narrow" w:hAnsi="Aptos Narrow"/>
                <w:color w:val="000000"/>
              </w:rPr>
              <w:t>Único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16E480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48CEEC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373E6D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62BDD5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194CE1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A24499" w:rsidRPr="00E4488B" w14:paraId="4852D655" w14:textId="77777777" w:rsidTr="00B74403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5D7F" w14:textId="77777777" w:rsidR="00A24499" w:rsidRPr="00E4488B" w:rsidRDefault="00A24499" w:rsidP="00A24499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48B877" w14:textId="7418CC68" w:rsidR="00A24499" w:rsidRPr="00E4488B" w:rsidRDefault="00A24499" w:rsidP="00A24499">
            <w:pPr>
              <w:ind w:left="-30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="Aptos Narrow" w:hAnsi="Aptos Narrow"/>
                <w:color w:val="000000"/>
              </w:rPr>
              <w:t>Moderno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D97337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25D17B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E246FA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C9E938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04E1B0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A24499" w:rsidRPr="00E4488B" w14:paraId="197E311F" w14:textId="77777777" w:rsidTr="00B74403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59F7" w14:textId="77777777" w:rsidR="00A24499" w:rsidRPr="00E4488B" w:rsidRDefault="00A24499" w:rsidP="00A24499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891F76" w14:textId="5D25BDF3" w:rsidR="00A24499" w:rsidRPr="00E4488B" w:rsidRDefault="00A24499" w:rsidP="00A24499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Suave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88DDB1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AD9163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AF64C0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8CECD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25907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A24499" w:rsidRPr="00E4488B" w14:paraId="602A3CA5" w14:textId="77777777" w:rsidTr="00B74403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21FE" w14:textId="77777777" w:rsidR="00A24499" w:rsidRPr="00E4488B" w:rsidRDefault="00A24499" w:rsidP="00A24499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037DBCC" w14:textId="50C8CC15" w:rsidR="00A24499" w:rsidRPr="00E4488B" w:rsidRDefault="00A24499" w:rsidP="00A24499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Puro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F808BC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73F626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B7188D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359FBB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3D9FDA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A24499" w:rsidRPr="008D051A" w14:paraId="18CC03D1" w14:textId="77777777" w:rsidTr="00B74403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6699" w14:textId="202CE6ED" w:rsidR="00A24499" w:rsidRPr="00E4488B" w:rsidRDefault="003658DE" w:rsidP="00A24499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4488B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1DE190" w14:textId="10624778" w:rsidR="00A24499" w:rsidRPr="00E4488B" w:rsidRDefault="00E10838" w:rsidP="00A24499">
            <w:pPr>
              <w:ind w:left="-30"/>
              <w:rPr>
                <w:rFonts w:asciiTheme="minorHAnsi" w:hAnsiTheme="minorHAnsi" w:cstheme="minorHAnsi"/>
              </w:rPr>
            </w:pPr>
            <w:r w:rsidRPr="00E4488B">
              <w:rPr>
                <w:rFonts w:ascii="Aptos Narrow" w:hAnsi="Aptos Narrow"/>
                <w:color w:val="000000"/>
              </w:rPr>
              <w:t>Sensual, sexy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30CF5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F4DCF6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CD95ED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FD78D9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120163" w14:textId="77777777" w:rsidR="00A24499" w:rsidRPr="00E4488B" w:rsidRDefault="00A24499" w:rsidP="00A2449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E4488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  <w:tr w:rsidR="005808F8" w:rsidRPr="008D051A" w14:paraId="52BB04EE" w14:textId="77777777" w:rsidTr="00B74403">
        <w:trPr>
          <w:trHeight w:val="368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DBF6" w14:textId="75A3CD37" w:rsidR="005808F8" w:rsidRPr="003405BB" w:rsidRDefault="005808F8" w:rsidP="005808F8">
            <w:pPr>
              <w:ind w:left="-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405BB">
              <w:rPr>
                <w:rFonts w:asciiTheme="minorHAnsi" w:hAnsiTheme="minorHAnsi" w:cstheme="minorHAnsi"/>
                <w:color w:val="000000"/>
              </w:rPr>
              <w:lastRenderedPageBreak/>
              <w:t>6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AB2FA7" w14:textId="10DFA9F5" w:rsidR="005808F8" w:rsidRPr="003405BB" w:rsidRDefault="005808F8" w:rsidP="005808F8">
            <w:pPr>
              <w:ind w:left="-30"/>
              <w:rPr>
                <w:rFonts w:ascii="Aptos Narrow" w:hAnsi="Aptos Narrow"/>
                <w:color w:val="000000"/>
              </w:rPr>
            </w:pPr>
            <w:r w:rsidRPr="003405BB">
              <w:rPr>
                <w:rFonts w:ascii="Aptos Narrow" w:hAnsi="Aptos Narrow"/>
                <w:color w:val="000000"/>
              </w:rPr>
              <w:t>Jovem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4FF7DB" w14:textId="1A03EA91" w:rsidR="005808F8" w:rsidRPr="003405BB" w:rsidRDefault="005808F8" w:rsidP="005808F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eastAsia="SimSun" w:hAnsiTheme="minorHAnsi" w:cstheme="minorHAnsi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E44C66" w14:textId="234A6F08" w:rsidR="005808F8" w:rsidRPr="003405BB" w:rsidRDefault="005808F8" w:rsidP="005808F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eastAsia="SimSun" w:hAnsiTheme="minorHAnsi" w:cstheme="minorHAnsi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53B59B" w14:textId="79923BC7" w:rsidR="005808F8" w:rsidRPr="003405BB" w:rsidRDefault="005808F8" w:rsidP="005808F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eastAsia="SimSun" w:hAnsiTheme="minorHAnsi" w:cstheme="minorHAnsi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6AB8E7" w14:textId="7A0C3222" w:rsidR="005808F8" w:rsidRPr="003405BB" w:rsidRDefault="005808F8" w:rsidP="005808F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eastAsia="SimSun" w:hAnsiTheme="minorHAnsi" w:cstheme="minorHAnsi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4353C" w14:textId="40EC3178" w:rsidR="005808F8" w:rsidRPr="003405BB" w:rsidRDefault="005808F8" w:rsidP="005808F8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eastAsia="SimSun" w:hAnsiTheme="minorHAnsi" w:cstheme="minorHAnsi"/>
                <w:lang w:eastAsia="zh-CN"/>
              </w:rPr>
              <w:t>5</w:t>
            </w:r>
          </w:p>
        </w:tc>
      </w:tr>
    </w:tbl>
    <w:p w14:paraId="336B3C3C" w14:textId="77777777" w:rsidR="00110B27" w:rsidRDefault="00110B27" w:rsidP="00FA473E">
      <w:pPr>
        <w:jc w:val="both"/>
        <w:rPr>
          <w:rFonts w:asciiTheme="minorHAnsi" w:hAnsiTheme="minorHAnsi" w:cstheme="minorHAnsi"/>
          <w:b/>
        </w:rPr>
      </w:pPr>
    </w:p>
    <w:p w14:paraId="6EFF2336" w14:textId="77777777" w:rsidR="00110B27" w:rsidRDefault="00110B27" w:rsidP="00FA473E">
      <w:pPr>
        <w:jc w:val="both"/>
        <w:rPr>
          <w:rFonts w:asciiTheme="minorHAnsi" w:hAnsiTheme="minorHAnsi" w:cstheme="minorHAnsi"/>
          <w:b/>
        </w:rPr>
      </w:pPr>
    </w:p>
    <w:p w14:paraId="2BAF8F30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  <w:r w:rsidRPr="00640350">
        <w:rPr>
          <w:rFonts w:asciiTheme="minorHAnsi" w:hAnsiTheme="minorHAnsi" w:cstheme="minorHAnsi"/>
          <w:b/>
          <w:color w:val="000000" w:themeColor="text1"/>
        </w:rPr>
        <w:t>Q4</w:t>
      </w:r>
      <w:r w:rsidRPr="00640350">
        <w:rPr>
          <w:rFonts w:asciiTheme="minorHAnsi" w:hAnsiTheme="minorHAnsi" w:cstheme="minorHAnsi"/>
          <w:bCs/>
          <w:color w:val="000000" w:themeColor="text1"/>
        </w:rPr>
        <w:t xml:space="preserve">. Considerando a cor, o cheiro, a textura e a embalagem do produto, diga o quanto você concorda que esses elementos funcionam bem juntos: </w:t>
      </w:r>
      <w:r w:rsidRPr="00640350">
        <w:rPr>
          <w:rFonts w:asciiTheme="minorHAnsi" w:hAnsiTheme="minorHAnsi" w:cstheme="minorHAnsi"/>
          <w:b/>
          <w:color w:val="FF0000"/>
        </w:rPr>
        <w:t>(RU)</w:t>
      </w:r>
    </w:p>
    <w:p w14:paraId="0914E76D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</w:p>
    <w:tbl>
      <w:tblPr>
        <w:tblW w:w="1096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9"/>
        <w:gridCol w:w="1203"/>
        <w:gridCol w:w="1279"/>
        <w:gridCol w:w="1298"/>
        <w:gridCol w:w="1214"/>
        <w:gridCol w:w="1214"/>
      </w:tblGrid>
      <w:tr w:rsidR="00640350" w:rsidRPr="00640350" w14:paraId="1C781AEF" w14:textId="77777777" w:rsidTr="0035035E">
        <w:trPr>
          <w:trHeight w:val="384"/>
        </w:trPr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FF02EA" w14:textId="77777777" w:rsidR="00640350" w:rsidRPr="00640350" w:rsidRDefault="00640350" w:rsidP="0035035E">
            <w:pPr>
              <w:rPr>
                <w:rFonts w:ascii="Calibri" w:hAnsi="Calibri" w:cs="Calibri"/>
                <w:sz w:val="21"/>
                <w:szCs w:val="21"/>
                <w:lang w:eastAsia="ja-JP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F1F74F8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  <w:t>Discorda totalmente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D71D25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  <w:t>Discorda um pouco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85F720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  <w:t>Não concorda nem discorda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664291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  <w:t>Concorda um pouco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149A80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b/>
                <w:sz w:val="21"/>
                <w:szCs w:val="21"/>
                <w:lang w:eastAsia="zh-CN"/>
              </w:rPr>
              <w:t>Concorda totalmente</w:t>
            </w:r>
          </w:p>
        </w:tc>
      </w:tr>
      <w:tr w:rsidR="00640350" w:rsidRPr="00640350" w14:paraId="07D21746" w14:textId="77777777" w:rsidTr="0035035E">
        <w:trPr>
          <w:trHeight w:val="384"/>
        </w:trPr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E1505" w14:textId="77777777" w:rsidR="00640350" w:rsidRPr="00640350" w:rsidRDefault="00640350" w:rsidP="0035035E">
            <w:pPr>
              <w:rPr>
                <w:rFonts w:ascii="Calibri" w:hAnsi="Calibri" w:cs="Calibri"/>
                <w:sz w:val="21"/>
                <w:szCs w:val="21"/>
                <w:lang w:eastAsia="ja-JP"/>
              </w:rPr>
            </w:pPr>
            <w:r w:rsidRPr="00640350">
              <w:rPr>
                <w:rFonts w:ascii="Calibri" w:hAnsi="Calibri" w:cs="Calibri"/>
                <w:sz w:val="21"/>
                <w:szCs w:val="21"/>
                <w:lang w:eastAsia="ja-JP"/>
              </w:rPr>
              <w:t>Cor, cheiro, textura, embalagem</w:t>
            </w:r>
          </w:p>
          <w:p w14:paraId="1F6944A0" w14:textId="77777777" w:rsidR="00640350" w:rsidRPr="00640350" w:rsidRDefault="00640350" w:rsidP="0035035E">
            <w:pPr>
              <w:rPr>
                <w:rFonts w:asciiTheme="minorHAnsi" w:hAnsiTheme="minorHAnsi" w:cstheme="minorHAnsi"/>
                <w:bCs/>
              </w:rPr>
            </w:pPr>
            <w:r w:rsidRPr="00640350">
              <w:rPr>
                <w:rFonts w:ascii="Calibri" w:hAnsi="Calibri" w:cs="Calibri"/>
                <w:sz w:val="21"/>
                <w:szCs w:val="21"/>
              </w:rPr>
              <w:t>combinam juntos nesse produto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A5F81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EA63E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4BDA" w14:textId="77777777" w:rsidR="00640350" w:rsidRPr="00640350" w:rsidRDefault="00640350" w:rsidP="0035035E">
            <w:pPr>
              <w:jc w:val="center"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640350">
              <w:rPr>
                <w:rFonts w:ascii="Calibri" w:eastAsia="SimSun" w:hAnsi="Calibri" w:cs="Calibri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ADED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6517" w14:textId="77777777" w:rsidR="00640350" w:rsidRPr="00640350" w:rsidRDefault="00640350" w:rsidP="0035035E">
            <w:pPr>
              <w:jc w:val="center"/>
              <w:rPr>
                <w:rFonts w:ascii="Calibri" w:eastAsia="SimSun" w:hAnsi="Calibri" w:cs="Calibri"/>
                <w:sz w:val="21"/>
                <w:szCs w:val="21"/>
                <w:lang w:eastAsia="zh-CN"/>
              </w:rPr>
            </w:pPr>
            <w:r w:rsidRPr="00640350">
              <w:rPr>
                <w:rFonts w:ascii="Calibri" w:eastAsia="SimSun" w:hAnsi="Calibri" w:cs="Calibri"/>
                <w:sz w:val="21"/>
                <w:szCs w:val="21"/>
                <w:lang w:eastAsia="zh-CN"/>
              </w:rPr>
              <w:t>5</w:t>
            </w:r>
          </w:p>
        </w:tc>
      </w:tr>
    </w:tbl>
    <w:p w14:paraId="21D38BD5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</w:p>
    <w:p w14:paraId="4BA83515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  <w:r w:rsidRPr="00640350">
        <w:rPr>
          <w:rFonts w:asciiTheme="minorHAnsi" w:hAnsiTheme="minorHAnsi" w:cstheme="minorHAnsi"/>
          <w:b/>
          <w:color w:val="FF0000"/>
        </w:rPr>
        <w:t>APLICAR SOMENTE SE CODS. 1, 2 OU 3 EM Q4</w:t>
      </w:r>
    </w:p>
    <w:p w14:paraId="0F094425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Cs/>
          <w:color w:val="000000" w:themeColor="text1"/>
        </w:rPr>
      </w:pPr>
      <w:r w:rsidRPr="00640350">
        <w:rPr>
          <w:rFonts w:asciiTheme="minorHAnsi" w:hAnsiTheme="minorHAnsi" w:cstheme="minorHAnsi"/>
          <w:b/>
          <w:color w:val="000000" w:themeColor="text1"/>
        </w:rPr>
        <w:t xml:space="preserve">Q5. </w:t>
      </w:r>
      <w:r w:rsidRPr="00640350">
        <w:rPr>
          <w:rFonts w:asciiTheme="minorHAnsi" w:hAnsiTheme="minorHAnsi" w:cstheme="minorHAnsi"/>
          <w:bCs/>
          <w:color w:val="000000" w:themeColor="text1"/>
        </w:rPr>
        <w:t>Que elemento(s) fez com que você sentisse que esse produto era menos harmonioso (todas as partes não</w:t>
      </w:r>
    </w:p>
    <w:p w14:paraId="7187E6ED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  <w:r w:rsidRPr="00640350">
        <w:rPr>
          <w:rFonts w:asciiTheme="minorHAnsi" w:hAnsiTheme="minorHAnsi" w:cstheme="minorHAnsi"/>
          <w:bCs/>
          <w:color w:val="000000" w:themeColor="text1"/>
        </w:rPr>
        <w:t xml:space="preserve">funcionam bem juntas)? </w:t>
      </w:r>
      <w:r w:rsidRPr="00640350">
        <w:rPr>
          <w:rFonts w:asciiTheme="minorHAnsi" w:hAnsiTheme="minorHAnsi" w:cstheme="minorHAnsi"/>
          <w:b/>
          <w:color w:val="FF0000"/>
        </w:rPr>
        <w:t>(RM)</w:t>
      </w:r>
    </w:p>
    <w:p w14:paraId="05B307BD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</w:p>
    <w:tbl>
      <w:tblPr>
        <w:tblW w:w="973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9280"/>
      </w:tblGrid>
      <w:tr w:rsidR="00640350" w:rsidRPr="00640350" w14:paraId="15F4664C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9808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317C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Cor do produto</w:t>
            </w:r>
          </w:p>
        </w:tc>
      </w:tr>
      <w:tr w:rsidR="00640350" w:rsidRPr="00640350" w14:paraId="4BD47BB1" w14:textId="77777777" w:rsidTr="0035035E">
        <w:trPr>
          <w:trHeight w:val="21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3C03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2717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Textura do produto</w:t>
            </w:r>
          </w:p>
        </w:tc>
      </w:tr>
      <w:tr w:rsidR="00640350" w:rsidRPr="00640350" w14:paraId="2A8B6BBF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0314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DE91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Cheiro do produto</w:t>
            </w:r>
          </w:p>
        </w:tc>
      </w:tr>
      <w:tr w:rsidR="00640350" w:rsidRPr="00640350" w14:paraId="52425565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36A8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 xml:space="preserve">4 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B4AE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Formato da embalagem</w:t>
            </w:r>
          </w:p>
        </w:tc>
      </w:tr>
      <w:tr w:rsidR="00640350" w:rsidRPr="00B2550D" w14:paraId="69CC249D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9E5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C6BE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Aplicador da embalagem</w:t>
            </w:r>
          </w:p>
        </w:tc>
      </w:tr>
    </w:tbl>
    <w:p w14:paraId="3DA4D2A5" w14:textId="77777777" w:rsidR="00BE2F3A" w:rsidRDefault="00BE2F3A" w:rsidP="00FA473E">
      <w:pPr>
        <w:jc w:val="both"/>
        <w:rPr>
          <w:rFonts w:asciiTheme="minorHAnsi" w:hAnsiTheme="minorHAnsi" w:cstheme="minorHAnsi"/>
          <w:b/>
        </w:rPr>
      </w:pPr>
    </w:p>
    <w:p w14:paraId="41FF9F46" w14:textId="3F940614" w:rsidR="006A441C" w:rsidRPr="002D7B45" w:rsidRDefault="006A441C" w:rsidP="006A4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tabs>
          <w:tab w:val="left" w:pos="567"/>
          <w:tab w:val="left" w:pos="3544"/>
          <w:tab w:val="left" w:pos="4111"/>
        </w:tabs>
        <w:ind w:left="567" w:hanging="567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BLOCO 4 – EMBALAGEM</w:t>
      </w:r>
      <w:r w:rsidRPr="002D7B45">
        <w:rPr>
          <w:rFonts w:asciiTheme="minorHAnsi" w:hAnsiTheme="minorHAnsi" w:cstheme="minorHAnsi"/>
          <w:b/>
        </w:rPr>
        <w:t xml:space="preserve"> </w:t>
      </w:r>
    </w:p>
    <w:p w14:paraId="77000314" w14:textId="77777777" w:rsidR="00256B68" w:rsidRDefault="00256B68" w:rsidP="00FA473E">
      <w:pPr>
        <w:jc w:val="both"/>
        <w:rPr>
          <w:rFonts w:asciiTheme="minorHAnsi" w:hAnsiTheme="minorHAnsi" w:cstheme="minorHAnsi"/>
          <w:b/>
          <w:bCs/>
          <w:color w:val="FF0000"/>
          <w:highlight w:val="yellow"/>
          <w:lang w:eastAsia="zh-CN"/>
        </w:rPr>
      </w:pPr>
    </w:p>
    <w:p w14:paraId="4D409777" w14:textId="0EDD3B25" w:rsidR="006A441C" w:rsidRPr="003405BB" w:rsidRDefault="00256B68" w:rsidP="00FA473E">
      <w:pPr>
        <w:jc w:val="both"/>
        <w:rPr>
          <w:rFonts w:asciiTheme="minorHAnsi" w:hAnsiTheme="minorHAnsi" w:cstheme="minorHAnsi"/>
          <w:b/>
        </w:rPr>
      </w:pPr>
      <w:r w:rsidRPr="003405BB">
        <w:rPr>
          <w:rFonts w:asciiTheme="minorHAnsi" w:hAnsiTheme="minorHAnsi" w:cstheme="minorHAnsi"/>
          <w:b/>
          <w:bCs/>
          <w:color w:val="FF0000"/>
          <w:lang w:eastAsia="zh-CN"/>
        </w:rPr>
        <w:t xml:space="preserve">APLICAR BLOCO EMBALAGEM </w:t>
      </w:r>
      <w:r w:rsidR="003405BB" w:rsidRPr="003405BB">
        <w:rPr>
          <w:rFonts w:asciiTheme="minorHAnsi" w:hAnsiTheme="minorHAnsi" w:cstheme="minorHAnsi"/>
          <w:b/>
          <w:bCs/>
          <w:color w:val="FF0000"/>
          <w:lang w:eastAsia="zh-CN"/>
        </w:rPr>
        <w:t xml:space="preserve">APENAS </w:t>
      </w:r>
      <w:r w:rsidRPr="003405BB">
        <w:rPr>
          <w:rFonts w:asciiTheme="minorHAnsi" w:hAnsiTheme="minorHAnsi" w:cstheme="minorHAnsi"/>
          <w:b/>
          <w:bCs/>
          <w:color w:val="FF0000"/>
          <w:lang w:eastAsia="zh-CN"/>
        </w:rPr>
        <w:t>PARA CELAS C4, C5, C6 e C8</w:t>
      </w:r>
    </w:p>
    <w:p w14:paraId="15AC4E11" w14:textId="3F68849E" w:rsidR="006A441C" w:rsidRPr="003405BB" w:rsidRDefault="006A441C" w:rsidP="00FA473E">
      <w:pPr>
        <w:jc w:val="both"/>
        <w:rPr>
          <w:rFonts w:asciiTheme="minorHAnsi" w:hAnsiTheme="minorHAnsi" w:cstheme="minorHAnsi"/>
          <w:b/>
        </w:rPr>
      </w:pPr>
      <w:r w:rsidRPr="003405BB">
        <w:rPr>
          <w:rFonts w:asciiTheme="minorHAnsi" w:hAnsiTheme="minorHAnsi" w:cstheme="minorHAnsi"/>
          <w:b/>
        </w:rPr>
        <w:t>Agora, vamos falar sobre a embalagem do produto</w:t>
      </w:r>
    </w:p>
    <w:p w14:paraId="778A7B43" w14:textId="77777777" w:rsidR="006A441C" w:rsidRPr="003405BB" w:rsidRDefault="006A441C" w:rsidP="00FA473E">
      <w:pPr>
        <w:jc w:val="both"/>
        <w:rPr>
          <w:rFonts w:asciiTheme="minorHAnsi" w:hAnsiTheme="minorHAnsi" w:cstheme="minorHAnsi"/>
          <w:b/>
        </w:rPr>
      </w:pPr>
    </w:p>
    <w:p w14:paraId="7977188D" w14:textId="75887C08" w:rsidR="006A441C" w:rsidRPr="003405BB" w:rsidRDefault="006A441C" w:rsidP="006A441C">
      <w:pPr>
        <w:spacing w:line="260" w:lineRule="exact"/>
        <w:rPr>
          <w:rFonts w:asciiTheme="minorHAnsi" w:hAnsiTheme="minorHAnsi" w:cstheme="minorHAnsi"/>
          <w:b/>
          <w:bCs/>
        </w:rPr>
      </w:pPr>
      <w:r w:rsidRPr="003405BB">
        <w:rPr>
          <w:rFonts w:asciiTheme="minorHAnsi" w:hAnsiTheme="minorHAnsi" w:cstheme="minorHAnsi"/>
          <w:b/>
          <w:bCs/>
          <w:lang w:eastAsia="fr-FR"/>
        </w:rPr>
        <w:t>HC_EVLV_E1.</w:t>
      </w:r>
      <w:r w:rsidRPr="003405BB">
        <w:rPr>
          <w:rFonts w:asciiTheme="minorHAnsi" w:hAnsiTheme="minorHAnsi" w:cstheme="minorHAnsi"/>
          <w:lang w:eastAsia="fr-FR"/>
        </w:rPr>
        <w:t xml:space="preserve"> O quanto você diria que gostou </w:t>
      </w:r>
      <w:r w:rsidR="00256B68" w:rsidRPr="003405BB">
        <w:rPr>
          <w:rFonts w:asciiTheme="minorHAnsi" w:hAnsiTheme="minorHAnsi" w:cstheme="minorHAnsi"/>
          <w:lang w:eastAsia="fr-FR"/>
        </w:rPr>
        <w:t xml:space="preserve">da </w:t>
      </w:r>
      <w:r w:rsidR="00256B68" w:rsidRPr="003405BB">
        <w:rPr>
          <w:rFonts w:asciiTheme="minorHAnsi" w:hAnsiTheme="minorHAnsi" w:cstheme="minorHAnsi"/>
          <w:b/>
          <w:bCs/>
          <w:lang w:eastAsia="fr-FR"/>
        </w:rPr>
        <w:t>embalagem</w:t>
      </w:r>
      <w:r w:rsidR="00256B68" w:rsidRPr="003405BB">
        <w:rPr>
          <w:rFonts w:asciiTheme="minorHAnsi" w:hAnsiTheme="minorHAnsi" w:cstheme="minorHAnsi"/>
          <w:lang w:eastAsia="fr-FR"/>
        </w:rPr>
        <w:t xml:space="preserve"> </w:t>
      </w:r>
      <w:r w:rsidRPr="003405BB">
        <w:rPr>
          <w:rFonts w:asciiTheme="minorHAnsi" w:hAnsiTheme="minorHAnsi" w:cstheme="minorHAnsi"/>
          <w:lang w:eastAsia="fr-FR"/>
        </w:rPr>
        <w:t xml:space="preserve">desse </w:t>
      </w:r>
      <w:r w:rsidR="00256B68" w:rsidRPr="003405BB">
        <w:rPr>
          <w:rFonts w:asciiTheme="minorHAnsi" w:hAnsiTheme="minorHAnsi" w:cstheme="minorHAnsi"/>
          <w:b/>
          <w:bCs/>
          <w:lang w:eastAsia="fr-FR"/>
        </w:rPr>
        <w:t>creme para pentear</w:t>
      </w:r>
      <w:r w:rsidRPr="003405BB">
        <w:rPr>
          <w:rFonts w:asciiTheme="minorHAnsi" w:hAnsiTheme="minorHAnsi" w:cstheme="minorHAnsi"/>
          <w:lang w:eastAsia="fr-FR"/>
        </w:rPr>
        <w:t xml:space="preserve">? </w:t>
      </w:r>
      <w:r w:rsidRPr="003405BB">
        <w:rPr>
          <w:rFonts w:asciiTheme="minorHAnsi" w:hAnsiTheme="minorHAnsi" w:cstheme="minorHAnsi"/>
          <w:bCs/>
          <w:i/>
          <w:iCs/>
        </w:rPr>
        <w:t>Selecione apenas uma resposta</w:t>
      </w:r>
      <w:r w:rsidRPr="003405BB">
        <w:rPr>
          <w:rFonts w:asciiTheme="minorHAnsi" w:hAnsiTheme="minorHAnsi" w:cstheme="minorHAnsi"/>
        </w:rPr>
        <w:t xml:space="preserve"> </w:t>
      </w:r>
      <w:r w:rsidRPr="003405BB">
        <w:rPr>
          <w:rFonts w:asciiTheme="minorHAnsi" w:hAnsiTheme="minorHAnsi" w:cstheme="minorHAnsi"/>
          <w:b/>
          <w:bCs/>
          <w:color w:val="FF0000"/>
        </w:rPr>
        <w:t>(RU)</w:t>
      </w:r>
    </w:p>
    <w:p w14:paraId="68F5D347" w14:textId="77777777" w:rsidR="006A441C" w:rsidRPr="003405BB" w:rsidRDefault="006A441C" w:rsidP="006A441C">
      <w:pPr>
        <w:spacing w:line="260" w:lineRule="exact"/>
        <w:ind w:left="709" w:hanging="709"/>
        <w:rPr>
          <w:rFonts w:asciiTheme="minorHAnsi" w:hAnsiTheme="minorHAnsi" w:cstheme="minorHAnsi"/>
          <w:b/>
          <w:bCs/>
          <w:lang w:eastAsia="fr-FR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6A441C" w:rsidRPr="003405BB" w14:paraId="6FC302CE" w14:textId="77777777" w:rsidTr="00561F74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46F3" w14:textId="77777777" w:rsidR="006A441C" w:rsidRPr="003405BB" w:rsidRDefault="006A441C" w:rsidP="00561F74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3405BB">
              <w:rPr>
                <w:rFonts w:ascii="Calibri" w:hAnsi="Calibri" w:cs="Calibri"/>
                <w:color w:val="000000"/>
              </w:rPr>
              <w:t>Não gosto nada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B14B" w14:textId="77777777" w:rsidR="006A441C" w:rsidRPr="003405BB" w:rsidRDefault="006A441C" w:rsidP="00561F74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3405BB">
              <w:rPr>
                <w:rFonts w:ascii="Calibri" w:hAnsi="Calibri" w:cs="Calibri"/>
                <w:color w:val="000000"/>
              </w:rPr>
              <w:t>Não gosto muito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5BFF" w14:textId="77777777" w:rsidR="006A441C" w:rsidRPr="003405BB" w:rsidRDefault="006A441C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="Calibri" w:hAnsi="Calibri" w:cs="Calibri"/>
                <w:color w:val="000000"/>
              </w:rPr>
              <w:t>Gosto um pouco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FFA2" w14:textId="77777777" w:rsidR="006A441C" w:rsidRPr="003405BB" w:rsidRDefault="006A441C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="Calibri" w:hAnsi="Calibri" w:cs="Calibri"/>
                <w:color w:val="000000"/>
              </w:rPr>
              <w:t>Gosto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B3F4" w14:textId="77777777" w:rsidR="006A441C" w:rsidRPr="003405BB" w:rsidRDefault="006A441C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="Calibri" w:hAnsi="Calibri" w:cs="Calibri"/>
                <w:color w:val="000000"/>
              </w:rPr>
              <w:t>Gosto muito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8A21" w14:textId="77777777" w:rsidR="006A441C" w:rsidRPr="003405BB" w:rsidRDefault="006A441C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="Calibri" w:hAnsi="Calibri" w:cs="Calibri"/>
                <w:color w:val="000000"/>
              </w:rPr>
              <w:t>Gosto extremamente</w:t>
            </w:r>
          </w:p>
        </w:tc>
      </w:tr>
      <w:tr w:rsidR="006A441C" w:rsidRPr="003405BB" w14:paraId="3443C414" w14:textId="77777777" w:rsidTr="00561F74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F8B7A" w14:textId="77777777" w:rsidR="006A441C" w:rsidRPr="003405B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A69DDD" w14:textId="77777777" w:rsidR="006A441C" w:rsidRPr="003405B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02F941" w14:textId="77777777" w:rsidR="006A441C" w:rsidRPr="003405B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2127E0" w14:textId="77777777" w:rsidR="006A441C" w:rsidRPr="003405B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03A07B" w14:textId="77777777" w:rsidR="006A441C" w:rsidRPr="003405BB" w:rsidRDefault="006A441C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305BF0" w14:textId="77777777" w:rsidR="006A441C" w:rsidRPr="003405BB" w:rsidRDefault="006A441C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Theme="minorHAnsi" w:hAnsiTheme="minorHAnsi" w:cstheme="minorHAnsi"/>
              </w:rPr>
              <w:t>6</w:t>
            </w:r>
          </w:p>
        </w:tc>
      </w:tr>
    </w:tbl>
    <w:p w14:paraId="3D156958" w14:textId="77777777" w:rsidR="006A441C" w:rsidRPr="003405BB" w:rsidRDefault="006A441C" w:rsidP="00FA473E">
      <w:pPr>
        <w:jc w:val="both"/>
        <w:rPr>
          <w:rFonts w:asciiTheme="minorHAnsi" w:hAnsiTheme="minorHAnsi" w:cstheme="minorHAnsi"/>
          <w:b/>
        </w:rPr>
      </w:pPr>
    </w:p>
    <w:p w14:paraId="389FE887" w14:textId="6CD2368A" w:rsidR="00256B68" w:rsidRPr="00256B68" w:rsidRDefault="00256B68" w:rsidP="45416EA2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sz w:val="22"/>
          <w:szCs w:val="22"/>
          <w:lang w:val="pt-BR" w:eastAsia="zh-CN"/>
        </w:rPr>
      </w:pPr>
      <w:r w:rsidRPr="003405BB">
        <w:rPr>
          <w:rFonts w:asciiTheme="minorHAnsi" w:hAnsiTheme="minorHAnsi" w:cstheme="minorBidi"/>
          <w:b/>
          <w:bCs/>
          <w:sz w:val="22"/>
          <w:szCs w:val="22"/>
          <w:lang w:val="pt-BR" w:eastAsia="zh-CN"/>
        </w:rPr>
        <w:t xml:space="preserve">CD_PackFeel_T1. </w:t>
      </w:r>
      <w:r w:rsidRPr="003405BB">
        <w:rPr>
          <w:rFonts w:asciiTheme="minorHAnsi" w:hAnsiTheme="minorHAnsi" w:cstheme="minorBidi"/>
          <w:sz w:val="22"/>
          <w:szCs w:val="22"/>
          <w:lang w:val="pt-BR" w:eastAsia="zh-CN"/>
        </w:rPr>
        <w:t>Que pensamentos e sensações vêm à sua mente quando você olha para a embalagem deste creme para pentear?</w:t>
      </w:r>
      <w:commentRangeStart w:id="16"/>
      <w:commentRangeEnd w:id="16"/>
      <w:r w:rsidRPr="003405BB">
        <w:commentReference w:id="16"/>
      </w:r>
      <w:commentRangeStart w:id="17"/>
      <w:commentRangeEnd w:id="17"/>
      <w:r w:rsidRPr="003405BB">
        <w:commentReference w:id="17"/>
      </w:r>
      <w:commentRangeStart w:id="18"/>
      <w:commentRangeStart w:id="19"/>
      <w:commentRangeEnd w:id="18"/>
      <w:r w:rsidRPr="003405BB">
        <w:commentReference w:id="18"/>
      </w:r>
      <w:commentRangeEnd w:id="19"/>
      <w:r w:rsidRPr="003405BB">
        <w:commentReference w:id="19"/>
      </w:r>
      <w:r w:rsidRPr="003405BB">
        <w:rPr>
          <w:rFonts w:asciiTheme="minorHAnsi" w:hAnsiTheme="minorHAnsi" w:cstheme="minorBidi"/>
          <w:sz w:val="22"/>
          <w:szCs w:val="22"/>
          <w:lang w:val="pt-BR" w:eastAsia="zh-CN"/>
        </w:rPr>
        <w:t xml:space="preserve"> </w:t>
      </w:r>
      <w:r w:rsidRPr="003405BB">
        <w:rPr>
          <w:rFonts w:asciiTheme="minorHAnsi" w:hAnsiTheme="minorHAnsi" w:cstheme="minorBidi"/>
          <w:b/>
          <w:bCs/>
          <w:color w:val="EE0000"/>
          <w:sz w:val="22"/>
          <w:szCs w:val="22"/>
          <w:lang w:val="pt-BR" w:eastAsia="zh-CN"/>
        </w:rPr>
        <w:t>(ESPONTÂNEA)</w:t>
      </w:r>
    </w:p>
    <w:p w14:paraId="69A85589" w14:textId="77777777" w:rsidR="00256B68" w:rsidRPr="00256B68" w:rsidRDefault="00256B68" w:rsidP="00256B68">
      <w:pPr>
        <w:tabs>
          <w:tab w:val="left" w:pos="0"/>
          <w:tab w:val="left" w:pos="180"/>
        </w:tabs>
        <w:jc w:val="both"/>
        <w:rPr>
          <w:rFonts w:asciiTheme="minorHAnsi" w:hAnsiTheme="minorHAnsi" w:cstheme="minorHAnsi"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97"/>
      </w:tblGrid>
      <w:tr w:rsidR="00256B68" w:rsidRPr="00D2535B" w14:paraId="1741CB09" w14:textId="77777777" w:rsidTr="00561F74">
        <w:tc>
          <w:tcPr>
            <w:tcW w:w="104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9E66872" w14:textId="77777777" w:rsidR="00256B68" w:rsidRPr="00D2535B" w:rsidRDefault="00256B68" w:rsidP="00561F74">
            <w:pPr>
              <w:tabs>
                <w:tab w:val="left" w:pos="0"/>
                <w:tab w:val="left" w:pos="180"/>
              </w:tabs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</w:tbl>
    <w:p w14:paraId="3461EC35" w14:textId="77777777" w:rsidR="00640350" w:rsidRPr="00811151" w:rsidRDefault="00640350" w:rsidP="00FA473E">
      <w:pPr>
        <w:jc w:val="both"/>
        <w:rPr>
          <w:rFonts w:asciiTheme="minorHAnsi" w:hAnsiTheme="minorHAnsi" w:cstheme="minorHAnsi"/>
          <w:b/>
        </w:rPr>
      </w:pPr>
    </w:p>
    <w:p w14:paraId="49820995" w14:textId="2C6EF4B9" w:rsidR="00FA473E" w:rsidRPr="002D7B45" w:rsidRDefault="00FA473E" w:rsidP="00FA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tabs>
          <w:tab w:val="left" w:pos="567"/>
          <w:tab w:val="left" w:pos="3544"/>
          <w:tab w:val="left" w:pos="4111"/>
        </w:tabs>
        <w:ind w:left="567" w:hanging="567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BLOCO</w:t>
      </w:r>
      <w:r w:rsidR="006A441C">
        <w:rPr>
          <w:rFonts w:asciiTheme="minorHAnsi" w:hAnsiTheme="minorHAnsi" w:cstheme="minorHAnsi"/>
          <w:b/>
        </w:rPr>
        <w:t xml:space="preserve"> </w:t>
      </w:r>
      <w:r w:rsidR="006A441C" w:rsidRPr="003405BB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– EFEITOS ESPERADOS</w:t>
      </w:r>
      <w:r w:rsidRPr="002D7B45">
        <w:rPr>
          <w:rFonts w:asciiTheme="minorHAnsi" w:hAnsiTheme="minorHAnsi" w:cstheme="minorHAnsi"/>
          <w:b/>
        </w:rPr>
        <w:t xml:space="preserve"> </w:t>
      </w:r>
    </w:p>
    <w:p w14:paraId="1CB66961" w14:textId="77777777" w:rsidR="00FA473E" w:rsidRPr="002D7B45" w:rsidRDefault="00FA473E" w:rsidP="00FA473E">
      <w:pPr>
        <w:ind w:left="705" w:hanging="705"/>
        <w:rPr>
          <w:rFonts w:asciiTheme="minorHAnsi" w:eastAsia="MS Mincho" w:hAnsiTheme="minorHAnsi" w:cstheme="minorHAnsi"/>
          <w:bCs/>
        </w:rPr>
      </w:pPr>
    </w:p>
    <w:p w14:paraId="1CF57652" w14:textId="77777777" w:rsidR="00FA473E" w:rsidRPr="000D5CAE" w:rsidRDefault="00FA473E" w:rsidP="00FA473E">
      <w:pPr>
        <w:tabs>
          <w:tab w:val="center" w:pos="4680"/>
          <w:tab w:val="left" w:pos="8280"/>
          <w:tab w:val="right" w:pos="9360"/>
        </w:tabs>
        <w:jc w:val="both"/>
        <w:rPr>
          <w:rFonts w:asciiTheme="minorHAnsi" w:hAnsiTheme="minorHAnsi" w:cstheme="minorHAnsi"/>
          <w:bCs/>
        </w:rPr>
      </w:pPr>
      <w:r w:rsidRPr="000D5CAE">
        <w:rPr>
          <w:rFonts w:asciiTheme="minorHAnsi" w:hAnsiTheme="minorHAnsi" w:cstheme="minorHAnsi"/>
          <w:b/>
          <w:color w:val="FF0000"/>
        </w:rPr>
        <w:t>INTRO</w:t>
      </w:r>
      <w:r w:rsidRPr="000D5CAE">
        <w:rPr>
          <w:rFonts w:asciiTheme="minorHAnsi" w:hAnsiTheme="minorHAnsi" w:cstheme="minorHAnsi"/>
          <w:bCs/>
        </w:rPr>
        <w:t xml:space="preserve"> </w:t>
      </w:r>
      <w:r w:rsidRPr="003405BB">
        <w:rPr>
          <w:rFonts w:asciiTheme="minorHAnsi" w:hAnsiTheme="minorHAnsi" w:cstheme="minorHAnsi"/>
          <w:b/>
        </w:rPr>
        <w:t>Agora vamos falar sobre as suas percepções sobre o produto</w:t>
      </w:r>
      <w:r w:rsidRPr="000D5CAE">
        <w:rPr>
          <w:rFonts w:asciiTheme="minorHAnsi" w:hAnsiTheme="minorHAnsi" w:cstheme="minorHAnsi"/>
          <w:bCs/>
        </w:rPr>
        <w:t>.</w:t>
      </w:r>
    </w:p>
    <w:p w14:paraId="0F32F7D0" w14:textId="37AF3420" w:rsidR="00FA473E" w:rsidRPr="000D5CAE" w:rsidRDefault="00FA473E" w:rsidP="00FA473E">
      <w:pPr>
        <w:jc w:val="both"/>
        <w:rPr>
          <w:rFonts w:asciiTheme="minorHAnsi" w:hAnsiTheme="minorHAnsi" w:cstheme="minorHAnsi"/>
          <w:b/>
          <w:bCs/>
          <w:lang w:eastAsia="fr-FR"/>
        </w:rPr>
      </w:pPr>
    </w:p>
    <w:p w14:paraId="5737AF21" w14:textId="5817D32D" w:rsidR="00FA473E" w:rsidRPr="000D5CAE" w:rsidRDefault="00FA473E" w:rsidP="00FA473E">
      <w:pPr>
        <w:pStyle w:val="Numerada"/>
        <w:numPr>
          <w:ilvl w:val="0"/>
          <w:numId w:val="0"/>
        </w:numPr>
        <w:spacing w:after="0"/>
        <w:ind w:left="360" w:hanging="360"/>
        <w:jc w:val="left"/>
        <w:rPr>
          <w:rFonts w:asciiTheme="minorHAnsi" w:hAnsiTheme="minorHAnsi" w:cstheme="minorHAnsi"/>
          <w:color w:val="000000"/>
          <w:szCs w:val="22"/>
        </w:rPr>
      </w:pPr>
      <w:r w:rsidRPr="000D5CAE">
        <w:rPr>
          <w:rFonts w:asciiTheme="minorHAnsi" w:hAnsiTheme="minorHAnsi" w:cstheme="minorHAnsi"/>
          <w:b/>
          <w:bCs/>
          <w:lang w:eastAsia="fr-FR"/>
        </w:rPr>
        <w:t>HC_EVLV_P21</w:t>
      </w:r>
      <w:r w:rsidRPr="000D5CAE">
        <w:rPr>
          <w:rFonts w:asciiTheme="minorHAnsi" w:hAnsiTheme="minorHAnsi" w:cstheme="minorHAnsi"/>
          <w:color w:val="000000"/>
          <w:szCs w:val="22"/>
        </w:rPr>
        <w:t xml:space="preserve">. O quanto você gostou da absorção dos fios após usar o </w:t>
      </w:r>
      <w:r w:rsidR="00CF01B0" w:rsidRPr="000D5CAE">
        <w:rPr>
          <w:rFonts w:asciiTheme="minorHAnsi" w:hAnsiTheme="minorHAnsi" w:cstheme="minorHAnsi"/>
          <w:color w:val="000000"/>
          <w:szCs w:val="22"/>
        </w:rPr>
        <w:t>creme para pentear</w:t>
      </w:r>
      <w:r w:rsidRPr="000D5CAE">
        <w:rPr>
          <w:rFonts w:asciiTheme="minorHAnsi" w:hAnsiTheme="minorHAnsi" w:cstheme="minorHAnsi"/>
          <w:color w:val="000000"/>
          <w:szCs w:val="22"/>
        </w:rPr>
        <w:t xml:space="preserve"> do teste? </w:t>
      </w:r>
      <w:r w:rsidRPr="000D5CAE">
        <w:rPr>
          <w:rFonts w:asciiTheme="minorHAnsi" w:hAnsiTheme="minorHAnsi" w:cstheme="minorHAnsi"/>
          <w:b/>
          <w:bCs/>
          <w:color w:val="FF0000"/>
          <w:szCs w:val="22"/>
        </w:rPr>
        <w:t>(RU)</w:t>
      </w:r>
    </w:p>
    <w:p w14:paraId="0E4667AC" w14:textId="77777777" w:rsidR="00FA473E" w:rsidRPr="000D5CAE" w:rsidRDefault="00FA473E" w:rsidP="00FA473E">
      <w:pPr>
        <w:pStyle w:val="Numerada"/>
        <w:numPr>
          <w:ilvl w:val="0"/>
          <w:numId w:val="0"/>
        </w:numPr>
        <w:spacing w:after="0"/>
        <w:ind w:left="360" w:hanging="360"/>
        <w:jc w:val="left"/>
        <w:rPr>
          <w:rFonts w:asciiTheme="minorHAnsi" w:hAnsiTheme="minorHAnsi" w:cstheme="minorHAnsi"/>
          <w:color w:val="000000"/>
          <w:szCs w:val="22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887BAE" w:rsidRPr="000D5CAE" w14:paraId="343315B9" w14:textId="77777777" w:rsidTr="005D7D63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ED6D" w14:textId="21AD21F8" w:rsidR="00887BAE" w:rsidRPr="000D5CAE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0D5CAE">
              <w:rPr>
                <w:rFonts w:ascii="Calibri" w:hAnsi="Calibri" w:cs="Calibri"/>
                <w:color w:val="000000"/>
              </w:rPr>
              <w:t>Não gosto nada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8546D" w14:textId="45093CD2" w:rsidR="00887BAE" w:rsidRPr="000D5CAE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0D5CAE">
              <w:rPr>
                <w:rFonts w:ascii="Calibri" w:hAnsi="Calibri" w:cs="Calibri"/>
                <w:color w:val="000000"/>
              </w:rPr>
              <w:t>Não gosto muito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ADAB" w14:textId="5A64ACD2" w:rsidR="00887BAE" w:rsidRPr="000D5C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0D5CAE">
              <w:rPr>
                <w:rFonts w:ascii="Calibri" w:hAnsi="Calibri" w:cs="Calibri"/>
                <w:color w:val="000000"/>
              </w:rPr>
              <w:t>Gosto um pouco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4B51" w14:textId="2E8F7777" w:rsidR="00887BAE" w:rsidRPr="000D5C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0D5CAE">
              <w:rPr>
                <w:rFonts w:ascii="Calibri" w:hAnsi="Calibri" w:cs="Calibri"/>
                <w:color w:val="000000"/>
              </w:rPr>
              <w:t>Gosto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0463A" w14:textId="40DD5DB1" w:rsidR="00887BAE" w:rsidRPr="000D5C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0D5CAE">
              <w:rPr>
                <w:rFonts w:ascii="Calibri" w:hAnsi="Calibri" w:cs="Calibri"/>
                <w:color w:val="000000"/>
              </w:rPr>
              <w:t>Gosto muito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1D2D" w14:textId="0F8176F8" w:rsidR="00887BAE" w:rsidRPr="000D5C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0D5CAE">
              <w:rPr>
                <w:rFonts w:ascii="Calibri" w:hAnsi="Calibri" w:cs="Calibri"/>
                <w:color w:val="000000"/>
              </w:rPr>
              <w:t>Gosto extremamente</w:t>
            </w:r>
          </w:p>
        </w:tc>
      </w:tr>
      <w:tr w:rsidR="00887BAE" w:rsidRPr="000D5CAE" w14:paraId="318E30E4" w14:textId="77777777" w:rsidTr="005D7D63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533E6" w14:textId="77777777" w:rsidR="00887BAE" w:rsidRPr="000D5C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0D5C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34C24A" w14:textId="77777777" w:rsidR="00887BAE" w:rsidRPr="000D5C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0D5C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0E7283" w14:textId="77777777" w:rsidR="00887BAE" w:rsidRPr="000D5C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0D5CA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4BFF6F" w14:textId="77777777" w:rsidR="00887BAE" w:rsidRPr="000D5C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0D5CA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92F1E8" w14:textId="77777777" w:rsidR="00887BAE" w:rsidRPr="000D5C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0D5CA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572E0B" w14:textId="77777777" w:rsidR="00887BAE" w:rsidRPr="000D5C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0D5CAE">
              <w:rPr>
                <w:rFonts w:asciiTheme="minorHAnsi" w:hAnsiTheme="minorHAnsi" w:cstheme="minorHAnsi"/>
              </w:rPr>
              <w:t>6</w:t>
            </w:r>
          </w:p>
        </w:tc>
      </w:tr>
    </w:tbl>
    <w:p w14:paraId="26BE831E" w14:textId="77777777" w:rsidR="00FA473E" w:rsidRPr="0034668A" w:rsidRDefault="00FA473E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bCs/>
          <w:color w:val="000000"/>
          <w:szCs w:val="22"/>
          <w:highlight w:val="yellow"/>
        </w:rPr>
      </w:pPr>
    </w:p>
    <w:p w14:paraId="2E257B51" w14:textId="0C69DC4F" w:rsidR="003405BB" w:rsidRDefault="003405BB">
      <w:pPr>
        <w:rPr>
          <w:rFonts w:asciiTheme="minorHAnsi" w:hAnsiTheme="minorHAnsi" w:cstheme="minorHAnsi"/>
          <w:b/>
          <w:bCs/>
          <w:szCs w:val="20"/>
          <w:lang w:eastAsia="fr-FR"/>
        </w:rPr>
      </w:pPr>
      <w:r>
        <w:rPr>
          <w:rFonts w:asciiTheme="minorHAnsi" w:hAnsiTheme="minorHAnsi" w:cstheme="minorHAnsi"/>
          <w:b/>
          <w:bCs/>
          <w:lang w:eastAsia="fr-FR"/>
        </w:rPr>
        <w:br w:type="page"/>
      </w:r>
    </w:p>
    <w:p w14:paraId="5435884F" w14:textId="77777777" w:rsidR="00FA473E" w:rsidRDefault="00FA473E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bCs/>
          <w:lang w:eastAsia="fr-FR"/>
        </w:rPr>
      </w:pPr>
    </w:p>
    <w:p w14:paraId="6EF89BC7" w14:textId="053CA2F3" w:rsidR="00FA473E" w:rsidRPr="00A5515D" w:rsidRDefault="00FA473E" w:rsidP="00A5515D">
      <w:pPr>
        <w:rPr>
          <w:rFonts w:asciiTheme="minorHAnsi" w:hAnsiTheme="minorHAnsi" w:cstheme="minorHAnsi"/>
          <w:b/>
          <w:bCs/>
          <w:szCs w:val="20"/>
          <w:lang w:eastAsia="fr-FR"/>
        </w:rPr>
      </w:pPr>
      <w:r w:rsidRPr="00415C5C">
        <w:rPr>
          <w:rFonts w:asciiTheme="minorHAnsi" w:hAnsiTheme="minorHAnsi" w:cstheme="minorHAnsi"/>
          <w:b/>
          <w:bCs/>
          <w:lang w:eastAsia="fr-FR"/>
        </w:rPr>
        <w:t>HC_EVLV_P</w:t>
      </w:r>
      <w:r>
        <w:rPr>
          <w:rFonts w:asciiTheme="minorHAnsi" w:hAnsiTheme="minorHAnsi" w:cstheme="minorHAnsi"/>
          <w:b/>
          <w:bCs/>
          <w:lang w:eastAsia="fr-FR"/>
        </w:rPr>
        <w:t>23</w:t>
      </w:r>
      <w:r>
        <w:rPr>
          <w:rFonts w:asciiTheme="minorHAnsi" w:hAnsiTheme="minorHAnsi" w:cstheme="minorHAnsi"/>
          <w:color w:val="000000"/>
        </w:rPr>
        <w:t xml:space="preserve">. </w:t>
      </w:r>
      <w:r w:rsidRPr="00FB74E9">
        <w:rPr>
          <w:rFonts w:asciiTheme="minorHAnsi" w:hAnsiTheme="minorHAnsi" w:cstheme="minorHAnsi"/>
          <w:color w:val="000000"/>
        </w:rPr>
        <w:t>Como você avalia a sensação de oleosidade nos cabelos após o uso do produto?</w:t>
      </w:r>
      <w:r>
        <w:rPr>
          <w:rFonts w:asciiTheme="minorHAnsi" w:hAnsiTheme="minorHAnsi" w:cstheme="minorHAnsi"/>
          <w:color w:val="000000"/>
        </w:rPr>
        <w:t xml:space="preserve"> </w:t>
      </w:r>
      <w:r w:rsidRPr="00FB74E9">
        <w:rPr>
          <w:rFonts w:asciiTheme="minorHAnsi" w:hAnsiTheme="minorHAnsi" w:cstheme="minorHAnsi"/>
          <w:b/>
          <w:bCs/>
          <w:color w:val="FF0000"/>
        </w:rPr>
        <w:t>(RU)</w:t>
      </w:r>
    </w:p>
    <w:p w14:paraId="527D1AD3" w14:textId="77777777" w:rsidR="00FA473E" w:rsidRDefault="00FA473E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bCs/>
          <w:color w:val="FF0000"/>
          <w:szCs w:val="22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887BAE" w14:paraId="46D335B7" w14:textId="77777777" w:rsidTr="005D7D63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0278" w14:textId="0F91FFEF" w:rsidR="00887BAE" w:rsidRPr="00FC7051" w:rsidRDefault="00887BAE" w:rsidP="00887BA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FC7051">
              <w:rPr>
                <w:rFonts w:asciiTheme="minorHAnsi" w:hAnsiTheme="minorHAnsi" w:cstheme="minorHAnsi"/>
                <w:color w:val="000000"/>
                <w:lang w:eastAsia="pt-BR"/>
              </w:rPr>
              <w:t>Muito mais ressecado do que eu gostaria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8C10" w14:textId="74373B01" w:rsidR="00887BAE" w:rsidRPr="00FC7051" w:rsidRDefault="00887BAE" w:rsidP="00887BA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FC7051">
              <w:rPr>
                <w:rFonts w:asciiTheme="minorHAnsi" w:hAnsiTheme="minorHAnsi" w:cstheme="minorHAnsi"/>
                <w:color w:val="000000"/>
                <w:lang w:eastAsia="pt-BR"/>
              </w:rPr>
              <w:t>Um pouco mais ressecado do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0CD0" w14:textId="69915A6D" w:rsidR="00887B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lang w:eastAsia="pt-BR"/>
              </w:rPr>
              <w:t>Na medida certa, do jeito que eu gostaria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480F2" w14:textId="2570D2C3" w:rsidR="00887B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lang w:eastAsia="pt-BR"/>
              </w:rPr>
              <w:t xml:space="preserve">Um pouco mais oleoso do que eu gostaria 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A7A6" w14:textId="145BCC2C" w:rsidR="00887BAE" w:rsidRDefault="00887BAE" w:rsidP="00887BAE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lang w:eastAsia="pt-BR"/>
              </w:rPr>
              <w:t>Muito mais oleoso do que eu gostaria</w:t>
            </w:r>
          </w:p>
        </w:tc>
      </w:tr>
      <w:tr w:rsidR="00887BAE" w14:paraId="0A8FD717" w14:textId="77777777" w:rsidTr="005D7D63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07FFA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FA7323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11FCCF9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073C55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A2547B" w14:textId="77777777" w:rsidR="00887BAE" w:rsidRDefault="00887BAE" w:rsidP="00887BA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4B3B501E" w14:textId="77777777" w:rsidR="00FA473E" w:rsidRDefault="00FA473E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color w:val="000000"/>
          <w:szCs w:val="22"/>
        </w:rPr>
      </w:pPr>
    </w:p>
    <w:p w14:paraId="770BD594" w14:textId="6A2403D7" w:rsidR="0036740B" w:rsidRPr="003405BB" w:rsidRDefault="0036740B" w:rsidP="45416EA2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Bidi"/>
          <w:b/>
          <w:bCs/>
          <w:color w:val="EE0000"/>
          <w:lang w:eastAsia="fr-FR"/>
        </w:rPr>
      </w:pPr>
      <w:r w:rsidRPr="003405BB">
        <w:rPr>
          <w:rFonts w:asciiTheme="minorHAnsi" w:hAnsiTheme="minorHAnsi" w:cstheme="minorBidi"/>
          <w:b/>
          <w:bCs/>
          <w:lang w:eastAsia="fr-FR"/>
        </w:rPr>
        <w:t xml:space="preserve">HC_EVLV_P24. </w:t>
      </w:r>
      <w:r w:rsidRPr="003405BB">
        <w:rPr>
          <w:rFonts w:asciiTheme="minorHAnsi" w:hAnsiTheme="minorHAnsi" w:cstheme="minorBidi"/>
          <w:lang w:eastAsia="fr-FR"/>
        </w:rPr>
        <w:t>O quanto você concorda que este creme de pentear</w:t>
      </w:r>
      <w:commentRangeStart w:id="20"/>
      <w:commentRangeStart w:id="21"/>
      <w:r w:rsidRPr="003405BB">
        <w:rPr>
          <w:rFonts w:asciiTheme="minorHAnsi" w:hAnsiTheme="minorHAnsi" w:cstheme="minorBidi"/>
          <w:lang w:eastAsia="fr-FR"/>
        </w:rPr>
        <w:t xml:space="preserve"> deix</w:t>
      </w:r>
      <w:r w:rsidR="4631EC1B" w:rsidRPr="003405BB">
        <w:rPr>
          <w:rFonts w:asciiTheme="minorHAnsi" w:hAnsiTheme="minorHAnsi" w:cstheme="minorBidi"/>
          <w:lang w:eastAsia="fr-FR"/>
        </w:rPr>
        <w:t xml:space="preserve">a </w:t>
      </w:r>
      <w:r w:rsidRPr="003405BB">
        <w:rPr>
          <w:rFonts w:asciiTheme="minorHAnsi" w:hAnsiTheme="minorHAnsi" w:cstheme="minorBidi"/>
          <w:lang w:eastAsia="fr-FR"/>
        </w:rPr>
        <w:t xml:space="preserve">um </w:t>
      </w:r>
      <w:r w:rsidRPr="003405BB">
        <w:rPr>
          <w:rFonts w:asciiTheme="minorHAnsi" w:hAnsiTheme="minorHAnsi" w:cstheme="minorBidi"/>
          <w:b/>
          <w:bCs/>
          <w:lang w:eastAsia="fr-FR"/>
        </w:rPr>
        <w:t xml:space="preserve">efeito visual </w:t>
      </w:r>
      <w:r w:rsidRPr="003405BB">
        <w:rPr>
          <w:rFonts w:asciiTheme="minorHAnsi" w:hAnsiTheme="minorHAnsi" w:cstheme="minorBidi"/>
          <w:lang w:eastAsia="fr-FR"/>
        </w:rPr>
        <w:t>de cabelo molhado</w:t>
      </w:r>
      <w:commentRangeEnd w:id="20"/>
      <w:r w:rsidRPr="003405BB">
        <w:commentReference w:id="20"/>
      </w:r>
      <w:commentRangeEnd w:id="21"/>
      <w:r w:rsidR="003405BB" w:rsidRPr="003405BB">
        <w:rPr>
          <w:rStyle w:val="Refdecomentrio"/>
          <w:rFonts w:ascii="Arial" w:hAnsi="Arial"/>
        </w:rPr>
        <w:commentReference w:id="21"/>
      </w:r>
      <w:r w:rsidRPr="003405BB">
        <w:rPr>
          <w:rFonts w:asciiTheme="minorHAnsi" w:hAnsiTheme="minorHAnsi" w:cstheme="minorBidi"/>
          <w:lang w:eastAsia="fr-FR"/>
        </w:rPr>
        <w:t xml:space="preserve">? </w:t>
      </w:r>
      <w:r w:rsidRPr="003405BB">
        <w:rPr>
          <w:rFonts w:asciiTheme="minorHAnsi" w:hAnsiTheme="minorHAnsi" w:cstheme="minorBidi"/>
          <w:b/>
          <w:bCs/>
          <w:color w:val="EE0000"/>
          <w:lang w:eastAsia="fr-FR"/>
        </w:rPr>
        <w:t>(RU)</w:t>
      </w:r>
    </w:p>
    <w:p w14:paraId="187B9C60" w14:textId="77777777" w:rsidR="003063BF" w:rsidRPr="003405BB" w:rsidRDefault="003063BF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bCs/>
          <w:color w:val="EE0000"/>
          <w:lang w:eastAsia="fr-FR"/>
        </w:rPr>
      </w:pPr>
    </w:p>
    <w:tbl>
      <w:tblPr>
        <w:tblW w:w="4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5"/>
        <w:gridCol w:w="1755"/>
        <w:gridCol w:w="1753"/>
      </w:tblGrid>
      <w:tr w:rsidR="003063BF" w:rsidRPr="003405BB" w14:paraId="072BB814" w14:textId="77777777" w:rsidTr="00561F74">
        <w:trPr>
          <w:trHeight w:val="511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7A60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bCs/>
                <w:lang w:eastAsia="zh-CN"/>
              </w:rPr>
            </w:pPr>
            <w:r w:rsidRPr="003405B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Discorda totalmente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A126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bCs/>
                <w:i/>
                <w:lang w:eastAsia="pt-BR"/>
              </w:rPr>
            </w:pPr>
            <w:r w:rsidRPr="003405B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Discorda um pouco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EF469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3405B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Não concorda nem discorda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35688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3405B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Concorda um pouco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78F2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bCs/>
                <w:i/>
              </w:rPr>
            </w:pPr>
            <w:r w:rsidRPr="003405BB">
              <w:rPr>
                <w:rFonts w:ascii="Calibri" w:eastAsia="SimSun" w:hAnsi="Calibri" w:cs="Calibri"/>
                <w:bCs/>
                <w:sz w:val="21"/>
                <w:szCs w:val="21"/>
                <w:lang w:eastAsia="zh-CN"/>
              </w:rPr>
              <w:t>Concorda totalmente</w:t>
            </w:r>
          </w:p>
        </w:tc>
      </w:tr>
      <w:tr w:rsidR="003063BF" w:rsidRPr="003405BB" w14:paraId="71D346C5" w14:textId="77777777" w:rsidTr="00561F74">
        <w:trPr>
          <w:trHeight w:val="426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19AC7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DB9104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5746A7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3E6CC8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DFEEA6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5</w:t>
            </w:r>
          </w:p>
        </w:tc>
      </w:tr>
    </w:tbl>
    <w:p w14:paraId="5BA20382" w14:textId="77777777" w:rsidR="003063BF" w:rsidRPr="003405BB" w:rsidRDefault="003063BF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color w:val="000000"/>
          <w:szCs w:val="22"/>
        </w:rPr>
      </w:pPr>
    </w:p>
    <w:p w14:paraId="7C72FAAD" w14:textId="03373D93" w:rsidR="003063BF" w:rsidRPr="003405BB" w:rsidRDefault="003063BF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bCs/>
          <w:color w:val="EE0000"/>
          <w:szCs w:val="22"/>
        </w:rPr>
      </w:pPr>
      <w:r w:rsidRPr="003405BB">
        <w:rPr>
          <w:rFonts w:asciiTheme="minorHAnsi" w:hAnsiTheme="minorHAnsi" w:cstheme="minorHAnsi"/>
          <w:b/>
          <w:bCs/>
          <w:color w:val="EE0000"/>
          <w:szCs w:val="22"/>
        </w:rPr>
        <w:t xml:space="preserve">APLICAR APENAS SE CODS 3 E 4 EM </w:t>
      </w:r>
      <w:r w:rsidRPr="003405BB">
        <w:rPr>
          <w:rFonts w:asciiTheme="minorHAnsi" w:hAnsiTheme="minorHAnsi" w:cstheme="minorHAnsi"/>
          <w:b/>
          <w:bCs/>
          <w:color w:val="EE0000"/>
          <w:lang w:eastAsia="fr-FR"/>
        </w:rPr>
        <w:t>HC_EVLV_P24</w:t>
      </w:r>
    </w:p>
    <w:p w14:paraId="50914210" w14:textId="7F30385C" w:rsidR="0036740B" w:rsidRPr="003405BB" w:rsidRDefault="003063BF" w:rsidP="45416EA2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Bidi"/>
          <w:color w:val="000000"/>
        </w:rPr>
      </w:pPr>
      <w:commentRangeStart w:id="22"/>
      <w:commentRangeStart w:id="23"/>
      <w:r w:rsidRPr="003405BB">
        <w:rPr>
          <w:rFonts w:asciiTheme="minorHAnsi" w:hAnsiTheme="minorHAnsi" w:cstheme="minorBidi"/>
          <w:b/>
          <w:bCs/>
          <w:lang w:eastAsia="fr-FR"/>
        </w:rPr>
        <w:t xml:space="preserve">HC_EVLV_P24A. </w:t>
      </w:r>
      <w:r w:rsidRPr="003405BB">
        <w:rPr>
          <w:rFonts w:asciiTheme="minorHAnsi" w:hAnsiTheme="minorHAnsi" w:cstheme="minorBidi"/>
          <w:lang w:eastAsia="fr-FR"/>
        </w:rPr>
        <w:t xml:space="preserve">O quanto você diria que gosta do </w:t>
      </w:r>
      <w:r w:rsidRPr="003405BB">
        <w:rPr>
          <w:rFonts w:asciiTheme="minorHAnsi" w:hAnsiTheme="minorHAnsi" w:cstheme="minorBidi"/>
          <w:b/>
          <w:bCs/>
          <w:lang w:eastAsia="fr-FR"/>
        </w:rPr>
        <w:t>efeito visual</w:t>
      </w:r>
      <w:r w:rsidRPr="003405BB">
        <w:rPr>
          <w:rFonts w:asciiTheme="minorHAnsi" w:hAnsiTheme="minorHAnsi" w:cstheme="minorBidi"/>
          <w:lang w:eastAsia="fr-FR"/>
        </w:rPr>
        <w:t xml:space="preserve"> de cabelo molhado deixado por este creme de pentear?</w:t>
      </w:r>
      <w:r w:rsidRPr="003405BB">
        <w:rPr>
          <w:rFonts w:asciiTheme="minorHAnsi" w:hAnsiTheme="minorHAnsi" w:cstheme="minorBidi"/>
          <w:b/>
          <w:bCs/>
          <w:lang w:eastAsia="fr-FR"/>
        </w:rPr>
        <w:t xml:space="preserve"> </w:t>
      </w:r>
      <w:r w:rsidRPr="003405BB">
        <w:rPr>
          <w:rFonts w:asciiTheme="minorHAnsi" w:hAnsiTheme="minorHAnsi" w:cstheme="minorBidi"/>
          <w:b/>
          <w:bCs/>
          <w:color w:val="EE0000"/>
          <w:lang w:eastAsia="fr-FR"/>
        </w:rPr>
        <w:t>(RU)</w:t>
      </w:r>
      <w:commentRangeEnd w:id="22"/>
      <w:r w:rsidRPr="003405BB">
        <w:commentReference w:id="22"/>
      </w:r>
      <w:commentRangeEnd w:id="23"/>
      <w:r w:rsidRPr="003405BB">
        <w:commentReference w:id="23"/>
      </w:r>
    </w:p>
    <w:p w14:paraId="5ADC95E7" w14:textId="77777777" w:rsidR="003063BF" w:rsidRPr="003405BB" w:rsidRDefault="003063BF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color w:val="000000"/>
          <w:szCs w:val="22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755"/>
        <w:gridCol w:w="1755"/>
        <w:gridCol w:w="1755"/>
        <w:gridCol w:w="1753"/>
      </w:tblGrid>
      <w:tr w:rsidR="003063BF" w:rsidRPr="003405BB" w14:paraId="2A0AF695" w14:textId="77777777" w:rsidTr="00561F74">
        <w:trPr>
          <w:trHeight w:val="511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9C256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3405BB">
              <w:rPr>
                <w:rFonts w:ascii="Calibri" w:hAnsi="Calibri" w:cs="Calibri"/>
                <w:color w:val="000000"/>
              </w:rPr>
              <w:t>Não gosto nada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3AFB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3405BB">
              <w:rPr>
                <w:rFonts w:ascii="Calibri" w:hAnsi="Calibri" w:cs="Calibri"/>
                <w:color w:val="000000"/>
              </w:rPr>
              <w:t>Não gosto muito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6B94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="Calibri" w:hAnsi="Calibri" w:cs="Calibri"/>
                <w:color w:val="000000"/>
              </w:rPr>
              <w:t>Gosto um pouco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BCFAD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="Calibri" w:hAnsi="Calibri" w:cs="Calibri"/>
                <w:color w:val="000000"/>
              </w:rPr>
              <w:t>Gosto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018E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="Calibri" w:hAnsi="Calibri" w:cs="Calibri"/>
                <w:color w:val="000000"/>
              </w:rPr>
              <w:t>Gosto muito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7909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="Calibri" w:hAnsi="Calibri" w:cs="Calibri"/>
                <w:color w:val="000000"/>
              </w:rPr>
              <w:t>Gosto extremamente</w:t>
            </w:r>
          </w:p>
        </w:tc>
      </w:tr>
      <w:tr w:rsidR="003063BF" w14:paraId="715D8CA0" w14:textId="77777777" w:rsidTr="00561F74">
        <w:trPr>
          <w:trHeight w:val="426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8155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484D21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AC3CE1F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C7461E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D9B1FB" w14:textId="77777777" w:rsidR="003063BF" w:rsidRPr="003405BB" w:rsidRDefault="003063BF" w:rsidP="00561F74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3405B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8DD628" w14:textId="77777777" w:rsidR="003063BF" w:rsidRPr="003405BB" w:rsidRDefault="003063BF" w:rsidP="00561F74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3405BB">
              <w:rPr>
                <w:rFonts w:asciiTheme="minorHAnsi" w:hAnsiTheme="minorHAnsi" w:cstheme="minorHAnsi"/>
              </w:rPr>
              <w:t>6</w:t>
            </w:r>
          </w:p>
        </w:tc>
      </w:tr>
    </w:tbl>
    <w:p w14:paraId="1B9FAAD7" w14:textId="18675ADE" w:rsidR="003063BF" w:rsidRDefault="003063BF" w:rsidP="00FA473E">
      <w:pPr>
        <w:pStyle w:val="Numerada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color w:val="000000"/>
          <w:szCs w:val="22"/>
        </w:rPr>
      </w:pPr>
    </w:p>
    <w:p w14:paraId="4429F34B" w14:textId="19002944" w:rsidR="003063BF" w:rsidRDefault="003063BF" w:rsidP="003405BB">
      <w:pPr>
        <w:rPr>
          <w:rFonts w:asciiTheme="minorHAnsi" w:hAnsiTheme="minorHAnsi" w:cstheme="minorHAnsi"/>
          <w:color w:val="000000"/>
          <w:lang w:eastAsia="pt-BR"/>
        </w:rPr>
      </w:pPr>
    </w:p>
    <w:p w14:paraId="1ACD109D" w14:textId="2DF54325" w:rsidR="00640350" w:rsidRPr="003405BB" w:rsidRDefault="00640350" w:rsidP="00640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284"/>
        </w:tabs>
        <w:jc w:val="center"/>
        <w:rPr>
          <w:rFonts w:asciiTheme="minorHAnsi" w:hAnsiTheme="minorHAnsi" w:cstheme="minorHAnsi"/>
          <w:b/>
          <w:bCs/>
          <w:lang w:val="en-US"/>
        </w:rPr>
      </w:pPr>
      <w:r w:rsidRPr="003405BB">
        <w:rPr>
          <w:rFonts w:asciiTheme="minorHAnsi" w:hAnsiTheme="minorHAnsi" w:cstheme="minorHAnsi"/>
          <w:b/>
          <w:bCs/>
          <w:lang w:val="en-US"/>
        </w:rPr>
        <w:t xml:space="preserve">BLOCO </w:t>
      </w:r>
      <w:r w:rsidR="006A441C" w:rsidRPr="003405BB">
        <w:rPr>
          <w:rFonts w:asciiTheme="minorHAnsi" w:hAnsiTheme="minorHAnsi" w:cstheme="minorHAnsi"/>
          <w:b/>
          <w:bCs/>
          <w:lang w:val="en-US"/>
        </w:rPr>
        <w:t>6</w:t>
      </w:r>
      <w:r w:rsidRPr="003405BB">
        <w:rPr>
          <w:rFonts w:asciiTheme="minorHAnsi" w:hAnsiTheme="minorHAnsi" w:cstheme="minorHAnsi"/>
          <w:b/>
          <w:bCs/>
          <w:lang w:val="en-US"/>
        </w:rPr>
        <w:t xml:space="preserve"> – </w:t>
      </w:r>
      <w:r w:rsidRPr="003405BB">
        <w:rPr>
          <w:rFonts w:asciiTheme="minorHAnsi" w:hAnsiTheme="minorHAnsi" w:cstheme="minorHAnsi"/>
          <w:b/>
          <w:lang w:val="en-US"/>
        </w:rPr>
        <w:t>GLOBAL EXP – 3 WORDS</w:t>
      </w:r>
    </w:p>
    <w:p w14:paraId="6E618B9C" w14:textId="77777777" w:rsidR="006A441C" w:rsidRPr="003405BB" w:rsidRDefault="006A441C" w:rsidP="00640350">
      <w:pPr>
        <w:rPr>
          <w:rFonts w:asciiTheme="minorHAnsi" w:hAnsiTheme="minorHAnsi" w:cstheme="minorHAnsi"/>
          <w:b/>
          <w:lang w:val="en-US"/>
        </w:rPr>
      </w:pPr>
    </w:p>
    <w:p w14:paraId="48030D95" w14:textId="0C171372" w:rsidR="00640350" w:rsidRDefault="006A441C" w:rsidP="00640350">
      <w:pPr>
        <w:rPr>
          <w:rFonts w:asciiTheme="minorHAnsi" w:hAnsiTheme="minorHAnsi" w:cstheme="minorHAnsi"/>
          <w:b/>
          <w:lang w:val="en-US"/>
        </w:rPr>
      </w:pPr>
      <w:r w:rsidRPr="003405BB">
        <w:rPr>
          <w:rFonts w:asciiTheme="minorHAnsi" w:hAnsiTheme="minorHAnsi" w:cstheme="minorHAnsi"/>
          <w:b/>
          <w:color w:val="000000"/>
        </w:rPr>
        <w:t xml:space="preserve">Estamos quase terminando! </w:t>
      </w:r>
      <w:r w:rsidRPr="003405BB">
        <w:rPr>
          <w:rFonts w:asciiTheme="minorHAnsi" w:hAnsiTheme="minorHAnsi" w:cstheme="minorHAnsi"/>
          <w:b/>
          <w:lang w:val="en-US"/>
        </w:rPr>
        <w:t xml:space="preserve">Agora,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pense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na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experiência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que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você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teve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durante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os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dias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que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usou</w:t>
      </w:r>
      <w:proofErr w:type="spellEnd"/>
      <w:r w:rsidRPr="003405BB">
        <w:rPr>
          <w:rFonts w:asciiTheme="minorHAnsi" w:hAnsiTheme="minorHAnsi" w:cstheme="minorHAnsi"/>
          <w:b/>
          <w:lang w:val="en-US"/>
        </w:rPr>
        <w:t xml:space="preserve"> o </w:t>
      </w:r>
      <w:proofErr w:type="spellStart"/>
      <w:r w:rsidRPr="003405BB">
        <w:rPr>
          <w:rFonts w:asciiTheme="minorHAnsi" w:hAnsiTheme="minorHAnsi" w:cstheme="minorHAnsi"/>
          <w:b/>
          <w:lang w:val="en-US"/>
        </w:rPr>
        <w:t>produto</w:t>
      </w:r>
      <w:proofErr w:type="spellEnd"/>
    </w:p>
    <w:p w14:paraId="5A48D16F" w14:textId="77777777" w:rsidR="006A441C" w:rsidRPr="00640350" w:rsidRDefault="006A441C" w:rsidP="00640350">
      <w:pPr>
        <w:rPr>
          <w:rFonts w:asciiTheme="minorHAnsi" w:hAnsiTheme="minorHAnsi" w:cstheme="minorHAnsi"/>
          <w:b/>
          <w:lang w:val="en-US"/>
        </w:rPr>
      </w:pPr>
    </w:p>
    <w:p w14:paraId="382CEFF6" w14:textId="77777777" w:rsidR="00640350" w:rsidRPr="00640350" w:rsidRDefault="00640350" w:rsidP="00640350">
      <w:pPr>
        <w:rPr>
          <w:rFonts w:asciiTheme="minorHAnsi" w:hAnsiTheme="minorHAnsi" w:cstheme="minorHAnsi"/>
          <w:b/>
          <w:color w:val="FF0000"/>
        </w:rPr>
      </w:pPr>
      <w:r w:rsidRPr="00640350">
        <w:rPr>
          <w:rFonts w:asciiTheme="minorHAnsi" w:hAnsiTheme="minorHAnsi" w:cstheme="minorHAnsi"/>
          <w:b/>
        </w:rPr>
        <w:t xml:space="preserve">SC_P8A. </w:t>
      </w:r>
      <w:r w:rsidRPr="00640350">
        <w:rPr>
          <w:rFonts w:asciiTheme="minorHAnsi" w:hAnsiTheme="minorHAnsi" w:cstheme="minorHAnsi"/>
          <w:bCs/>
        </w:rPr>
        <w:t>Ao pensar na experiência que você teve com o produto até agora, quais são as três primeiras palavras que vêm à sua mente?</w:t>
      </w:r>
      <w:r w:rsidRPr="00640350">
        <w:rPr>
          <w:rFonts w:asciiTheme="minorHAnsi" w:hAnsiTheme="minorHAnsi" w:cstheme="minorHAnsi"/>
          <w:b/>
        </w:rPr>
        <w:t xml:space="preserve"> </w:t>
      </w:r>
      <w:r w:rsidRPr="00640350">
        <w:rPr>
          <w:rFonts w:asciiTheme="minorHAnsi" w:hAnsiTheme="minorHAnsi" w:cstheme="minorHAnsi"/>
          <w:b/>
          <w:color w:val="FF0000"/>
        </w:rPr>
        <w:t>(ESPONTÂNEA)</w:t>
      </w:r>
    </w:p>
    <w:p w14:paraId="2EFE7A3F" w14:textId="77777777" w:rsidR="00640350" w:rsidRPr="00640350" w:rsidRDefault="00640350" w:rsidP="00640350">
      <w:pPr>
        <w:rPr>
          <w:rFonts w:asciiTheme="minorHAnsi" w:hAnsiTheme="minorHAnsi" w:cstheme="minorHAnsi"/>
          <w:b/>
          <w:color w:val="FF0000"/>
        </w:rPr>
      </w:pPr>
    </w:p>
    <w:p w14:paraId="73A4A078" w14:textId="77777777" w:rsidR="00640350" w:rsidRPr="00640350" w:rsidRDefault="00640350" w:rsidP="00640350">
      <w:pPr>
        <w:rPr>
          <w:rFonts w:asciiTheme="minorHAnsi" w:hAnsiTheme="minorHAnsi" w:cstheme="minorHAnsi"/>
          <w:bCs/>
          <w:color w:val="000000" w:themeColor="text1"/>
        </w:rPr>
      </w:pPr>
      <w:r w:rsidRPr="00640350">
        <w:rPr>
          <w:rFonts w:asciiTheme="minorHAnsi" w:hAnsiTheme="minorHAnsi" w:cstheme="minorHAnsi"/>
          <w:bCs/>
          <w:color w:val="000000" w:themeColor="text1"/>
        </w:rPr>
        <w:t>1ª palavra: __________</w:t>
      </w:r>
    </w:p>
    <w:p w14:paraId="0DAD16C7" w14:textId="77777777" w:rsidR="00640350" w:rsidRPr="00640350" w:rsidRDefault="00640350" w:rsidP="00640350">
      <w:pPr>
        <w:rPr>
          <w:rFonts w:asciiTheme="minorHAnsi" w:hAnsiTheme="minorHAnsi" w:cstheme="minorHAnsi"/>
          <w:bCs/>
          <w:color w:val="000000" w:themeColor="text1"/>
        </w:rPr>
      </w:pPr>
      <w:r w:rsidRPr="00640350">
        <w:rPr>
          <w:rFonts w:asciiTheme="minorHAnsi" w:hAnsiTheme="minorHAnsi" w:cstheme="minorHAnsi"/>
          <w:bCs/>
          <w:color w:val="000000" w:themeColor="text1"/>
        </w:rPr>
        <w:t>2ª palavra: __________</w:t>
      </w:r>
    </w:p>
    <w:p w14:paraId="444F9B72" w14:textId="77777777" w:rsidR="00640350" w:rsidRPr="00640350" w:rsidRDefault="00640350" w:rsidP="00640350">
      <w:pPr>
        <w:rPr>
          <w:rFonts w:asciiTheme="minorHAnsi" w:hAnsiTheme="minorHAnsi" w:cstheme="minorHAnsi"/>
          <w:bCs/>
          <w:color w:val="000000" w:themeColor="text1"/>
        </w:rPr>
      </w:pPr>
      <w:r w:rsidRPr="00640350">
        <w:rPr>
          <w:rFonts w:asciiTheme="minorHAnsi" w:hAnsiTheme="minorHAnsi" w:cstheme="minorHAnsi"/>
          <w:bCs/>
          <w:color w:val="000000" w:themeColor="text1"/>
        </w:rPr>
        <w:t>3ª palavra: __________</w:t>
      </w:r>
    </w:p>
    <w:p w14:paraId="3D0B455F" w14:textId="77777777" w:rsidR="00640350" w:rsidRPr="00640350" w:rsidRDefault="00640350" w:rsidP="00640350">
      <w:pPr>
        <w:rPr>
          <w:rFonts w:asciiTheme="minorHAnsi" w:hAnsiTheme="minorHAnsi" w:cstheme="minorHAnsi"/>
          <w:b/>
        </w:rPr>
      </w:pPr>
    </w:p>
    <w:p w14:paraId="747128FF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Cs/>
          <w:color w:val="000000" w:themeColor="text1"/>
        </w:rPr>
      </w:pPr>
      <w:r w:rsidRPr="00640350">
        <w:rPr>
          <w:rFonts w:asciiTheme="minorHAnsi" w:hAnsiTheme="minorHAnsi" w:cstheme="minorHAnsi"/>
          <w:b/>
          <w:color w:val="000000" w:themeColor="text1"/>
        </w:rPr>
        <w:t xml:space="preserve">Q1. </w:t>
      </w:r>
      <w:r w:rsidRPr="00640350">
        <w:rPr>
          <w:rFonts w:asciiTheme="minorHAnsi" w:hAnsiTheme="minorHAnsi" w:cstheme="minorHAnsi"/>
          <w:bCs/>
          <w:color w:val="000000" w:themeColor="text1"/>
        </w:rPr>
        <w:t xml:space="preserve">Em comparação com minhas expectativas, achei que a experiência com esse produto foi: </w:t>
      </w:r>
      <w:r w:rsidRPr="00640350">
        <w:rPr>
          <w:rFonts w:asciiTheme="minorHAnsi" w:hAnsiTheme="minorHAnsi" w:cstheme="minorHAnsi"/>
          <w:b/>
          <w:color w:val="FF0000"/>
        </w:rPr>
        <w:t>(RU)</w:t>
      </w:r>
    </w:p>
    <w:p w14:paraId="343EB686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093"/>
        <w:gridCol w:w="2097"/>
        <w:gridCol w:w="2097"/>
        <w:gridCol w:w="2095"/>
      </w:tblGrid>
      <w:tr w:rsidR="00640350" w:rsidRPr="00640350" w14:paraId="4AFC73FD" w14:textId="77777777" w:rsidTr="0035035E">
        <w:trPr>
          <w:trHeight w:val="537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FE21" w14:textId="77777777" w:rsidR="00640350" w:rsidRPr="00640350" w:rsidRDefault="00640350" w:rsidP="0035035E">
            <w:pPr>
              <w:jc w:val="center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640350">
              <w:rPr>
                <w:rFonts w:asciiTheme="minorHAnsi" w:hAnsiTheme="minorHAnsi" w:cstheme="minorHAnsi"/>
              </w:rPr>
              <w:t>Muito pior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34D1" w14:textId="77777777" w:rsidR="00640350" w:rsidRPr="00640350" w:rsidRDefault="00640350" w:rsidP="0035035E">
            <w:pPr>
              <w:jc w:val="center"/>
              <w:rPr>
                <w:rFonts w:asciiTheme="minorHAnsi" w:hAnsiTheme="minorHAnsi" w:cstheme="minorHAnsi"/>
                <w:i/>
                <w:lang w:eastAsia="pt-BR"/>
              </w:rPr>
            </w:pPr>
            <w:r w:rsidRPr="00640350">
              <w:rPr>
                <w:rFonts w:asciiTheme="minorHAnsi" w:hAnsiTheme="minorHAnsi" w:cstheme="minorHAnsi"/>
                <w:color w:val="000000"/>
              </w:rPr>
              <w:t>Um pouco pior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274B" w14:textId="77777777" w:rsidR="00640350" w:rsidRPr="00640350" w:rsidRDefault="00640350" w:rsidP="0035035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640350">
              <w:rPr>
                <w:rFonts w:asciiTheme="minorHAnsi" w:hAnsiTheme="minorHAnsi" w:cstheme="minorHAnsi"/>
              </w:rPr>
              <w:t>Como eu esperava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3B58" w14:textId="77777777" w:rsidR="00640350" w:rsidRPr="00640350" w:rsidRDefault="00640350" w:rsidP="0035035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640350">
              <w:rPr>
                <w:rFonts w:asciiTheme="minorHAnsi" w:hAnsiTheme="minorHAnsi" w:cstheme="minorHAnsi"/>
                <w:color w:val="000000"/>
              </w:rPr>
              <w:t>Um pouco melhor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6634E" w14:textId="77777777" w:rsidR="00640350" w:rsidRPr="00640350" w:rsidRDefault="00640350" w:rsidP="0035035E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640350">
              <w:rPr>
                <w:rFonts w:asciiTheme="minorHAnsi" w:hAnsiTheme="minorHAnsi" w:cstheme="minorHAnsi"/>
                <w:color w:val="000000"/>
              </w:rPr>
              <w:t>Muito melhor</w:t>
            </w:r>
          </w:p>
        </w:tc>
      </w:tr>
      <w:tr w:rsidR="00640350" w:rsidRPr="00640350" w14:paraId="018D1A76" w14:textId="77777777" w:rsidTr="0035035E">
        <w:trPr>
          <w:trHeight w:val="448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83C8" w14:textId="77777777" w:rsidR="00640350" w:rsidRPr="00640350" w:rsidRDefault="0064035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6403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9E6574" w14:textId="77777777" w:rsidR="00640350" w:rsidRPr="00640350" w:rsidRDefault="0064035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64035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A6C5CA" w14:textId="77777777" w:rsidR="00640350" w:rsidRPr="00640350" w:rsidRDefault="0064035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64035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FECE7E" w14:textId="77777777" w:rsidR="00640350" w:rsidRPr="00640350" w:rsidRDefault="0064035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64035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449822" w14:textId="77777777" w:rsidR="00640350" w:rsidRPr="00640350" w:rsidRDefault="00640350" w:rsidP="0035035E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  <w:r w:rsidRPr="00640350">
              <w:rPr>
                <w:rFonts w:asciiTheme="minorHAnsi" w:hAnsiTheme="minorHAnsi" w:cstheme="minorHAnsi"/>
              </w:rPr>
              <w:t>5</w:t>
            </w:r>
          </w:p>
        </w:tc>
      </w:tr>
    </w:tbl>
    <w:p w14:paraId="1D3CC6A2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</w:p>
    <w:p w14:paraId="3F9CFD4F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000000" w:themeColor="text1"/>
        </w:rPr>
      </w:pPr>
      <w:r w:rsidRPr="00640350">
        <w:rPr>
          <w:rFonts w:asciiTheme="minorHAnsi" w:hAnsiTheme="minorHAnsi" w:cstheme="minorHAnsi"/>
          <w:b/>
          <w:color w:val="000000" w:themeColor="text1"/>
        </w:rPr>
        <w:t xml:space="preserve">Q2. </w:t>
      </w:r>
      <w:r w:rsidRPr="00640350">
        <w:rPr>
          <w:rFonts w:asciiTheme="minorHAnsi" w:hAnsiTheme="minorHAnsi" w:cstheme="minorHAnsi"/>
          <w:bCs/>
          <w:color w:val="000000" w:themeColor="text1"/>
        </w:rPr>
        <w:t>Qual(</w:t>
      </w:r>
      <w:proofErr w:type="spellStart"/>
      <w:r w:rsidRPr="00640350">
        <w:rPr>
          <w:rFonts w:asciiTheme="minorHAnsi" w:hAnsiTheme="minorHAnsi" w:cstheme="minorHAnsi"/>
          <w:bCs/>
          <w:color w:val="000000" w:themeColor="text1"/>
        </w:rPr>
        <w:t>is</w:t>
      </w:r>
      <w:proofErr w:type="spellEnd"/>
      <w:r w:rsidRPr="00640350">
        <w:rPr>
          <w:rFonts w:asciiTheme="minorHAnsi" w:hAnsiTheme="minorHAnsi" w:cstheme="minorHAnsi"/>
          <w:bCs/>
          <w:color w:val="000000" w:themeColor="text1"/>
        </w:rPr>
        <w:t>) parte(s) da experiência ficou abaixo ou acima de suas expectativas?</w:t>
      </w:r>
      <w:r w:rsidRPr="006403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40350">
        <w:rPr>
          <w:rFonts w:asciiTheme="minorHAnsi" w:hAnsiTheme="minorHAnsi" w:cstheme="minorHAnsi"/>
          <w:b/>
          <w:color w:val="FF0000"/>
        </w:rPr>
        <w:t xml:space="preserve">(RM) </w:t>
      </w:r>
    </w:p>
    <w:p w14:paraId="04AE977B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Cs/>
          <w:i/>
          <w:iCs/>
          <w:color w:val="000000" w:themeColor="text1"/>
        </w:rPr>
      </w:pPr>
      <w:r w:rsidRPr="00640350">
        <w:rPr>
          <w:rFonts w:asciiTheme="minorHAnsi" w:hAnsiTheme="minorHAnsi" w:cstheme="minorHAnsi"/>
          <w:bCs/>
          <w:i/>
          <w:iCs/>
          <w:color w:val="000000" w:themeColor="text1"/>
        </w:rPr>
        <w:t>Selecione quantas opções desejar...</w:t>
      </w:r>
    </w:p>
    <w:p w14:paraId="38F60853" w14:textId="77777777" w:rsidR="00640350" w:rsidRPr="00640350" w:rsidRDefault="00640350" w:rsidP="00640350"/>
    <w:tbl>
      <w:tblPr>
        <w:tblW w:w="973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9280"/>
      </w:tblGrid>
      <w:tr w:rsidR="00640350" w:rsidRPr="00640350" w14:paraId="20F8E39E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2C4C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38C7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Sensorialidade / como o produto agrada aos meus sentidos</w:t>
            </w:r>
          </w:p>
        </w:tc>
      </w:tr>
      <w:tr w:rsidR="00640350" w:rsidRPr="00640350" w14:paraId="6EEAE843" w14:textId="77777777" w:rsidTr="0035035E">
        <w:trPr>
          <w:trHeight w:val="21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D628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6105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Uso/como aplicar e usar o produto</w:t>
            </w:r>
          </w:p>
        </w:tc>
      </w:tr>
      <w:tr w:rsidR="00640350" w:rsidRPr="00640350" w14:paraId="4BFF2C67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E50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C5328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Resultado (eficácia)</w:t>
            </w:r>
          </w:p>
        </w:tc>
      </w:tr>
    </w:tbl>
    <w:p w14:paraId="17574376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Cs/>
          <w:i/>
          <w:iCs/>
          <w:color w:val="000000" w:themeColor="text1"/>
        </w:rPr>
      </w:pPr>
    </w:p>
    <w:p w14:paraId="09C3C9C1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  <w:r w:rsidRPr="00640350">
        <w:rPr>
          <w:rFonts w:asciiTheme="minorHAnsi" w:hAnsiTheme="minorHAnsi" w:cstheme="minorHAnsi"/>
          <w:b/>
          <w:color w:val="000000" w:themeColor="text1"/>
        </w:rPr>
        <w:t>Q3</w:t>
      </w:r>
      <w:r w:rsidRPr="00640350">
        <w:rPr>
          <w:rFonts w:asciiTheme="minorHAnsi" w:hAnsiTheme="minorHAnsi" w:cstheme="minorHAnsi"/>
          <w:bCs/>
          <w:color w:val="000000" w:themeColor="text1"/>
        </w:rPr>
        <w:t xml:space="preserve">. Por favor, nos conte em poucas palavras o que tornou a experiência inferior/superior às suas expectativas </w:t>
      </w:r>
      <w:r w:rsidRPr="00640350">
        <w:rPr>
          <w:rFonts w:asciiTheme="minorHAnsi" w:hAnsiTheme="minorHAnsi" w:cstheme="minorHAnsi"/>
          <w:b/>
          <w:color w:val="FF0000"/>
        </w:rPr>
        <w:t>(ESPONTANEA)</w:t>
      </w:r>
    </w:p>
    <w:p w14:paraId="371FBA52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  <w:color w:val="FF0000"/>
        </w:rPr>
      </w:pPr>
      <w:r w:rsidRPr="00640350">
        <w:rPr>
          <w:rFonts w:asciiTheme="minorHAnsi" w:hAnsiTheme="minorHAnsi" w:cstheme="minorHAnsi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F5497" wp14:editId="3A6D0690">
                <wp:simplePos x="0" y="0"/>
                <wp:positionH relativeFrom="column">
                  <wp:posOffset>32385</wp:posOffset>
                </wp:positionH>
                <wp:positionV relativeFrom="paragraph">
                  <wp:posOffset>136525</wp:posOffset>
                </wp:positionV>
                <wp:extent cx="6598920" cy="160020"/>
                <wp:effectExtent l="0" t="0" r="11430" b="11430"/>
                <wp:wrapNone/>
                <wp:docPr id="189904159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1600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2" style="position:absolute;margin-left:2.55pt;margin-top:10.75pt;width:519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a121c [484]" w14:anchorId="506AE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"/>
            </w:pict>
          </mc:Fallback>
        </mc:AlternateContent>
      </w:r>
    </w:p>
    <w:p w14:paraId="573BA106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Cs/>
          <w:color w:val="000000" w:themeColor="text1"/>
        </w:rPr>
      </w:pPr>
    </w:p>
    <w:p w14:paraId="259D36BA" w14:textId="77777777" w:rsidR="00640350" w:rsidRPr="00640350" w:rsidRDefault="00640350" w:rsidP="00640350">
      <w:pPr>
        <w:rPr>
          <w:rFonts w:asciiTheme="minorHAnsi" w:hAnsiTheme="minorHAnsi" w:cstheme="minorHAnsi"/>
          <w:b/>
        </w:rPr>
      </w:pPr>
    </w:p>
    <w:p w14:paraId="1B49455B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/>
        </w:rPr>
      </w:pPr>
      <w:r w:rsidRPr="00640350">
        <w:rPr>
          <w:rFonts w:asciiTheme="minorHAnsi" w:hAnsiTheme="minorHAnsi" w:cstheme="minorHAnsi"/>
          <w:b/>
        </w:rPr>
        <w:t xml:space="preserve">Q10. </w:t>
      </w:r>
      <w:r w:rsidRPr="00640350">
        <w:rPr>
          <w:rFonts w:asciiTheme="minorHAnsi" w:hAnsiTheme="minorHAnsi" w:cstheme="minorHAnsi"/>
          <w:bCs/>
        </w:rPr>
        <w:t>Como você se sente ao usar esse produto?</w:t>
      </w:r>
      <w:r w:rsidRPr="00640350">
        <w:rPr>
          <w:rFonts w:asciiTheme="minorHAnsi" w:hAnsiTheme="minorHAnsi" w:cstheme="minorHAnsi"/>
          <w:b/>
        </w:rPr>
        <w:t xml:space="preserve"> </w:t>
      </w:r>
      <w:r w:rsidRPr="00640350">
        <w:rPr>
          <w:rFonts w:asciiTheme="minorHAnsi" w:hAnsiTheme="minorHAnsi" w:cstheme="minorHAnsi"/>
          <w:b/>
          <w:color w:val="FF0000"/>
        </w:rPr>
        <w:t xml:space="preserve">(RM) </w:t>
      </w:r>
    </w:p>
    <w:p w14:paraId="64F667FB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Cs/>
          <w:i/>
          <w:iCs/>
        </w:rPr>
      </w:pPr>
      <w:r w:rsidRPr="00640350">
        <w:rPr>
          <w:rFonts w:asciiTheme="minorHAnsi" w:hAnsiTheme="minorHAnsi" w:cstheme="minorHAnsi"/>
          <w:bCs/>
          <w:i/>
          <w:iCs/>
        </w:rPr>
        <w:lastRenderedPageBreak/>
        <w:t>Selecione quantas opções desejar...</w:t>
      </w:r>
    </w:p>
    <w:p w14:paraId="5C0003AA" w14:textId="77777777" w:rsidR="00640350" w:rsidRPr="00640350" w:rsidRDefault="00640350" w:rsidP="00640350">
      <w:pPr>
        <w:jc w:val="both"/>
        <w:rPr>
          <w:rFonts w:asciiTheme="minorHAnsi" w:hAnsiTheme="minorHAnsi" w:cstheme="minorHAnsi"/>
          <w:bCs/>
          <w:i/>
          <w:iCs/>
        </w:rPr>
      </w:pPr>
    </w:p>
    <w:tbl>
      <w:tblPr>
        <w:tblW w:w="973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9280"/>
      </w:tblGrid>
      <w:tr w:rsidR="00640350" w:rsidRPr="00640350" w14:paraId="668C00C2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77CA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2A7F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Surpreso</w:t>
            </w:r>
          </w:p>
        </w:tc>
      </w:tr>
      <w:tr w:rsidR="00640350" w:rsidRPr="00640350" w14:paraId="23F8002F" w14:textId="77777777" w:rsidTr="0035035E">
        <w:trPr>
          <w:trHeight w:val="21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FC47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F58E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Energizado</w:t>
            </w:r>
          </w:p>
        </w:tc>
      </w:tr>
      <w:tr w:rsidR="00640350" w:rsidRPr="00640350" w14:paraId="7D86E310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DC5E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56C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Feliz</w:t>
            </w:r>
          </w:p>
        </w:tc>
      </w:tr>
      <w:tr w:rsidR="00640350" w:rsidRPr="00640350" w14:paraId="51A2AE0B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CD0E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6FD2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Sensual</w:t>
            </w:r>
          </w:p>
        </w:tc>
      </w:tr>
      <w:tr w:rsidR="00640350" w:rsidRPr="00640350" w14:paraId="2E088560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545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C9C6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Autoconfiante</w:t>
            </w:r>
          </w:p>
        </w:tc>
      </w:tr>
      <w:tr w:rsidR="00640350" w:rsidRPr="00640350" w14:paraId="17AA4ADA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828D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2A6C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Tranquilo</w:t>
            </w:r>
          </w:p>
        </w:tc>
      </w:tr>
      <w:tr w:rsidR="00640350" w:rsidRPr="00640350" w14:paraId="11EB9A84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49F5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481F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Relaxado</w:t>
            </w:r>
          </w:p>
        </w:tc>
      </w:tr>
      <w:tr w:rsidR="00640350" w:rsidRPr="00640350" w14:paraId="12AD2D0C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77D9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74A8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Irritado</w:t>
            </w:r>
          </w:p>
        </w:tc>
      </w:tr>
      <w:tr w:rsidR="00640350" w:rsidRPr="00640350" w14:paraId="267F5FD6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DAF0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D7CB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Estressado</w:t>
            </w:r>
          </w:p>
        </w:tc>
      </w:tr>
      <w:tr w:rsidR="00640350" w:rsidRPr="00640350" w14:paraId="1CC62C94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6D74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FDBE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Triste</w:t>
            </w:r>
          </w:p>
        </w:tc>
      </w:tr>
      <w:tr w:rsidR="00640350" w:rsidRPr="00640350" w14:paraId="572825A0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F956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54B2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>Decepcionado</w:t>
            </w:r>
          </w:p>
        </w:tc>
      </w:tr>
      <w:tr w:rsidR="00640350" w:rsidRPr="005C4C2A" w14:paraId="3066A186" w14:textId="77777777" w:rsidTr="0035035E">
        <w:trPr>
          <w:trHeight w:val="22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59B8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C595" w14:textId="77777777" w:rsidR="00640350" w:rsidRPr="00640350" w:rsidRDefault="00640350" w:rsidP="0035035E">
            <w:pPr>
              <w:rPr>
                <w:rFonts w:asciiTheme="minorHAnsi" w:hAnsiTheme="minorHAnsi" w:cstheme="minorHAnsi"/>
              </w:rPr>
            </w:pPr>
            <w:r w:rsidRPr="00640350">
              <w:rPr>
                <w:rFonts w:asciiTheme="minorHAnsi" w:hAnsiTheme="minorHAnsi" w:cstheme="minorHAnsi"/>
              </w:rPr>
              <w:t xml:space="preserve">Outros. Especifique: </w:t>
            </w:r>
            <w:r w:rsidRPr="00640350">
              <w:rPr>
                <w:rFonts w:asciiTheme="minorHAnsi" w:hAnsiTheme="minorHAnsi" w:cstheme="minorHAnsi"/>
                <w:b/>
                <w:bCs/>
                <w:color w:val="FF0000"/>
              </w:rPr>
              <w:t>ACEITAR ATÉ 3 EMOÇÕES</w:t>
            </w:r>
          </w:p>
        </w:tc>
      </w:tr>
    </w:tbl>
    <w:p w14:paraId="660E4014" w14:textId="2C669621" w:rsidR="007C1A22" w:rsidRDefault="007C1A22" w:rsidP="007C1A22">
      <w:pPr>
        <w:rPr>
          <w:rFonts w:asciiTheme="minorHAnsi" w:hAnsiTheme="minorHAnsi" w:cstheme="minorHAnsi"/>
          <w:b/>
          <w:color w:val="000000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B34A49" w:rsidRPr="003405BB" w14:paraId="07BFECDC" w14:textId="77777777" w:rsidTr="007E74B4">
        <w:tc>
          <w:tcPr>
            <w:tcW w:w="10195" w:type="dxa"/>
            <w:shd w:val="clear" w:color="auto" w:fill="D9D9D9"/>
          </w:tcPr>
          <w:p w14:paraId="402287C8" w14:textId="4D8B4D55" w:rsidR="00B34A49" w:rsidRPr="003405BB" w:rsidRDefault="00B34A49" w:rsidP="007E74B4">
            <w:pPr>
              <w:jc w:val="center"/>
              <w:rPr>
                <w:rFonts w:asciiTheme="minorHAnsi" w:hAnsiTheme="minorHAnsi" w:cstheme="minorHAnsi"/>
                <w:b/>
              </w:rPr>
            </w:pPr>
            <w:commentRangeStart w:id="24"/>
            <w:commentRangeStart w:id="25"/>
            <w:commentRangeStart w:id="26"/>
            <w:r w:rsidRPr="003405BB">
              <w:rPr>
                <w:rFonts w:asciiTheme="minorHAnsi" w:hAnsiTheme="minorHAnsi" w:cstheme="minorHAnsi"/>
                <w:b/>
              </w:rPr>
              <w:t xml:space="preserve">BLOCO </w:t>
            </w:r>
            <w:r w:rsidR="006A441C" w:rsidRPr="003405BB">
              <w:rPr>
                <w:rFonts w:asciiTheme="minorHAnsi" w:hAnsiTheme="minorHAnsi" w:cstheme="minorHAnsi"/>
                <w:b/>
              </w:rPr>
              <w:t>7</w:t>
            </w:r>
            <w:r w:rsidRPr="003405BB">
              <w:rPr>
                <w:rFonts w:asciiTheme="minorHAnsi" w:hAnsiTheme="minorHAnsi" w:cstheme="minorHAnsi"/>
                <w:b/>
              </w:rPr>
              <w:t xml:space="preserve"> - ALERGIA</w:t>
            </w:r>
            <w:commentRangeEnd w:id="24"/>
            <w:r w:rsidR="003F6B07" w:rsidRPr="003405BB">
              <w:rPr>
                <w:rStyle w:val="Refdecomentrio"/>
                <w:rFonts w:cs="Times New Roman"/>
                <w:lang w:eastAsia="pt-BR"/>
              </w:rPr>
              <w:commentReference w:id="24"/>
            </w:r>
            <w:commentRangeEnd w:id="25"/>
            <w:r w:rsidR="003F6B07" w:rsidRPr="003405BB">
              <w:rPr>
                <w:rStyle w:val="Refdecomentrio"/>
                <w:rFonts w:cs="Times New Roman"/>
                <w:lang w:eastAsia="pt-BR"/>
              </w:rPr>
              <w:commentReference w:id="25"/>
            </w:r>
            <w:commentRangeEnd w:id="26"/>
            <w:r w:rsidR="006020D6" w:rsidRPr="003405BB">
              <w:rPr>
                <w:rStyle w:val="Refdecomentrio"/>
                <w:rFonts w:cs="Times New Roman"/>
                <w:lang w:eastAsia="pt-BR"/>
              </w:rPr>
              <w:commentReference w:id="26"/>
            </w:r>
          </w:p>
        </w:tc>
      </w:tr>
    </w:tbl>
    <w:p w14:paraId="68EE684B" w14:textId="77777777" w:rsidR="00B34A49" w:rsidRPr="003405BB" w:rsidRDefault="00B34A49" w:rsidP="00B34A49">
      <w:pPr>
        <w:rPr>
          <w:rFonts w:asciiTheme="minorHAnsi" w:hAnsiTheme="minorHAnsi" w:cstheme="minorHAnsi"/>
          <w:b/>
        </w:rPr>
      </w:pPr>
    </w:p>
    <w:p w14:paraId="6760900C" w14:textId="1A5E7367" w:rsidR="006A441C" w:rsidRPr="005129F2" w:rsidRDefault="006A441C" w:rsidP="006A441C">
      <w:pPr>
        <w:pStyle w:val="qnverbatim"/>
        <w:keepNext/>
        <w:ind w:left="0" w:firstLine="0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  <w:r w:rsidRPr="003405BB"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  <w:t>Esta é a última parte da nossa pesquisa!</w:t>
      </w:r>
    </w:p>
    <w:p w14:paraId="15B54D3B" w14:textId="77777777" w:rsidR="006A441C" w:rsidRPr="0016205D" w:rsidRDefault="006A441C" w:rsidP="00B34A49">
      <w:pPr>
        <w:rPr>
          <w:rFonts w:asciiTheme="minorHAnsi" w:hAnsiTheme="minorHAnsi" w:cstheme="minorHAnsi"/>
          <w:b/>
        </w:rPr>
      </w:pPr>
    </w:p>
    <w:p w14:paraId="472B69EB" w14:textId="07119DE2" w:rsidR="00FA473E" w:rsidRDefault="00FA473E" w:rsidP="00FA473E">
      <w:pPr>
        <w:rPr>
          <w:rFonts w:asciiTheme="minorHAnsi" w:hAnsiTheme="minorHAnsi" w:cstheme="minorHAnsi"/>
          <w:b/>
          <w:color w:val="FF0000"/>
        </w:rPr>
      </w:pPr>
      <w:bookmarkStart w:id="27" w:name="_Hlk195093565"/>
      <w:r w:rsidRPr="00415C5C">
        <w:rPr>
          <w:rFonts w:asciiTheme="minorHAnsi" w:hAnsiTheme="minorHAnsi" w:cstheme="minorHAnsi"/>
          <w:b/>
          <w:bCs/>
        </w:rPr>
        <w:t>HC_EVLV_P</w:t>
      </w:r>
      <w:r>
        <w:rPr>
          <w:rFonts w:asciiTheme="minorHAnsi" w:hAnsiTheme="minorHAnsi" w:cstheme="minorHAnsi"/>
          <w:b/>
          <w:bCs/>
        </w:rPr>
        <w:t>31</w:t>
      </w:r>
      <w:bookmarkEnd w:id="27"/>
      <w:r w:rsidRPr="0016205D">
        <w:rPr>
          <w:rFonts w:asciiTheme="minorHAnsi" w:hAnsiTheme="minorHAnsi" w:cstheme="minorHAnsi"/>
          <w:b/>
        </w:rPr>
        <w:t xml:space="preserve">. </w:t>
      </w:r>
      <w:r w:rsidRPr="0016205D">
        <w:rPr>
          <w:rFonts w:asciiTheme="minorHAnsi" w:hAnsiTheme="minorHAnsi" w:cstheme="minorHAnsi"/>
        </w:rPr>
        <w:t xml:space="preserve">E para finalizar, após testar o produto que nós lhe entregamos há </w:t>
      </w:r>
      <w:r w:rsidR="0034668A">
        <w:rPr>
          <w:rFonts w:asciiTheme="minorHAnsi" w:hAnsiTheme="minorHAnsi" w:cstheme="minorHAnsi"/>
        </w:rPr>
        <w:t>7</w:t>
      </w:r>
      <w:r w:rsidRPr="0016205D">
        <w:rPr>
          <w:rFonts w:asciiTheme="minorHAnsi" w:hAnsiTheme="minorHAnsi" w:cstheme="minorHAnsi"/>
        </w:rPr>
        <w:t xml:space="preserve"> dias, você sentiu...</w:t>
      </w:r>
      <w:r w:rsidRPr="0016205D">
        <w:rPr>
          <w:rFonts w:asciiTheme="minorHAnsi" w:hAnsiTheme="minorHAnsi" w:cstheme="minorHAnsi"/>
          <w:b/>
        </w:rPr>
        <w:t xml:space="preserve"> </w:t>
      </w:r>
      <w:r w:rsidRPr="002434E6">
        <w:rPr>
          <w:rFonts w:asciiTheme="minorHAnsi" w:hAnsiTheme="minorHAnsi" w:cstheme="minorHAnsi"/>
          <w:bCs/>
          <w:i/>
          <w:iCs/>
        </w:rPr>
        <w:t>Escolha apenas uma opção</w:t>
      </w:r>
      <w:r w:rsidRPr="0016205D">
        <w:rPr>
          <w:rFonts w:asciiTheme="minorHAnsi" w:hAnsiTheme="minorHAnsi" w:cstheme="minorHAnsi"/>
          <w:bCs/>
        </w:rPr>
        <w:t xml:space="preserve"> </w:t>
      </w:r>
      <w:r w:rsidRPr="0016205D">
        <w:rPr>
          <w:rFonts w:asciiTheme="minorHAnsi" w:hAnsiTheme="minorHAnsi" w:cstheme="minorHAnsi"/>
          <w:b/>
          <w:color w:val="FF0000"/>
        </w:rPr>
        <w:t>(RU NA LINHA)</w:t>
      </w:r>
    </w:p>
    <w:p w14:paraId="678B3802" w14:textId="77777777" w:rsidR="00FA473E" w:rsidRPr="0016205D" w:rsidRDefault="00FA473E" w:rsidP="00FA473E">
      <w:pPr>
        <w:rPr>
          <w:rFonts w:asciiTheme="minorHAnsi" w:hAnsiTheme="minorHAnsi" w:cstheme="minorHAnsi"/>
          <w:b/>
        </w:rPr>
      </w:pPr>
    </w:p>
    <w:tbl>
      <w:tblPr>
        <w:tblW w:w="8932" w:type="dxa"/>
        <w:tblInd w:w="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1382"/>
        <w:gridCol w:w="1382"/>
        <w:gridCol w:w="1382"/>
        <w:gridCol w:w="1382"/>
      </w:tblGrid>
      <w:tr w:rsidR="00FA473E" w:rsidRPr="0016205D" w14:paraId="2077373A" w14:textId="77777777" w:rsidTr="005D7D63"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F0842F" w14:textId="77777777" w:rsidR="00FA473E" w:rsidRPr="0016205D" w:rsidRDefault="00FA473E" w:rsidP="005D7D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0BE8A6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Sim, muito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8FF86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Sim, um pouco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F7BA4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Quase nada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5712C0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Não sentiu</w:t>
            </w:r>
          </w:p>
        </w:tc>
      </w:tr>
      <w:tr w:rsidR="00FA473E" w:rsidRPr="0016205D" w14:paraId="1974641B" w14:textId="77777777" w:rsidTr="005D7D63"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7FFE" w14:textId="77777777" w:rsidR="00FA473E" w:rsidRPr="0016205D" w:rsidRDefault="00FA473E" w:rsidP="005D7D63">
            <w:pPr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Ardência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F789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50874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2121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EAC6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4</w:t>
            </w:r>
          </w:p>
        </w:tc>
      </w:tr>
      <w:tr w:rsidR="00FA473E" w:rsidRPr="0016205D" w14:paraId="6270C122" w14:textId="77777777" w:rsidTr="005D7D63"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11FCD" w14:textId="77777777" w:rsidR="00FA473E" w:rsidRPr="0016205D" w:rsidRDefault="00FA473E" w:rsidP="005D7D63">
            <w:pPr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Coceiras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CA98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223A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F266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F90A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4</w:t>
            </w:r>
          </w:p>
        </w:tc>
      </w:tr>
      <w:tr w:rsidR="00FA473E" w:rsidRPr="0016205D" w14:paraId="0D0BC671" w14:textId="77777777" w:rsidTr="005D7D63"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E20A7" w14:textId="77777777" w:rsidR="00FA473E" w:rsidRPr="0016205D" w:rsidRDefault="00FA473E" w:rsidP="005D7D63">
            <w:pPr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Caspa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5E57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B07DE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CECE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F71C2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4</w:t>
            </w:r>
          </w:p>
        </w:tc>
      </w:tr>
      <w:tr w:rsidR="00FA473E" w:rsidRPr="0016205D" w14:paraId="4B9B885B" w14:textId="77777777" w:rsidTr="005D7D63"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8A1EA" w14:textId="77777777" w:rsidR="00FA473E" w:rsidRPr="0016205D" w:rsidRDefault="00FA473E" w:rsidP="005D7D6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Queda de cabelo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83EB7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A880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3547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BCB85" w14:textId="77777777" w:rsidR="00FA473E" w:rsidRPr="0016205D" w:rsidRDefault="00FA473E" w:rsidP="005D7D63">
            <w:pPr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4</w:t>
            </w:r>
          </w:p>
        </w:tc>
      </w:tr>
      <w:tr w:rsidR="001E55A0" w:rsidRPr="003405BB" w14:paraId="3661F209" w14:textId="77777777" w:rsidTr="005D7D63"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3681" w14:textId="2F99B191" w:rsidR="001E55A0" w:rsidRPr="003405BB" w:rsidRDefault="001E55A0" w:rsidP="001E55A0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Irritações nos olhos (vermelhidão, olhos lacrimejantes…)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7C821" w14:textId="2DD9F45A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8EF5" w14:textId="1D7FEDB9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EEF2" w14:textId="4FCFA18E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09E9E" w14:textId="6B75AC22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4</w:t>
            </w:r>
          </w:p>
        </w:tc>
      </w:tr>
      <w:tr w:rsidR="001E55A0" w:rsidRPr="003405BB" w14:paraId="7273865F" w14:textId="77777777" w:rsidTr="005D7D63"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3A77" w14:textId="363DC2B8" w:rsidR="001E55A0" w:rsidRPr="003405BB" w:rsidRDefault="001E55A0" w:rsidP="001E55A0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Desconfortos nos olhos (ardor, sensação de queimação, …)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6CC3D" w14:textId="1C59959B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5EDF1" w14:textId="33CD1B86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60FB8" w14:textId="5EA5B0B4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F2A" w14:textId="1578DF1B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4</w:t>
            </w:r>
          </w:p>
        </w:tc>
      </w:tr>
      <w:tr w:rsidR="001E55A0" w:rsidRPr="003405BB" w14:paraId="34E7BDA0" w14:textId="77777777" w:rsidTr="005D7D63"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D923" w14:textId="77777777" w:rsidR="001E55A0" w:rsidRPr="003405BB" w:rsidRDefault="001E55A0" w:rsidP="001E55A0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Outros. Especifique: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D189" w14:textId="77777777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22A0" w14:textId="77777777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C3443" w14:textId="77777777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DA38B" w14:textId="77777777" w:rsidR="001E55A0" w:rsidRPr="003405BB" w:rsidRDefault="001E55A0" w:rsidP="001E55A0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4</w:t>
            </w:r>
          </w:p>
        </w:tc>
      </w:tr>
    </w:tbl>
    <w:p w14:paraId="39626A75" w14:textId="77777777" w:rsidR="00FA473E" w:rsidRPr="003405BB" w:rsidRDefault="00FA473E" w:rsidP="00FA473E">
      <w:pPr>
        <w:rPr>
          <w:rFonts w:asciiTheme="minorHAnsi" w:hAnsiTheme="minorHAnsi" w:cstheme="minorHAnsi"/>
          <w:b/>
        </w:rPr>
      </w:pPr>
    </w:p>
    <w:p w14:paraId="02961101" w14:textId="116F95A8" w:rsidR="00403077" w:rsidRPr="003405BB" w:rsidRDefault="00403077" w:rsidP="00403077">
      <w:pPr>
        <w:pStyle w:val="qnverbatim"/>
        <w:keepNext/>
        <w:ind w:left="0" w:firstLine="0"/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</w:pPr>
      <w:r w:rsidRPr="003405B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t xml:space="preserve">MOSTRAR COD SELECIONADOS EM </w:t>
      </w:r>
      <w:r w:rsidRPr="003405BB">
        <w:rPr>
          <w:rFonts w:asciiTheme="minorHAnsi" w:hAnsiTheme="minorHAnsi" w:cstheme="minorHAnsi"/>
          <w:b/>
          <w:bCs/>
          <w:color w:val="EE0000"/>
        </w:rPr>
        <w:t>HC_EVLV_P31</w:t>
      </w:r>
    </w:p>
    <w:p w14:paraId="5216F29C" w14:textId="681F4486" w:rsidR="00403077" w:rsidRPr="003405BB" w:rsidRDefault="00403077" w:rsidP="00403077">
      <w:pPr>
        <w:pStyle w:val="qnverbatim"/>
        <w:keepNext/>
        <w:ind w:left="0" w:firstLine="0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  <w:r w:rsidRPr="003405BB">
        <w:rPr>
          <w:rFonts w:asciiTheme="minorHAnsi" w:hAnsiTheme="minorHAnsi" w:cstheme="minorHAnsi"/>
          <w:b/>
          <w:bCs/>
          <w:sz w:val="22"/>
          <w:szCs w:val="22"/>
          <w:lang w:val="pt-BR"/>
        </w:rPr>
        <w:t>HC_</w:t>
      </w:r>
      <w:r w:rsidR="001E55A0" w:rsidRPr="003405BB">
        <w:rPr>
          <w:rFonts w:asciiTheme="minorHAnsi" w:hAnsiTheme="minorHAnsi" w:cstheme="minorHAnsi"/>
          <w:b/>
          <w:bCs/>
          <w:sz w:val="22"/>
          <w:szCs w:val="22"/>
          <w:lang w:val="pt-BR"/>
        </w:rPr>
        <w:t>S</w:t>
      </w:r>
      <w:r w:rsidRPr="003405BB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7. </w:t>
      </w:r>
      <w:r w:rsidRPr="003405BB">
        <w:rPr>
          <w:rFonts w:asciiTheme="minorHAnsi" w:hAnsiTheme="minorHAnsi" w:cstheme="minorHAnsi"/>
          <w:sz w:val="22"/>
          <w:szCs w:val="22"/>
          <w:lang w:val="pt-BR"/>
        </w:rPr>
        <w:t xml:space="preserve">E você diria que esse desconforto foi </w:t>
      </w:r>
      <w:r w:rsidRPr="003405B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t>(RU NA LINHA)</w:t>
      </w:r>
    </w:p>
    <w:p w14:paraId="55661AB2" w14:textId="77777777" w:rsidR="00403077" w:rsidRPr="003405BB" w:rsidRDefault="00403077" w:rsidP="00403077">
      <w:pPr>
        <w:pStyle w:val="qnverbatim"/>
        <w:keepNext/>
        <w:ind w:left="0" w:firstLine="0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</w:p>
    <w:tbl>
      <w:tblPr>
        <w:tblW w:w="9702" w:type="dxa"/>
        <w:tblInd w:w="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6"/>
        <w:gridCol w:w="1382"/>
        <w:gridCol w:w="1382"/>
        <w:gridCol w:w="1382"/>
      </w:tblGrid>
      <w:tr w:rsidR="00403077" w:rsidRPr="003405BB" w14:paraId="6A53FFD1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1B0F35" w14:textId="77777777" w:rsidR="00403077" w:rsidRPr="003405BB" w:rsidRDefault="00403077" w:rsidP="00561F74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23375A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5BB">
              <w:rPr>
                <w:rFonts w:asciiTheme="minorHAnsi" w:hAnsiTheme="minorHAnsi" w:cstheme="minorHAnsi"/>
                <w:b/>
                <w:bCs/>
              </w:rPr>
              <w:t>Menor do que o habitual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F3C08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5BB">
              <w:rPr>
                <w:rFonts w:asciiTheme="minorHAnsi" w:hAnsiTheme="minorHAnsi" w:cstheme="minorHAnsi"/>
                <w:b/>
                <w:bCs/>
              </w:rPr>
              <w:t>Igual ao habitual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7ECB8F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5BB">
              <w:rPr>
                <w:rFonts w:asciiTheme="minorHAnsi" w:hAnsiTheme="minorHAnsi" w:cstheme="minorHAnsi"/>
                <w:b/>
                <w:bCs/>
              </w:rPr>
              <w:t>Maior do que o habitual</w:t>
            </w:r>
          </w:p>
        </w:tc>
      </w:tr>
      <w:tr w:rsidR="00403077" w:rsidRPr="003405BB" w14:paraId="1C4847DE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9F115" w14:textId="14A76ADB" w:rsidR="00403077" w:rsidRPr="003405BB" w:rsidRDefault="001E55A0" w:rsidP="00561F74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Ardência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8BA5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0AB0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E24D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403077" w:rsidRPr="003405BB" w14:paraId="7CA101ED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9C35A" w14:textId="6843B5A1" w:rsidR="00403077" w:rsidRPr="003405BB" w:rsidRDefault="001E55A0" w:rsidP="00561F74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Coceiras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813E8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9EAC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FBD5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403077" w:rsidRPr="003405BB" w14:paraId="6C2D50ED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E259" w14:textId="77777777" w:rsidR="00403077" w:rsidRPr="003405BB" w:rsidRDefault="00403077" w:rsidP="00561F74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Caspa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56E9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F5AC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96D6" w14:textId="77777777" w:rsidR="00403077" w:rsidRPr="003405BB" w:rsidRDefault="00403077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3405BB" w:rsidRPr="003405BB" w14:paraId="60A4348A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EEEF" w14:textId="16808B5F" w:rsidR="003405BB" w:rsidRPr="003405BB" w:rsidRDefault="003405BB" w:rsidP="003405BB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Queda de cabelo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D1102" w14:textId="6C80FE7B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2675" w14:textId="2BAF9D96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4135" w14:textId="0B3D425C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3405BB" w:rsidRPr="003405BB" w14:paraId="6D1673ED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955A" w14:textId="77777777" w:rsidR="003405BB" w:rsidRPr="003405BB" w:rsidRDefault="003405BB" w:rsidP="003405BB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Irritações nos olhos (vermelhidão, olhos lacrimejantes…)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5DE9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80AC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15D6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3405BB" w:rsidRPr="003405BB" w14:paraId="449FDAEE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A4C5A" w14:textId="77777777" w:rsidR="003405BB" w:rsidRPr="003405BB" w:rsidRDefault="003405BB" w:rsidP="003405BB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Desconfortos nos olhos (ardor, sensação de queimação, …)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FD8E9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2FAC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A8D6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3405BB" w:rsidRPr="003405BB" w14:paraId="2DC7D4C0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EB75A" w14:textId="77777777" w:rsidR="003405BB" w:rsidRPr="003405BB" w:rsidRDefault="003405BB" w:rsidP="003405BB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Outros. Especifique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CC34C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1F04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9F38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</w:tbl>
    <w:p w14:paraId="53F47229" w14:textId="77777777" w:rsidR="00403077" w:rsidRPr="003405BB" w:rsidRDefault="00403077" w:rsidP="00FA473E">
      <w:pPr>
        <w:rPr>
          <w:rFonts w:asciiTheme="minorHAnsi" w:hAnsiTheme="minorHAnsi" w:cstheme="minorHAnsi"/>
          <w:b/>
        </w:rPr>
      </w:pPr>
    </w:p>
    <w:p w14:paraId="5D5AF9D0" w14:textId="77777777" w:rsidR="006020D6" w:rsidRPr="003405BB" w:rsidRDefault="006020D6" w:rsidP="006020D6">
      <w:pPr>
        <w:pStyle w:val="qnverbatim"/>
        <w:keepNext/>
        <w:ind w:left="0" w:firstLine="0"/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</w:pPr>
      <w:r w:rsidRPr="003405B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t xml:space="preserve">MOSTRAR COD SELECIONADOS EM </w:t>
      </w:r>
      <w:r w:rsidRPr="003405BB">
        <w:rPr>
          <w:rFonts w:asciiTheme="minorHAnsi" w:hAnsiTheme="minorHAnsi" w:cstheme="minorHAnsi"/>
          <w:b/>
          <w:bCs/>
          <w:color w:val="EE0000"/>
        </w:rPr>
        <w:t>HC_EVLV_P31</w:t>
      </w:r>
    </w:p>
    <w:p w14:paraId="062E9228" w14:textId="3A80CC4E" w:rsidR="006020D6" w:rsidRPr="003405BB" w:rsidRDefault="006020D6" w:rsidP="006020D6">
      <w:pPr>
        <w:pStyle w:val="qnverbatim"/>
        <w:keepNext/>
        <w:ind w:left="0" w:firstLine="0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  <w:r w:rsidRPr="003405BB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HC_S8. </w:t>
      </w:r>
      <w:r w:rsidRPr="003405BB">
        <w:rPr>
          <w:rFonts w:asciiTheme="minorHAnsi" w:hAnsiTheme="minorHAnsi" w:cstheme="minorHAnsi"/>
          <w:sz w:val="22"/>
          <w:szCs w:val="22"/>
          <w:lang w:val="pt-BR"/>
        </w:rPr>
        <w:t xml:space="preserve">Em que momentos você sentiu esse desconforto? </w:t>
      </w:r>
      <w:r w:rsidRPr="003405BB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t>(RU NA LINHA)</w:t>
      </w:r>
    </w:p>
    <w:p w14:paraId="43A9CA18" w14:textId="77777777" w:rsidR="006020D6" w:rsidRPr="003405BB" w:rsidRDefault="006020D6" w:rsidP="006020D6">
      <w:pPr>
        <w:pStyle w:val="qnverbatim"/>
        <w:keepNext/>
        <w:ind w:left="0" w:firstLine="0"/>
        <w:rPr>
          <w:rFonts w:asciiTheme="minorHAnsi" w:hAnsiTheme="minorHAnsi" w:cstheme="minorHAnsi"/>
          <w:b/>
          <w:color w:val="000000"/>
          <w:sz w:val="22"/>
          <w:szCs w:val="22"/>
          <w:lang w:val="pt-BR"/>
        </w:rPr>
      </w:pPr>
    </w:p>
    <w:tbl>
      <w:tblPr>
        <w:tblW w:w="9702" w:type="dxa"/>
        <w:tblInd w:w="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6"/>
        <w:gridCol w:w="1382"/>
        <w:gridCol w:w="1382"/>
        <w:gridCol w:w="1382"/>
      </w:tblGrid>
      <w:tr w:rsidR="006020D6" w:rsidRPr="003405BB" w14:paraId="1E059D45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AD215" w14:textId="77777777" w:rsidR="006020D6" w:rsidRPr="003405BB" w:rsidRDefault="006020D6" w:rsidP="00561F74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A67E4" w14:textId="29BDA6C8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5BB">
              <w:rPr>
                <w:rFonts w:asciiTheme="minorHAnsi" w:hAnsiTheme="minorHAnsi" w:cstheme="minorHAnsi"/>
                <w:b/>
                <w:bCs/>
              </w:rPr>
              <w:t>Ao aplicar o creme de pentear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105DC3" w14:textId="696B813D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5BB">
              <w:rPr>
                <w:rFonts w:asciiTheme="minorHAnsi" w:hAnsiTheme="minorHAnsi" w:cstheme="minorHAnsi"/>
                <w:b/>
                <w:bCs/>
              </w:rPr>
              <w:t xml:space="preserve">Logo após aplicar o </w:t>
            </w:r>
            <w:r w:rsidRPr="003405BB">
              <w:rPr>
                <w:rFonts w:asciiTheme="minorHAnsi" w:hAnsiTheme="minorHAnsi" w:cstheme="minorHAnsi"/>
                <w:b/>
                <w:bCs/>
              </w:rPr>
              <w:lastRenderedPageBreak/>
              <w:t>creme de pentear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9C3B4" w14:textId="6F8C10FA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5BB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Algumas horas depois de aplicar o </w:t>
            </w:r>
            <w:r w:rsidRPr="003405BB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creme de pentear </w:t>
            </w:r>
          </w:p>
        </w:tc>
      </w:tr>
      <w:tr w:rsidR="006020D6" w:rsidRPr="003405BB" w14:paraId="139CAAD1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217A" w14:textId="77777777" w:rsidR="006020D6" w:rsidRPr="003405BB" w:rsidRDefault="006020D6" w:rsidP="00561F74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lastRenderedPageBreak/>
              <w:t>Ardência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4351D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73AD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7B07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6020D6" w:rsidRPr="003405BB" w14:paraId="3E276204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1BD48" w14:textId="77777777" w:rsidR="006020D6" w:rsidRPr="003405BB" w:rsidRDefault="006020D6" w:rsidP="00561F74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Coceiras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77D8C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5094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2D1D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6020D6" w:rsidRPr="003405BB" w14:paraId="71123886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7FAF0" w14:textId="77777777" w:rsidR="006020D6" w:rsidRPr="003405BB" w:rsidRDefault="006020D6" w:rsidP="00561F74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Caspa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879A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048D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5464" w14:textId="77777777" w:rsidR="006020D6" w:rsidRPr="003405BB" w:rsidRDefault="006020D6" w:rsidP="00561F74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3405BB" w:rsidRPr="003405BB" w14:paraId="41BBFA19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4F5C" w14:textId="77777777" w:rsidR="003405BB" w:rsidRPr="003405BB" w:rsidRDefault="003405BB" w:rsidP="003405BB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Queda de cabelo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5ECD" w14:textId="6F40A3CD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CB44" w14:textId="1DD8DB72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E605" w14:textId="23677484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3405BB" w:rsidRPr="003405BB" w14:paraId="0EFD246C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67855" w14:textId="77777777" w:rsidR="003405BB" w:rsidRPr="003405BB" w:rsidRDefault="003405BB" w:rsidP="003405BB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Irritações nos olhos (vermelhidão, olhos lacrimejantes…)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33A42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C699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C681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3405BB" w:rsidRPr="003405BB" w14:paraId="7640A301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09BF" w14:textId="77777777" w:rsidR="003405BB" w:rsidRPr="003405BB" w:rsidRDefault="003405BB" w:rsidP="003405BB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Desconfortos nos olhos (ardor, sensação de queimação, …)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94F1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B000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D0A9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  <w:tr w:rsidR="003405BB" w:rsidRPr="005129F2" w14:paraId="413BBC5F" w14:textId="77777777" w:rsidTr="00561F74"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A65BC" w14:textId="77777777" w:rsidR="003405BB" w:rsidRPr="003405BB" w:rsidRDefault="003405BB" w:rsidP="003405BB">
            <w:pPr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Outros. Especifique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A741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26CD" w14:textId="77777777" w:rsidR="003405BB" w:rsidRPr="003405BB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7D8A" w14:textId="77777777" w:rsidR="003405BB" w:rsidRPr="005129F2" w:rsidRDefault="003405BB" w:rsidP="003405BB">
            <w:pPr>
              <w:jc w:val="center"/>
              <w:rPr>
                <w:rFonts w:asciiTheme="minorHAnsi" w:hAnsiTheme="minorHAnsi" w:cstheme="minorHAnsi"/>
              </w:rPr>
            </w:pPr>
            <w:r w:rsidRPr="003405BB">
              <w:rPr>
                <w:rFonts w:asciiTheme="minorHAnsi" w:hAnsiTheme="minorHAnsi" w:cstheme="minorHAnsi"/>
              </w:rPr>
              <w:t>3</w:t>
            </w:r>
          </w:p>
        </w:tc>
      </w:tr>
    </w:tbl>
    <w:p w14:paraId="3F027BFA" w14:textId="77777777" w:rsidR="006020D6" w:rsidRDefault="006020D6" w:rsidP="00FA473E">
      <w:pPr>
        <w:rPr>
          <w:rFonts w:asciiTheme="minorHAnsi" w:hAnsiTheme="minorHAnsi" w:cstheme="minorHAnsi"/>
          <w:b/>
        </w:rPr>
      </w:pPr>
    </w:p>
    <w:p w14:paraId="3398A8F2" w14:textId="77777777" w:rsidR="00403077" w:rsidRPr="0016205D" w:rsidRDefault="00403077" w:rsidP="00FA473E">
      <w:pPr>
        <w:rPr>
          <w:rFonts w:asciiTheme="minorHAnsi" w:hAnsiTheme="minorHAnsi" w:cstheme="minorHAnsi"/>
          <w:b/>
        </w:rPr>
      </w:pPr>
    </w:p>
    <w:p w14:paraId="0F9AE159" w14:textId="77777777" w:rsidR="00FA473E" w:rsidRPr="0016205D" w:rsidRDefault="00FA473E" w:rsidP="00FA473E">
      <w:pPr>
        <w:rPr>
          <w:rFonts w:asciiTheme="minorHAnsi" w:hAnsiTheme="minorHAnsi" w:cstheme="minorHAnsi"/>
          <w:b/>
          <w:color w:val="FF0000"/>
        </w:rPr>
      </w:pPr>
      <w:r w:rsidRPr="0016205D">
        <w:rPr>
          <w:rFonts w:asciiTheme="minorHAnsi" w:hAnsiTheme="minorHAnsi" w:cstheme="minorHAnsi"/>
          <w:b/>
          <w:color w:val="FF0000"/>
        </w:rPr>
        <w:t xml:space="preserve">APLIQUE </w:t>
      </w:r>
      <w:r w:rsidRPr="00834B7E">
        <w:rPr>
          <w:rFonts w:asciiTheme="minorHAnsi" w:hAnsiTheme="minorHAnsi" w:cstheme="minorHAnsi"/>
          <w:b/>
          <w:color w:val="FF0000"/>
        </w:rPr>
        <w:t>HC_EVLV_P31A</w:t>
      </w:r>
      <w:r w:rsidRPr="0016205D">
        <w:rPr>
          <w:rFonts w:asciiTheme="minorHAnsi" w:hAnsiTheme="minorHAnsi" w:cstheme="minorHAnsi"/>
          <w:b/>
          <w:color w:val="FF0000"/>
        </w:rPr>
        <w:t xml:space="preserve"> APENAS SE SENTIU ALGUM TIPO DE DESCONFORTO EM </w:t>
      </w:r>
      <w:r w:rsidRPr="00834B7E">
        <w:rPr>
          <w:rFonts w:asciiTheme="minorHAnsi" w:hAnsiTheme="minorHAnsi" w:cstheme="minorHAnsi"/>
          <w:b/>
          <w:color w:val="FF0000"/>
        </w:rPr>
        <w:t>HC_EVLV_P31</w:t>
      </w:r>
      <w:r w:rsidRPr="0016205D">
        <w:rPr>
          <w:rFonts w:asciiTheme="minorHAnsi" w:hAnsiTheme="minorHAnsi" w:cstheme="minorHAnsi"/>
          <w:b/>
          <w:color w:val="FF0000"/>
        </w:rPr>
        <w:t xml:space="preserve"> (CÓD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16205D">
        <w:rPr>
          <w:rFonts w:asciiTheme="minorHAnsi" w:hAnsiTheme="minorHAnsi" w:cstheme="minorHAnsi"/>
          <w:b/>
          <w:color w:val="FF0000"/>
        </w:rPr>
        <w:t>1</w:t>
      </w:r>
      <w:r>
        <w:rPr>
          <w:rFonts w:asciiTheme="minorHAnsi" w:hAnsiTheme="minorHAnsi" w:cstheme="minorHAnsi"/>
          <w:b/>
          <w:color w:val="FF0000"/>
        </w:rPr>
        <w:t>,</w:t>
      </w:r>
      <w:r w:rsidRPr="0016205D">
        <w:rPr>
          <w:rFonts w:asciiTheme="minorHAnsi" w:hAnsiTheme="minorHAnsi" w:cstheme="minorHAnsi"/>
          <w:b/>
          <w:color w:val="FF0000"/>
        </w:rPr>
        <w:t xml:space="preserve"> 2</w:t>
      </w:r>
      <w:r>
        <w:rPr>
          <w:rFonts w:asciiTheme="minorHAnsi" w:hAnsiTheme="minorHAnsi" w:cstheme="minorHAnsi"/>
          <w:b/>
          <w:color w:val="FF0000"/>
        </w:rPr>
        <w:t>,</w:t>
      </w:r>
      <w:r w:rsidRPr="0016205D">
        <w:rPr>
          <w:rFonts w:asciiTheme="minorHAnsi" w:hAnsiTheme="minorHAnsi" w:cstheme="minorHAnsi"/>
          <w:b/>
          <w:color w:val="FF0000"/>
        </w:rPr>
        <w:t xml:space="preserve"> 3)</w:t>
      </w:r>
      <w:r>
        <w:rPr>
          <w:rFonts w:asciiTheme="minorHAnsi" w:hAnsiTheme="minorHAnsi" w:cstheme="minorHAnsi"/>
          <w:b/>
          <w:color w:val="FF0000"/>
        </w:rPr>
        <w:t>, CASO CONTRÁRIO PULE PARA A MENSAGEM DE ENCERRAMENTO</w:t>
      </w:r>
    </w:p>
    <w:p w14:paraId="43C3DAD0" w14:textId="77777777" w:rsidR="00FA473E" w:rsidRPr="0016205D" w:rsidRDefault="00FA473E" w:rsidP="00FA473E">
      <w:pPr>
        <w:tabs>
          <w:tab w:val="left" w:pos="-142"/>
          <w:tab w:val="left" w:pos="3402"/>
          <w:tab w:val="center" w:pos="4536"/>
          <w:tab w:val="left" w:pos="7939"/>
        </w:tabs>
        <w:spacing w:line="264" w:lineRule="auto"/>
        <w:ind w:hanging="6"/>
        <w:jc w:val="both"/>
        <w:rPr>
          <w:rFonts w:asciiTheme="minorHAnsi" w:hAnsiTheme="minorHAnsi" w:cstheme="minorHAnsi"/>
          <w:b/>
          <w:color w:val="FF0000"/>
        </w:rPr>
      </w:pPr>
      <w:r w:rsidRPr="00834B7E">
        <w:rPr>
          <w:rFonts w:asciiTheme="minorHAnsi" w:hAnsiTheme="minorHAnsi" w:cstheme="minorHAnsi"/>
          <w:b/>
          <w:bCs/>
        </w:rPr>
        <w:t>HC_EVLV_P31</w:t>
      </w:r>
      <w:r>
        <w:rPr>
          <w:rFonts w:asciiTheme="minorHAnsi" w:hAnsiTheme="minorHAnsi" w:cstheme="minorHAnsi"/>
          <w:b/>
          <w:bCs/>
        </w:rPr>
        <w:t>A</w:t>
      </w:r>
      <w:r w:rsidRPr="0016205D">
        <w:rPr>
          <w:rFonts w:asciiTheme="minorHAnsi" w:hAnsiTheme="minorHAnsi" w:cstheme="minorHAnsi"/>
          <w:b/>
          <w:bCs/>
        </w:rPr>
        <w:t xml:space="preserve">. </w:t>
      </w:r>
      <w:r w:rsidRPr="0016205D">
        <w:rPr>
          <w:rFonts w:asciiTheme="minorHAnsi" w:hAnsiTheme="minorHAnsi" w:cstheme="minorHAnsi"/>
          <w:bCs/>
        </w:rPr>
        <w:t xml:space="preserve">Você diria que o desconforto que sentiu: </w:t>
      </w:r>
      <w:r w:rsidRPr="002434E6">
        <w:rPr>
          <w:rFonts w:asciiTheme="minorHAnsi" w:hAnsiTheme="minorHAnsi" w:cstheme="minorHAnsi"/>
          <w:bCs/>
          <w:i/>
          <w:iCs/>
        </w:rPr>
        <w:t>Escolha apenas uma opção</w:t>
      </w:r>
      <w:r w:rsidRPr="0016205D">
        <w:rPr>
          <w:rFonts w:asciiTheme="minorHAnsi" w:hAnsiTheme="minorHAnsi" w:cstheme="minorHAnsi"/>
          <w:bCs/>
        </w:rPr>
        <w:t xml:space="preserve"> </w:t>
      </w:r>
      <w:r w:rsidRPr="0016205D">
        <w:rPr>
          <w:rFonts w:asciiTheme="minorHAnsi" w:hAnsiTheme="minorHAnsi" w:cstheme="minorHAnsi"/>
          <w:b/>
          <w:color w:val="FF0000"/>
        </w:rPr>
        <w:t>(RU)</w:t>
      </w:r>
    </w:p>
    <w:p w14:paraId="4BAE4257" w14:textId="77777777" w:rsidR="00FA473E" w:rsidRPr="0016205D" w:rsidRDefault="00FA473E" w:rsidP="00FA473E">
      <w:pPr>
        <w:tabs>
          <w:tab w:val="left" w:pos="-142"/>
          <w:tab w:val="left" w:pos="3402"/>
          <w:tab w:val="center" w:pos="4536"/>
          <w:tab w:val="left" w:pos="7939"/>
        </w:tabs>
        <w:spacing w:line="264" w:lineRule="auto"/>
        <w:ind w:hanging="6"/>
        <w:jc w:val="both"/>
        <w:rPr>
          <w:rFonts w:asciiTheme="minorHAnsi" w:hAnsiTheme="minorHAnsi" w:cstheme="minorHAnsi"/>
        </w:rPr>
      </w:pPr>
    </w:p>
    <w:tbl>
      <w:tblPr>
        <w:tblW w:w="5387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851"/>
      </w:tblGrid>
      <w:tr w:rsidR="00FA473E" w:rsidRPr="0016205D" w14:paraId="4B47864A" w14:textId="77777777" w:rsidTr="005D7D63">
        <w:trPr>
          <w:trHeight w:val="259"/>
        </w:trPr>
        <w:tc>
          <w:tcPr>
            <w:tcW w:w="4536" w:type="dxa"/>
          </w:tcPr>
          <w:p w14:paraId="7733E935" w14:textId="77777777" w:rsidR="00FA473E" w:rsidRPr="0016205D" w:rsidRDefault="00FA473E" w:rsidP="005D7D63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16205D">
              <w:rPr>
                <w:rFonts w:asciiTheme="minorHAnsi" w:hAnsiTheme="minorHAnsi" w:cstheme="minorHAnsi"/>
                <w:color w:val="000000"/>
                <w:sz w:val="22"/>
                <w:szCs w:val="22"/>
                <w:lang w:val="pt-BR" w:eastAsia="pt-BR"/>
              </w:rPr>
              <w:t>É aceitável</w:t>
            </w:r>
          </w:p>
        </w:tc>
        <w:tc>
          <w:tcPr>
            <w:tcW w:w="851" w:type="dxa"/>
            <w:vAlign w:val="center"/>
          </w:tcPr>
          <w:p w14:paraId="1D867BC9" w14:textId="77777777" w:rsidR="00FA473E" w:rsidRPr="0016205D" w:rsidRDefault="00FA473E" w:rsidP="005D7D63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1</w:t>
            </w:r>
          </w:p>
        </w:tc>
      </w:tr>
      <w:tr w:rsidR="00FA473E" w:rsidRPr="0016205D" w14:paraId="2E7F080F" w14:textId="77777777" w:rsidTr="005D7D63">
        <w:trPr>
          <w:trHeight w:val="259"/>
        </w:trPr>
        <w:tc>
          <w:tcPr>
            <w:tcW w:w="4536" w:type="dxa"/>
          </w:tcPr>
          <w:p w14:paraId="11F7AE89" w14:textId="77777777" w:rsidR="00FA473E" w:rsidRPr="0016205D" w:rsidRDefault="00FA473E" w:rsidP="005D7D63">
            <w:pPr>
              <w:pStyle w:val="qnanswer9"/>
              <w:keepNext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16205D">
              <w:rPr>
                <w:rFonts w:asciiTheme="minorHAnsi" w:hAnsiTheme="minorHAnsi" w:cstheme="minorHAnsi"/>
                <w:color w:val="000000"/>
                <w:sz w:val="22"/>
                <w:szCs w:val="22"/>
                <w:lang w:val="pt-BR" w:eastAsia="pt-BR"/>
              </w:rPr>
              <w:t>Não é aceitável</w:t>
            </w:r>
          </w:p>
        </w:tc>
        <w:tc>
          <w:tcPr>
            <w:tcW w:w="851" w:type="dxa"/>
            <w:vAlign w:val="center"/>
          </w:tcPr>
          <w:p w14:paraId="65EF7597" w14:textId="77777777" w:rsidR="00FA473E" w:rsidRPr="0016205D" w:rsidRDefault="00FA473E" w:rsidP="005D7D63">
            <w:pPr>
              <w:keepNext/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16205D">
              <w:rPr>
                <w:rFonts w:asciiTheme="minorHAnsi" w:hAnsiTheme="minorHAnsi" w:cstheme="minorHAnsi"/>
              </w:rPr>
              <w:t>2</w:t>
            </w:r>
          </w:p>
        </w:tc>
      </w:tr>
    </w:tbl>
    <w:p w14:paraId="4B277BA1" w14:textId="77777777" w:rsidR="00AE561D" w:rsidRDefault="00AE561D" w:rsidP="0088665D">
      <w:pPr>
        <w:jc w:val="center"/>
        <w:rPr>
          <w:rFonts w:asciiTheme="minorHAnsi" w:hAnsiTheme="minorHAnsi" w:cstheme="minorHAnsi"/>
          <w:b/>
        </w:rPr>
      </w:pPr>
    </w:p>
    <w:p w14:paraId="2B141BC7" w14:textId="77777777" w:rsidR="00C120BF" w:rsidRPr="00A80ECC" w:rsidRDefault="00C120BF" w:rsidP="00C120BF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OBRIGADA POR FAZER PARTE DESSA JORNADA JUNTO COM A GENTE! ESPERAMOS QUE VOCÊ TENHA GOSTADO DA PESQUISA! </w:t>
      </w:r>
      <w:r w:rsidRPr="00A80ECC">
        <w:rPr>
          <w:rFonts w:ascii="Segoe UI Emoji" w:eastAsia="Segoe UI Emoji" w:hAnsi="Segoe UI Emoji" w:cs="Segoe UI Emoji"/>
          <w:b/>
        </w:rPr>
        <w:t>😊</w:t>
      </w:r>
      <w:r>
        <w:rPr>
          <w:rFonts w:asciiTheme="minorHAnsi" w:hAnsiTheme="minorHAnsi" w:cstheme="minorHAnsi"/>
          <w:b/>
        </w:rPr>
        <w:t xml:space="preserve"> </w:t>
      </w:r>
    </w:p>
    <w:p w14:paraId="2F38BFBD" w14:textId="781DD227" w:rsidR="009115E1" w:rsidRPr="00EC440B" w:rsidRDefault="009115E1" w:rsidP="00C120BF">
      <w:pPr>
        <w:jc w:val="center"/>
        <w:rPr>
          <w:rFonts w:asciiTheme="minorHAnsi" w:hAnsiTheme="minorHAnsi" w:cstheme="minorHAnsi"/>
          <w:b/>
        </w:rPr>
      </w:pPr>
    </w:p>
    <w:sectPr w:rsidR="009115E1" w:rsidRPr="00EC440B">
      <w:headerReference w:type="even" r:id="rId17"/>
      <w:footerReference w:type="default" r:id="rId18"/>
      <w:type w:val="nextColumn"/>
      <w:pgSz w:w="11907" w:h="16840" w:code="9"/>
      <w:pgMar w:top="851" w:right="839" w:bottom="578" w:left="561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Carolina Del Moro" w:date="2025-07-02T12:01:00Z" w:initials="CD">
    <w:p w14:paraId="0F68CC54" w14:textId="77777777" w:rsidR="00256B68" w:rsidRDefault="00256B68" w:rsidP="00256B68">
      <w:pPr>
        <w:pStyle w:val="Textodecomentrio"/>
      </w:pPr>
      <w:r>
        <w:rPr>
          <w:rStyle w:val="Refdecomentrio"/>
        </w:rPr>
        <w:annotationRef/>
      </w:r>
      <w:r>
        <w:t>Bel, podemos seguir com essas wordings? E estamos aplicando essa pergunta para o highlighter e os benchs, Nutridefinido e Seda cachos</w:t>
      </w:r>
    </w:p>
  </w:comment>
  <w:comment w:id="3" w:author="SELLMANN Isabel" w:date="2025-07-02T15:24:00Z" w:initials="SI">
    <w:p w14:paraId="238453A2" w14:textId="4D117542" w:rsidR="003405BB" w:rsidRDefault="003405BB">
      <w:r>
        <w:annotationRef/>
      </w:r>
      <w:r w:rsidRPr="6DB98088">
        <w:t>Está ok. Excluir cód 1, 3 e 8</w:t>
      </w:r>
    </w:p>
  </w:comment>
  <w:comment w:id="4" w:author="Carolina Del Moro" w:date="2025-07-02T17:18:00Z" w:initials="CD">
    <w:p w14:paraId="685E1A83" w14:textId="77777777" w:rsidR="00E4488B" w:rsidRDefault="00E4488B" w:rsidP="00E4488B">
      <w:pPr>
        <w:pStyle w:val="Textodecomentrio"/>
      </w:pPr>
      <w:r>
        <w:rPr>
          <w:rStyle w:val="Refdecomentrio"/>
        </w:rPr>
        <w:annotationRef/>
      </w:r>
      <w:r>
        <w:t>Ok!</w:t>
      </w:r>
    </w:p>
  </w:comment>
  <w:comment w:id="6" w:author="SELLMANN Isabel" w:date="2025-06-30T16:40:00Z" w:initials="IS">
    <w:p w14:paraId="6AB146D4" w14:textId="0EE49948" w:rsidR="00115CB6" w:rsidRDefault="00115CB6" w:rsidP="00115CB6">
      <w:pPr>
        <w:pStyle w:val="Textodecomentrio"/>
      </w:pPr>
      <w:r>
        <w:rPr>
          <w:rStyle w:val="Refdecomentrio"/>
        </w:rPr>
        <w:annotationRef/>
      </w:r>
      <w:r>
        <w:t>Incluir "Tem um cheiro agradável"</w:t>
      </w:r>
    </w:p>
  </w:comment>
  <w:comment w:id="7" w:author="Carolina Del Moro" w:date="2025-07-02T11:56:00Z" w:initials="CD">
    <w:p w14:paraId="3063FBC6" w14:textId="77777777" w:rsidR="006A441C" w:rsidRDefault="006A441C" w:rsidP="006A441C">
      <w:pPr>
        <w:pStyle w:val="Textodecomentrio"/>
      </w:pPr>
      <w:r>
        <w:rPr>
          <w:rStyle w:val="Refdecomentrio"/>
        </w:rPr>
        <w:annotationRef/>
      </w:r>
      <w:r>
        <w:t>Adicionado, atributo 30</w:t>
      </w:r>
    </w:p>
  </w:comment>
  <w:comment w:id="8" w:author="SELLMANN Isabel" w:date="2025-07-01T16:00:00Z" w:initials="IS">
    <w:p w14:paraId="6BA8E4F3" w14:textId="1BCBB9DA" w:rsidR="00EC00D0" w:rsidRDefault="00EC00D0" w:rsidP="00EC00D0">
      <w:pPr>
        <w:pStyle w:val="Textodecomentrio"/>
      </w:pPr>
      <w:r>
        <w:rPr>
          <w:rStyle w:val="Refdecomentrio"/>
        </w:rPr>
        <w:annotationRef/>
      </w:r>
      <w:r>
        <w:t>Estamos checando se vamos manter estes atributos para crespas (III a VIII) OU somente para cacheadas, adicionando outros específicos para crespas (V a VIII)</w:t>
      </w:r>
    </w:p>
  </w:comment>
  <w:comment w:id="9" w:author="Carolina Del Moro" w:date="2025-07-02T11:55:00Z" w:initials="CD">
    <w:p w14:paraId="06B93330" w14:textId="77777777" w:rsidR="006A441C" w:rsidRDefault="006A441C" w:rsidP="006A441C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0" w:author="SELLMANN Isabel" w:date="2025-07-01T16:00:00Z" w:initials="IS">
    <w:p w14:paraId="1E419066" w14:textId="77777777" w:rsidR="0036740B" w:rsidRDefault="0036740B" w:rsidP="0036740B">
      <w:pPr>
        <w:pStyle w:val="Textodecomentrio"/>
      </w:pPr>
      <w:r>
        <w:rPr>
          <w:rStyle w:val="Refdecomentrio"/>
        </w:rPr>
        <w:annotationRef/>
      </w:r>
      <w:r>
        <w:t>Estamos checando se vamos manter estes atributos para crespas (III a VIII) OU somente para cacheadas, adicionando outros específicos para crespas (V a VIII)</w:t>
      </w:r>
    </w:p>
  </w:comment>
  <w:comment w:id="11" w:author="Carolina Del Moro" w:date="2025-07-02T11:55:00Z" w:initials="CD">
    <w:p w14:paraId="544D56A5" w14:textId="77777777" w:rsidR="0036740B" w:rsidRDefault="0036740B" w:rsidP="0036740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2" w:author="SELLMANN Isabel" w:date="2025-07-01T16:00:00Z" w:initials="IS">
    <w:p w14:paraId="0B3C4C28" w14:textId="77777777" w:rsidR="0036740B" w:rsidRDefault="0036740B" w:rsidP="0036740B">
      <w:pPr>
        <w:pStyle w:val="Textodecomentrio"/>
      </w:pPr>
      <w:r>
        <w:rPr>
          <w:rStyle w:val="Refdecomentrio"/>
        </w:rPr>
        <w:annotationRef/>
      </w:r>
      <w:r>
        <w:t>Estamos checando se vamos manter estes atributos para crespas (III a VIII) OU somente para cacheadas, adicionando outros específicos para crespas (V a VIII)</w:t>
      </w:r>
    </w:p>
  </w:comment>
  <w:comment w:id="13" w:author="Carolina Del Moro" w:date="2025-07-02T11:55:00Z" w:initials="CD">
    <w:p w14:paraId="23424A7D" w14:textId="77777777" w:rsidR="0036740B" w:rsidRDefault="0036740B" w:rsidP="0036740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4" w:author="SELLMANN Isabel" w:date="2025-07-01T16:04:00Z" w:initials="IS">
    <w:p w14:paraId="13DB3C9A" w14:textId="56CE4632" w:rsidR="00544E24" w:rsidRDefault="00544E24" w:rsidP="00544E24">
      <w:pPr>
        <w:pStyle w:val="Textodecomentrio"/>
      </w:pPr>
      <w:r>
        <w:rPr>
          <w:rStyle w:val="Refdecomentrio"/>
        </w:rPr>
        <w:annotationRef/>
      </w:r>
      <w:r>
        <w:t>Adicionado atributos</w:t>
      </w:r>
    </w:p>
  </w:comment>
  <w:comment w:id="15" w:author="Carolina Del Moro" w:date="2025-07-02T11:54:00Z" w:initials="CD">
    <w:p w14:paraId="645217E0" w14:textId="77777777" w:rsidR="006A441C" w:rsidRDefault="006A441C" w:rsidP="006A441C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6" w:author="SELLMANN Isabel" w:date="2025-07-01T15:57:00Z" w:initials="IS">
    <w:p w14:paraId="5216E838" w14:textId="77777777" w:rsidR="00256B68" w:rsidRDefault="00256B68" w:rsidP="00256B68">
      <w:pPr>
        <w:pStyle w:val="Textodecomentrio"/>
      </w:pPr>
      <w:r>
        <w:rPr>
          <w:rStyle w:val="Refdecomentrio"/>
        </w:rPr>
        <w:annotationRef/>
      </w:r>
      <w:r>
        <w:t xml:space="preserve">Para as celas de Highlighter estamos utilizando uma embalagem diferente, então puxei estas duas perguntas do Datamap para complementar nossa visão sobre o impacto da embalagem. Acham que faz sentido? </w:t>
      </w:r>
    </w:p>
  </w:comment>
  <w:comment w:id="17" w:author="SELLMANN Isabel" w:date="2025-07-01T15:57:00Z" w:initials="IS">
    <w:p w14:paraId="53D77EEA" w14:textId="77777777" w:rsidR="00256B68" w:rsidRDefault="00256B68" w:rsidP="00256B68">
      <w:pPr>
        <w:pStyle w:val="Textodecomentrio"/>
      </w:pPr>
      <w:r>
        <w:rPr>
          <w:rStyle w:val="Refdecomentrio"/>
        </w:rPr>
        <w:annotationRef/>
      </w:r>
      <w:r>
        <w:t>Precisa checar/ adicionar número da pergunta e instruções</w:t>
      </w:r>
    </w:p>
  </w:comment>
  <w:comment w:id="18" w:author="Carolina Del Moro" w:date="2025-07-02T11:01:00Z" w:initials="CD">
    <w:p w14:paraId="0D2CB74B" w14:textId="77777777" w:rsidR="00256B68" w:rsidRDefault="00256B68" w:rsidP="00256B68">
      <w:pPr>
        <w:pStyle w:val="Textodecomentrio"/>
      </w:pPr>
      <w:r>
        <w:rPr>
          <w:rStyle w:val="Refdecomentrio"/>
        </w:rPr>
        <w:annotationRef/>
      </w:r>
      <w:r>
        <w:t>Bel, trouxe essa pergunta pra esse bloco sobre embalagens, também estamos aplicando esse bloco para o highlighter e os benchs, Nutridefinido e Seda cachos. Depois podemos explorar mais sobre a embalagem no E-Talks</w:t>
      </w:r>
    </w:p>
  </w:comment>
  <w:comment w:id="19" w:author="SELLMANN Isabel" w:date="2025-07-02T15:25:00Z" w:initials="SI">
    <w:p w14:paraId="4A3CCC10" w14:textId="2DA7A090" w:rsidR="003405BB" w:rsidRDefault="003405BB">
      <w:r>
        <w:annotationRef/>
      </w:r>
      <w:r w:rsidRPr="62D9A2A4">
        <w:t>Ok!</w:t>
      </w:r>
    </w:p>
  </w:comment>
  <w:comment w:id="20" w:author="SELLMANN Isabel" w:date="2025-07-02T15:30:00Z" w:initials="SI">
    <w:p w14:paraId="705064E1" w14:textId="6AF9B25C" w:rsidR="003405BB" w:rsidRDefault="003405BB">
      <w:r>
        <w:annotationRef/>
      </w:r>
      <w:r w:rsidRPr="1DFEF2EA">
        <w:t>Deixei efeito visual em negrito apenas para ajudar o entendimento de efeito óptico, não um cabelo molhado realmente</w:t>
      </w:r>
    </w:p>
  </w:comment>
  <w:comment w:id="21" w:author="Carolina Del Moro" w:date="2025-07-02T17:21:00Z" w:initials="CD">
    <w:p w14:paraId="24BB0EBA" w14:textId="77777777" w:rsidR="003405BB" w:rsidRDefault="003405BB" w:rsidP="003405BB">
      <w:pPr>
        <w:pStyle w:val="Textodecomentrio"/>
      </w:pPr>
      <w:r>
        <w:rPr>
          <w:rStyle w:val="Refdecomentrio"/>
        </w:rPr>
        <w:annotationRef/>
      </w:r>
      <w:r>
        <w:t>OK!</w:t>
      </w:r>
    </w:p>
  </w:comment>
  <w:comment w:id="22" w:author="Carolina Del Moro" w:date="2025-07-02T13:10:00Z" w:initials="CD">
    <w:p w14:paraId="7941E3CD" w14:textId="52144BE8" w:rsidR="003063BF" w:rsidRDefault="003063BF" w:rsidP="003063BF">
      <w:pPr>
        <w:pStyle w:val="Textodecomentrio"/>
      </w:pPr>
      <w:r>
        <w:rPr>
          <w:rStyle w:val="Refdecomentrio"/>
        </w:rPr>
        <w:annotationRef/>
      </w:r>
      <w:r>
        <w:t>Bel, ajustei a wording "agrada" para "gosta" para fazer sentido com a escala</w:t>
      </w:r>
    </w:p>
  </w:comment>
  <w:comment w:id="23" w:author="SELLMANN Isabel" w:date="2025-07-02T15:25:00Z" w:initials="SI">
    <w:p w14:paraId="1401C68E" w14:textId="75659084" w:rsidR="003405BB" w:rsidRDefault="003405BB">
      <w:r>
        <w:annotationRef/>
      </w:r>
      <w:r w:rsidRPr="47AAC9FF">
        <w:t>Ok</w:t>
      </w:r>
    </w:p>
  </w:comment>
  <w:comment w:id="24" w:author="SELLMANN Isabel" w:date="2025-06-25T11:00:00Z" w:initials="IS">
    <w:p w14:paraId="3A2DE592" w14:textId="2033F04E" w:rsidR="003F6B07" w:rsidRDefault="003F6B07" w:rsidP="003F6B07">
      <w:pPr>
        <w:pStyle w:val="Textodecomentrio"/>
      </w:pPr>
      <w:r>
        <w:rPr>
          <w:rStyle w:val="Refdecomentrio"/>
        </w:rPr>
        <w:annotationRef/>
      </w:r>
      <w:r>
        <w:rPr>
          <w:color w:val="000000"/>
          <w:highlight w:val="white"/>
        </w:rPr>
        <w:t xml:space="preserve">Incluir pergunta de quão severo foi o desconforto para cada tipo </w:t>
      </w:r>
    </w:p>
  </w:comment>
  <w:comment w:id="25" w:author="SELLMANN Isabel" w:date="2025-06-25T11:01:00Z" w:initials="IS">
    <w:p w14:paraId="24854006" w14:textId="77777777" w:rsidR="003F6B07" w:rsidRDefault="003F6B07" w:rsidP="003F6B07">
      <w:pPr>
        <w:pStyle w:val="Textodecomentrio"/>
      </w:pPr>
      <w:r>
        <w:rPr>
          <w:rStyle w:val="Refdecomentrio"/>
        </w:rPr>
        <w:annotationRef/>
      </w:r>
      <w:r>
        <w:t>Incluir momento do uso que sentiu o desconforto</w:t>
      </w:r>
    </w:p>
  </w:comment>
  <w:comment w:id="26" w:author="Carolina Del Moro" w:date="2025-07-02T12:47:00Z" w:initials="CD">
    <w:p w14:paraId="7A2A8D5F" w14:textId="77777777" w:rsidR="006020D6" w:rsidRDefault="006020D6" w:rsidP="006020D6">
      <w:pPr>
        <w:pStyle w:val="Textodecomentrio"/>
      </w:pPr>
      <w:r>
        <w:rPr>
          <w:rStyle w:val="Refdecomentrio"/>
        </w:rPr>
        <w:annotationRef/>
      </w:r>
      <w:r>
        <w:t>Feito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68CC54" w15:done="0"/>
  <w15:commentEx w15:paraId="238453A2" w15:paraIdParent="0F68CC54" w15:done="0"/>
  <w15:commentEx w15:paraId="685E1A83" w15:paraIdParent="0F68CC54" w15:done="0"/>
  <w15:commentEx w15:paraId="6AB146D4" w15:done="1"/>
  <w15:commentEx w15:paraId="3063FBC6" w15:paraIdParent="6AB146D4" w15:done="1"/>
  <w15:commentEx w15:paraId="6BA8E4F3" w15:done="0"/>
  <w15:commentEx w15:paraId="06B93330" w15:paraIdParent="6BA8E4F3" w15:done="0"/>
  <w15:commentEx w15:paraId="1E419066" w15:done="0"/>
  <w15:commentEx w15:paraId="544D56A5" w15:paraIdParent="1E419066" w15:done="0"/>
  <w15:commentEx w15:paraId="0B3C4C28" w15:done="0"/>
  <w15:commentEx w15:paraId="23424A7D" w15:paraIdParent="0B3C4C28" w15:done="0"/>
  <w15:commentEx w15:paraId="13DB3C9A" w15:done="0"/>
  <w15:commentEx w15:paraId="645217E0" w15:paraIdParent="13DB3C9A" w15:done="0"/>
  <w15:commentEx w15:paraId="5216E838" w15:done="0"/>
  <w15:commentEx w15:paraId="53D77EEA" w15:paraIdParent="5216E838" w15:done="0"/>
  <w15:commentEx w15:paraId="0D2CB74B" w15:paraIdParent="5216E838" w15:done="0"/>
  <w15:commentEx w15:paraId="4A3CCC10" w15:paraIdParent="5216E838" w15:done="0"/>
  <w15:commentEx w15:paraId="705064E1" w15:done="0"/>
  <w15:commentEx w15:paraId="24BB0EBA" w15:paraIdParent="705064E1" w15:done="0"/>
  <w15:commentEx w15:paraId="7941E3CD" w15:done="0"/>
  <w15:commentEx w15:paraId="1401C68E" w15:paraIdParent="7941E3CD" w15:done="0"/>
  <w15:commentEx w15:paraId="3A2DE592" w15:done="1"/>
  <w15:commentEx w15:paraId="24854006" w15:paraIdParent="3A2DE592" w15:done="1"/>
  <w15:commentEx w15:paraId="7A2A8D5F" w15:paraIdParent="3A2DE59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FBC86E0" w16cex:dateUtc="2025-07-02T15:01:00Z"/>
  <w16cex:commentExtensible w16cex:durableId="0A3D36E1" w16cex:dateUtc="2025-07-02T18:24:00Z"/>
  <w16cex:commentExtensible w16cex:durableId="6567969B" w16cex:dateUtc="2025-07-02T20:18:00Z"/>
  <w16cex:commentExtensible w16cex:durableId="5946AF1C" w16cex:dateUtc="2025-06-30T19:40:00Z"/>
  <w16cex:commentExtensible w16cex:durableId="2D8B6FA9" w16cex:dateUtc="2025-07-02T14:56:00Z"/>
  <w16cex:commentExtensible w16cex:durableId="0E67D404" w16cex:dateUtc="2025-07-01T19:00:00Z"/>
  <w16cex:commentExtensible w16cex:durableId="57E7C549" w16cex:dateUtc="2025-07-02T14:55:00Z"/>
  <w16cex:commentExtensible w16cex:durableId="2A9F9CA9" w16cex:dateUtc="2025-07-01T19:00:00Z"/>
  <w16cex:commentExtensible w16cex:durableId="02308D15" w16cex:dateUtc="2025-07-02T14:55:00Z"/>
  <w16cex:commentExtensible w16cex:durableId="2291A295" w16cex:dateUtc="2025-07-01T19:00:00Z"/>
  <w16cex:commentExtensible w16cex:durableId="000A47E3" w16cex:dateUtc="2025-07-02T14:55:00Z"/>
  <w16cex:commentExtensible w16cex:durableId="43EF15A2" w16cex:dateUtc="2025-07-01T19:04:00Z"/>
  <w16cex:commentExtensible w16cex:durableId="070E74F7" w16cex:dateUtc="2025-07-02T14:54:00Z"/>
  <w16cex:commentExtensible w16cex:durableId="7A675256" w16cex:dateUtc="2025-07-01T18:57:00Z"/>
  <w16cex:commentExtensible w16cex:durableId="25AD18CB" w16cex:dateUtc="2025-07-01T18:57:00Z"/>
  <w16cex:commentExtensible w16cex:durableId="6E292C23" w16cex:dateUtc="2025-07-02T14:01:00Z"/>
  <w16cex:commentExtensible w16cex:durableId="7918FAD1" w16cex:dateUtc="2025-07-02T18:25:00Z"/>
  <w16cex:commentExtensible w16cex:durableId="19037940" w16cex:dateUtc="2025-07-02T18:30:00Z"/>
  <w16cex:commentExtensible w16cex:durableId="4F57D7F0" w16cex:dateUtc="2025-07-02T20:21:00Z"/>
  <w16cex:commentExtensible w16cex:durableId="6C96B906" w16cex:dateUtc="2025-07-02T16:10:00Z"/>
  <w16cex:commentExtensible w16cex:durableId="2CD97E95" w16cex:dateUtc="2025-07-02T18:25:00Z"/>
  <w16cex:commentExtensible w16cex:durableId="1753E438" w16cex:dateUtc="2025-06-25T14:00:00Z"/>
  <w16cex:commentExtensible w16cex:durableId="13DEFCCF" w16cex:dateUtc="2025-06-25T14:01:00Z"/>
  <w16cex:commentExtensible w16cex:durableId="594A44C3" w16cex:dateUtc="2025-07-02T1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68CC54" w16cid:durableId="5FBC86E0"/>
  <w16cid:commentId w16cid:paraId="238453A2" w16cid:durableId="0A3D36E1"/>
  <w16cid:commentId w16cid:paraId="685E1A83" w16cid:durableId="6567969B"/>
  <w16cid:commentId w16cid:paraId="6AB146D4" w16cid:durableId="5946AF1C"/>
  <w16cid:commentId w16cid:paraId="3063FBC6" w16cid:durableId="2D8B6FA9"/>
  <w16cid:commentId w16cid:paraId="6BA8E4F3" w16cid:durableId="0E67D404"/>
  <w16cid:commentId w16cid:paraId="06B93330" w16cid:durableId="57E7C549"/>
  <w16cid:commentId w16cid:paraId="1E419066" w16cid:durableId="2A9F9CA9"/>
  <w16cid:commentId w16cid:paraId="544D56A5" w16cid:durableId="02308D15"/>
  <w16cid:commentId w16cid:paraId="0B3C4C28" w16cid:durableId="2291A295"/>
  <w16cid:commentId w16cid:paraId="23424A7D" w16cid:durableId="000A47E3"/>
  <w16cid:commentId w16cid:paraId="13DB3C9A" w16cid:durableId="43EF15A2"/>
  <w16cid:commentId w16cid:paraId="645217E0" w16cid:durableId="070E74F7"/>
  <w16cid:commentId w16cid:paraId="5216E838" w16cid:durableId="7A675256"/>
  <w16cid:commentId w16cid:paraId="53D77EEA" w16cid:durableId="25AD18CB"/>
  <w16cid:commentId w16cid:paraId="0D2CB74B" w16cid:durableId="6E292C23"/>
  <w16cid:commentId w16cid:paraId="4A3CCC10" w16cid:durableId="7918FAD1"/>
  <w16cid:commentId w16cid:paraId="705064E1" w16cid:durableId="19037940"/>
  <w16cid:commentId w16cid:paraId="24BB0EBA" w16cid:durableId="4F57D7F0"/>
  <w16cid:commentId w16cid:paraId="7941E3CD" w16cid:durableId="6C96B906"/>
  <w16cid:commentId w16cid:paraId="1401C68E" w16cid:durableId="2CD97E95"/>
  <w16cid:commentId w16cid:paraId="3A2DE592" w16cid:durableId="1753E438"/>
  <w16cid:commentId w16cid:paraId="24854006" w16cid:durableId="13DEFCCF"/>
  <w16cid:commentId w16cid:paraId="7A2A8D5F" w16cid:durableId="594A44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0C9CA" w14:textId="77777777" w:rsidR="005A11A1" w:rsidRDefault="005A11A1">
      <w:pPr>
        <w:pStyle w:val="Cabealho"/>
      </w:pPr>
      <w:r>
        <w:separator/>
      </w:r>
    </w:p>
  </w:endnote>
  <w:endnote w:type="continuationSeparator" w:id="0">
    <w:p w14:paraId="313ABAEE" w14:textId="77777777" w:rsidR="005A11A1" w:rsidRDefault="005A11A1">
      <w:pPr>
        <w:pStyle w:val="Cabealh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CG Times (WN)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B743A" w14:textId="7E74888A" w:rsidR="00450ED1" w:rsidRPr="007B3A95" w:rsidRDefault="00450ED1">
    <w:pPr>
      <w:pStyle w:val="Rodap"/>
      <w:jc w:val="center"/>
      <w:rPr>
        <w:sz w:val="14"/>
        <w:lang w:val="en-US"/>
      </w:rPr>
    </w:pPr>
    <w:r>
      <w:rPr>
        <w:rFonts w:ascii="Gill Sans MT" w:hAnsi="Gill Sans MT"/>
        <w:noProof/>
        <w:color w:val="000000"/>
        <w:sz w:val="14"/>
        <w:szCs w:val="28"/>
        <w:lang w:val="pt-BR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7A72266" wp14:editId="2D59F414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0" b="0"/>
              <wp:wrapNone/>
              <wp:docPr id="2" name="MSIPCMfbeb47899b2c0a87b7a4bb92" descr="{&quot;HashCode&quot;:-737422140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A19752" w14:textId="31A9E1A0" w:rsidR="00450ED1" w:rsidRPr="00E41237" w:rsidRDefault="00E41237" w:rsidP="00E41237">
                          <w:pPr>
                            <w:jc w:val="center"/>
                            <w:rPr>
                              <w:color w:val="008000"/>
                              <w:sz w:val="18"/>
                            </w:rPr>
                          </w:pPr>
                          <w:r w:rsidRPr="00E41237">
                            <w:rPr>
                              <w:color w:val="008000"/>
                              <w:sz w:val="18"/>
                            </w:rPr>
                            <w:t xml:space="preserve">C1 - </w:t>
                          </w:r>
                          <w:proofErr w:type="spellStart"/>
                          <w:r w:rsidRPr="00E41237">
                            <w:rPr>
                              <w:color w:val="008000"/>
                              <w:sz w:val="18"/>
                            </w:rPr>
                            <w:t>Internal</w:t>
                          </w:r>
                          <w:proofErr w:type="spellEnd"/>
                          <w:r w:rsidRPr="00E41237">
                            <w:rPr>
                              <w:color w:val="008000"/>
                              <w:sz w:val="18"/>
                            </w:rPr>
                            <w:t xml:space="preserve">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57A72266">
              <v:stroke joinstyle="miter"/>
              <v:path gradientshapeok="t" o:connecttype="rect"/>
            </v:shapetype>
            <v:shape id="MSIPCMfbeb47899b2c0a87b7a4bb92" style="position:absolute;left:0;text-align:left;margin-left:0;margin-top:806pt;width:595.3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737422140,&quot;Height&quot;:842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">
              <v:textbox inset=",0,,0">
                <w:txbxContent>
                  <w:p w:rsidRPr="00E41237" w:rsidR="00450ED1" w:rsidP="00E41237" w:rsidRDefault="00E41237" w14:paraId="1AA19752" w14:textId="31A9E1A0">
                    <w:pPr>
                      <w:jc w:val="center"/>
                      <w:rPr>
                        <w:color w:val="008000"/>
                        <w:sz w:val="18"/>
                      </w:rPr>
                    </w:pPr>
                    <w:r w:rsidRPr="00E41237">
                      <w:rPr>
                        <w:color w:val="008000"/>
                        <w:sz w:val="18"/>
                      </w:rPr>
                      <w:t xml:space="preserve">C1 - </w:t>
                    </w:r>
                    <w:proofErr w:type="spellStart"/>
                    <w:r w:rsidRPr="00E41237">
                      <w:rPr>
                        <w:color w:val="008000"/>
                        <w:sz w:val="18"/>
                      </w:rPr>
                      <w:t>Internal</w:t>
                    </w:r>
                    <w:proofErr w:type="spellEnd"/>
                    <w:r w:rsidRPr="00E41237">
                      <w:rPr>
                        <w:color w:val="008000"/>
                        <w:sz w:val="18"/>
                      </w:rPr>
                      <w:t xml:space="preserve">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Gill Sans MT" w:hAnsi="Gill Sans MT"/>
        <w:color w:val="000000"/>
        <w:sz w:val="14"/>
        <w:szCs w:val="28"/>
        <w:lang w:val="en-US"/>
      </w:rPr>
      <w:t>REDS – RESEARCH DESIGNED FOR STRATEGY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F42C7" w14:textId="77777777" w:rsidR="005A11A1" w:rsidRDefault="005A11A1">
      <w:pPr>
        <w:pStyle w:val="Cabealho"/>
      </w:pPr>
      <w:r>
        <w:separator/>
      </w:r>
    </w:p>
  </w:footnote>
  <w:footnote w:type="continuationSeparator" w:id="0">
    <w:p w14:paraId="2CBA5C3D" w14:textId="77777777" w:rsidR="005A11A1" w:rsidRDefault="005A11A1">
      <w:pPr>
        <w:pStyle w:val="Cabealh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4319B" w14:textId="77777777" w:rsidR="00450ED1" w:rsidRDefault="00450ED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0D800052" w14:textId="77777777" w:rsidR="00450ED1" w:rsidRDefault="00450E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A46"/>
    <w:multiLevelType w:val="hybridMultilevel"/>
    <w:tmpl w:val="3F725F50"/>
    <w:lvl w:ilvl="0" w:tplc="538814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7D7A"/>
    <w:multiLevelType w:val="hybridMultilevel"/>
    <w:tmpl w:val="58FC35EA"/>
    <w:lvl w:ilvl="0" w:tplc="FFE47B4A">
      <w:start w:val="1"/>
      <w:numFmt w:val="decimal"/>
      <w:lvlText w:val="%1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" w15:restartNumberingAfterBreak="0">
    <w:nsid w:val="053B551E"/>
    <w:multiLevelType w:val="hybridMultilevel"/>
    <w:tmpl w:val="B3040C70"/>
    <w:lvl w:ilvl="0" w:tplc="D45E9F1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6395C45"/>
    <w:multiLevelType w:val="hybridMultilevel"/>
    <w:tmpl w:val="C9B6CF78"/>
    <w:lvl w:ilvl="0" w:tplc="981031A4">
      <w:start w:val="1"/>
      <w:numFmt w:val="decimal"/>
      <w:lvlText w:val="%1."/>
      <w:lvlJc w:val="left"/>
      <w:pPr>
        <w:tabs>
          <w:tab w:val="num" w:pos="-3418"/>
        </w:tabs>
        <w:ind w:left="722" w:hanging="360"/>
      </w:pPr>
      <w:rPr>
        <w:rFonts w:hint="default"/>
        <w:b/>
      </w:rPr>
    </w:lvl>
    <w:lvl w:ilvl="1" w:tplc="D398EB34">
      <w:start w:val="1"/>
      <w:numFmt w:val="bullet"/>
      <w:pStyle w:val="CSRead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993366"/>
      </w:rPr>
    </w:lvl>
    <w:lvl w:ilvl="2" w:tplc="0409001B" w:tentative="1">
      <w:start w:val="1"/>
      <w:numFmt w:val="lowerRoman"/>
      <w:lvlText w:val="%3."/>
      <w:lvlJc w:val="right"/>
      <w:pPr>
        <w:ind w:left="5582" w:hanging="180"/>
      </w:pPr>
    </w:lvl>
    <w:lvl w:ilvl="3" w:tplc="0409000F" w:tentative="1">
      <w:start w:val="1"/>
      <w:numFmt w:val="decimal"/>
      <w:lvlText w:val="%4."/>
      <w:lvlJc w:val="left"/>
      <w:pPr>
        <w:ind w:left="6302" w:hanging="360"/>
      </w:pPr>
    </w:lvl>
    <w:lvl w:ilvl="4" w:tplc="04090019" w:tentative="1">
      <w:start w:val="1"/>
      <w:numFmt w:val="lowerLetter"/>
      <w:lvlText w:val="%5."/>
      <w:lvlJc w:val="left"/>
      <w:pPr>
        <w:ind w:left="7022" w:hanging="360"/>
      </w:pPr>
    </w:lvl>
    <w:lvl w:ilvl="5" w:tplc="0409001B" w:tentative="1">
      <w:start w:val="1"/>
      <w:numFmt w:val="lowerRoman"/>
      <w:lvlText w:val="%6."/>
      <w:lvlJc w:val="right"/>
      <w:pPr>
        <w:ind w:left="7742" w:hanging="180"/>
      </w:pPr>
    </w:lvl>
    <w:lvl w:ilvl="6" w:tplc="0409000F" w:tentative="1">
      <w:start w:val="1"/>
      <w:numFmt w:val="decimal"/>
      <w:lvlText w:val="%7."/>
      <w:lvlJc w:val="left"/>
      <w:pPr>
        <w:ind w:left="8462" w:hanging="360"/>
      </w:pPr>
    </w:lvl>
    <w:lvl w:ilvl="7" w:tplc="04090019" w:tentative="1">
      <w:start w:val="1"/>
      <w:numFmt w:val="lowerLetter"/>
      <w:lvlText w:val="%8."/>
      <w:lvlJc w:val="left"/>
      <w:pPr>
        <w:ind w:left="9182" w:hanging="360"/>
      </w:pPr>
    </w:lvl>
    <w:lvl w:ilvl="8" w:tplc="0409001B" w:tentative="1">
      <w:start w:val="1"/>
      <w:numFmt w:val="lowerRoman"/>
      <w:lvlText w:val="%9."/>
      <w:lvlJc w:val="right"/>
      <w:pPr>
        <w:ind w:left="9902" w:hanging="180"/>
      </w:pPr>
    </w:lvl>
  </w:abstractNum>
  <w:abstractNum w:abstractNumId="4" w15:restartNumberingAfterBreak="0">
    <w:nsid w:val="06BC101B"/>
    <w:multiLevelType w:val="hybridMultilevel"/>
    <w:tmpl w:val="3D229D7A"/>
    <w:lvl w:ilvl="0" w:tplc="E2FC632E">
      <w:start w:val="1"/>
      <w:numFmt w:val="decimal"/>
      <w:lvlText w:val="Q%1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 w:tplc="BDBE99BE">
      <w:start w:val="1"/>
      <w:numFmt w:val="bullet"/>
      <w:lvlText w:val="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5" w15:restartNumberingAfterBreak="0">
    <w:nsid w:val="07E87ECA"/>
    <w:multiLevelType w:val="hybridMultilevel"/>
    <w:tmpl w:val="F19236B0"/>
    <w:lvl w:ilvl="0" w:tplc="4C62D30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01AEA"/>
    <w:multiLevelType w:val="hybridMultilevel"/>
    <w:tmpl w:val="5A40C894"/>
    <w:lvl w:ilvl="0" w:tplc="5C8A9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618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ED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A4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6D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CE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62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26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21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6A3374"/>
    <w:multiLevelType w:val="hybridMultilevel"/>
    <w:tmpl w:val="8ECA4C36"/>
    <w:lvl w:ilvl="0" w:tplc="2022273A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  <w:rPr>
        <w:rFonts w:hint="default"/>
        <w:b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DC341D"/>
    <w:multiLevelType w:val="hybridMultilevel"/>
    <w:tmpl w:val="8F123374"/>
    <w:lvl w:ilvl="0" w:tplc="ECC037CE">
      <w:start w:val="1"/>
      <w:numFmt w:val="decimal"/>
      <w:lvlText w:val="S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color w:val="auto"/>
      </w:rPr>
    </w:lvl>
    <w:lvl w:ilvl="1" w:tplc="0416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8057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0F090A3C"/>
    <w:multiLevelType w:val="hybridMultilevel"/>
    <w:tmpl w:val="94923804"/>
    <w:lvl w:ilvl="0" w:tplc="7B8E63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203B1"/>
    <w:multiLevelType w:val="hybridMultilevel"/>
    <w:tmpl w:val="E736B528"/>
    <w:lvl w:ilvl="0" w:tplc="A2980B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164831"/>
    <w:multiLevelType w:val="multilevel"/>
    <w:tmpl w:val="2F181022"/>
    <w:lvl w:ilvl="0">
      <w:start w:val="1"/>
      <w:numFmt w:val="decimal"/>
      <w:pStyle w:val="Questions"/>
      <w:lvlText w:val="R.%1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u w:val="dotDotDash"/>
      </w:rPr>
    </w:lvl>
    <w:lvl w:ilvl="1">
      <w:start w:val="2"/>
      <w:numFmt w:val="lowerLetter"/>
      <w:lvlText w:val="R.%1%2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u w:val="dotDotDash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4936DF7"/>
    <w:multiLevelType w:val="hybridMultilevel"/>
    <w:tmpl w:val="DFEE5654"/>
    <w:lvl w:ilvl="0" w:tplc="3C92329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729A2"/>
    <w:multiLevelType w:val="hybridMultilevel"/>
    <w:tmpl w:val="F19CA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110FC"/>
    <w:multiLevelType w:val="hybridMultilevel"/>
    <w:tmpl w:val="E95646B4"/>
    <w:lvl w:ilvl="0" w:tplc="F1062C9A">
      <w:start w:val="18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A5335"/>
    <w:multiLevelType w:val="hybridMultilevel"/>
    <w:tmpl w:val="ED706E28"/>
    <w:lvl w:ilvl="0" w:tplc="DD884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D26937"/>
    <w:multiLevelType w:val="hybridMultilevel"/>
    <w:tmpl w:val="58DAF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C1B5A"/>
    <w:multiLevelType w:val="hybridMultilevel"/>
    <w:tmpl w:val="C564262E"/>
    <w:lvl w:ilvl="0" w:tplc="8BACAF0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34563"/>
    <w:multiLevelType w:val="hybridMultilevel"/>
    <w:tmpl w:val="E62E2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73F0B"/>
    <w:multiLevelType w:val="hybridMultilevel"/>
    <w:tmpl w:val="38186194"/>
    <w:lvl w:ilvl="0" w:tplc="AC8612CA">
      <w:start w:val="3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9206A"/>
    <w:multiLevelType w:val="hybridMultilevel"/>
    <w:tmpl w:val="58FC35EA"/>
    <w:lvl w:ilvl="0" w:tplc="FFE47B4A">
      <w:start w:val="1"/>
      <w:numFmt w:val="decimal"/>
      <w:lvlText w:val="%1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1" w15:restartNumberingAfterBreak="0">
    <w:nsid w:val="345A28DC"/>
    <w:multiLevelType w:val="hybridMultilevel"/>
    <w:tmpl w:val="15AA80F0"/>
    <w:lvl w:ilvl="0" w:tplc="924E4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23497"/>
    <w:multiLevelType w:val="hybridMultilevel"/>
    <w:tmpl w:val="2CEE32F0"/>
    <w:lvl w:ilvl="0" w:tplc="E3A84508">
      <w:start w:val="1"/>
      <w:numFmt w:val="decimal"/>
      <w:pStyle w:val="Intitulquestion"/>
      <w:lvlText w:val="Q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</w:rPr>
    </w:lvl>
    <w:lvl w:ilvl="1" w:tplc="5D76D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C0EB0"/>
    <w:multiLevelType w:val="hybridMultilevel"/>
    <w:tmpl w:val="92B47B2E"/>
    <w:lvl w:ilvl="0" w:tplc="68422076">
      <w:start w:val="18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02A25"/>
    <w:multiLevelType w:val="hybridMultilevel"/>
    <w:tmpl w:val="58FC35EA"/>
    <w:lvl w:ilvl="0" w:tplc="FFE47B4A">
      <w:start w:val="1"/>
      <w:numFmt w:val="decimal"/>
      <w:lvlText w:val="%1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5" w15:restartNumberingAfterBreak="0">
    <w:nsid w:val="39733F8E"/>
    <w:multiLevelType w:val="hybridMultilevel"/>
    <w:tmpl w:val="41C6A356"/>
    <w:lvl w:ilvl="0" w:tplc="2D04498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0F6524"/>
    <w:multiLevelType w:val="hybridMultilevel"/>
    <w:tmpl w:val="6FAA4CF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457D2"/>
    <w:multiLevelType w:val="hybridMultilevel"/>
    <w:tmpl w:val="B5724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0E16E6"/>
    <w:multiLevelType w:val="hybridMultilevel"/>
    <w:tmpl w:val="EC46C83E"/>
    <w:lvl w:ilvl="0" w:tplc="C5F61B26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51BD1837"/>
    <w:multiLevelType w:val="multilevel"/>
    <w:tmpl w:val="1B76C68C"/>
    <w:lvl w:ilvl="0">
      <w:start w:val="1"/>
      <w:numFmt w:val="decimal"/>
      <w:pStyle w:val="CSIntroNum"/>
      <w:lvlText w:val="%1."/>
      <w:lvlJc w:val="left"/>
      <w:pPr>
        <w:tabs>
          <w:tab w:val="num" w:pos="-3418"/>
        </w:tabs>
        <w:ind w:left="722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4862" w:hanging="360"/>
      </w:pPr>
    </w:lvl>
    <w:lvl w:ilvl="2">
      <w:start w:val="1"/>
      <w:numFmt w:val="lowerRoman"/>
      <w:lvlText w:val="%3."/>
      <w:lvlJc w:val="right"/>
      <w:pPr>
        <w:ind w:left="5582" w:hanging="180"/>
      </w:pPr>
    </w:lvl>
    <w:lvl w:ilvl="3">
      <w:start w:val="1"/>
      <w:numFmt w:val="decimal"/>
      <w:lvlText w:val="%4."/>
      <w:lvlJc w:val="left"/>
      <w:pPr>
        <w:ind w:left="6302" w:hanging="360"/>
      </w:pPr>
    </w:lvl>
    <w:lvl w:ilvl="4">
      <w:start w:val="1"/>
      <w:numFmt w:val="lowerLetter"/>
      <w:lvlText w:val="%5."/>
      <w:lvlJc w:val="left"/>
      <w:pPr>
        <w:ind w:left="7022" w:hanging="360"/>
      </w:pPr>
    </w:lvl>
    <w:lvl w:ilvl="5">
      <w:start w:val="1"/>
      <w:numFmt w:val="lowerRoman"/>
      <w:lvlText w:val="%6."/>
      <w:lvlJc w:val="right"/>
      <w:pPr>
        <w:ind w:left="7742" w:hanging="180"/>
      </w:pPr>
    </w:lvl>
    <w:lvl w:ilvl="6">
      <w:start w:val="1"/>
      <w:numFmt w:val="decimal"/>
      <w:lvlText w:val="%7."/>
      <w:lvlJc w:val="left"/>
      <w:pPr>
        <w:ind w:left="8462" w:hanging="360"/>
      </w:pPr>
    </w:lvl>
    <w:lvl w:ilvl="7">
      <w:start w:val="1"/>
      <w:numFmt w:val="lowerLetter"/>
      <w:lvlText w:val="%8."/>
      <w:lvlJc w:val="left"/>
      <w:pPr>
        <w:ind w:left="9182" w:hanging="360"/>
      </w:pPr>
    </w:lvl>
    <w:lvl w:ilvl="8">
      <w:start w:val="1"/>
      <w:numFmt w:val="lowerRoman"/>
      <w:lvlText w:val="%9."/>
      <w:lvlJc w:val="right"/>
      <w:pPr>
        <w:ind w:left="9902" w:hanging="180"/>
      </w:pPr>
    </w:lvl>
  </w:abstractNum>
  <w:abstractNum w:abstractNumId="30" w15:restartNumberingAfterBreak="0">
    <w:nsid w:val="53594DA6"/>
    <w:multiLevelType w:val="hybridMultilevel"/>
    <w:tmpl w:val="D9F8BB98"/>
    <w:lvl w:ilvl="0" w:tplc="30BE3456">
      <w:start w:val="1"/>
      <w:numFmt w:val="bullet"/>
      <w:pStyle w:val="CS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726B880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F36494"/>
    <w:multiLevelType w:val="hybridMultilevel"/>
    <w:tmpl w:val="49DA88E4"/>
    <w:lvl w:ilvl="0" w:tplc="088E807C">
      <w:start w:val="1"/>
      <w:numFmt w:val="decimal"/>
      <w:lvlText w:val="%1."/>
      <w:lvlJc w:val="left"/>
      <w:pPr>
        <w:ind w:left="1080" w:hanging="360"/>
      </w:pPr>
      <w:rPr>
        <w:b w:val="0"/>
        <w:bCs w:val="0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213047"/>
    <w:multiLevelType w:val="hybridMultilevel"/>
    <w:tmpl w:val="7B60991A"/>
    <w:lvl w:ilvl="0" w:tplc="E17617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lang w:val="en-US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9B6B07"/>
    <w:multiLevelType w:val="hybridMultilevel"/>
    <w:tmpl w:val="58DAFE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52A9B"/>
    <w:multiLevelType w:val="hybridMultilevel"/>
    <w:tmpl w:val="58FC35EA"/>
    <w:lvl w:ilvl="0" w:tplc="FFE47B4A">
      <w:start w:val="1"/>
      <w:numFmt w:val="decimal"/>
      <w:lvlText w:val="%1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5" w15:restartNumberingAfterBreak="0">
    <w:nsid w:val="5DFE20FE"/>
    <w:multiLevelType w:val="hybridMultilevel"/>
    <w:tmpl w:val="D7EE6642"/>
    <w:lvl w:ilvl="0" w:tplc="5D669A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93082"/>
    <w:multiLevelType w:val="hybridMultilevel"/>
    <w:tmpl w:val="1164A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2095A"/>
    <w:multiLevelType w:val="hybridMultilevel"/>
    <w:tmpl w:val="D5361150"/>
    <w:lvl w:ilvl="0" w:tplc="F640C0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722530"/>
    <w:multiLevelType w:val="hybridMultilevel"/>
    <w:tmpl w:val="D9F662FE"/>
    <w:lvl w:ilvl="0" w:tplc="F6A6D23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F3CEB"/>
    <w:multiLevelType w:val="hybridMultilevel"/>
    <w:tmpl w:val="6FAA4CF6"/>
    <w:lvl w:ilvl="0" w:tplc="D332C44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A1F9C"/>
    <w:multiLevelType w:val="hybridMultilevel"/>
    <w:tmpl w:val="CFC0A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F76F6B"/>
    <w:multiLevelType w:val="hybridMultilevel"/>
    <w:tmpl w:val="1758C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41439"/>
    <w:multiLevelType w:val="hybridMultilevel"/>
    <w:tmpl w:val="22F0D5D2"/>
    <w:lvl w:ilvl="0" w:tplc="8C448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28F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580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D323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9BE3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C9A6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4A6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F82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0620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3" w15:restartNumberingAfterBreak="0">
    <w:nsid w:val="77332684"/>
    <w:multiLevelType w:val="hybridMultilevel"/>
    <w:tmpl w:val="8120441C"/>
    <w:lvl w:ilvl="0" w:tplc="39A4B538">
      <w:start w:val="2"/>
      <w:numFmt w:val="decimal"/>
      <w:lvlText w:val="%1."/>
      <w:lvlJc w:val="left"/>
      <w:pPr>
        <w:ind w:left="720" w:hanging="360"/>
      </w:pPr>
      <w:rPr>
        <w:rFonts w:hint="default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847B2"/>
    <w:multiLevelType w:val="multilevel"/>
    <w:tmpl w:val="39CE0A14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ACA7085"/>
    <w:multiLevelType w:val="hybridMultilevel"/>
    <w:tmpl w:val="50B4676C"/>
    <w:lvl w:ilvl="0" w:tplc="FB627838">
      <w:start w:val="1"/>
      <w:numFmt w:val="decimal"/>
      <w:lvlText w:val="%1."/>
      <w:lvlJc w:val="left"/>
      <w:pPr>
        <w:ind w:left="720" w:hanging="360"/>
      </w:pPr>
      <w:rPr>
        <w:strike/>
        <w:color w:val="FF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E613E"/>
    <w:multiLevelType w:val="hybridMultilevel"/>
    <w:tmpl w:val="9796D488"/>
    <w:lvl w:ilvl="0" w:tplc="A23ED6A6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E2B98"/>
    <w:multiLevelType w:val="singleLevel"/>
    <w:tmpl w:val="54C2F546"/>
    <w:lvl w:ilvl="0">
      <w:start w:val="1"/>
      <w:numFmt w:val="bullet"/>
      <w:pStyle w:val="PARA2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num w:numId="1" w16cid:durableId="945889988">
    <w:abstractNumId w:val="32"/>
  </w:num>
  <w:num w:numId="2" w16cid:durableId="1420787085">
    <w:abstractNumId w:val="28"/>
  </w:num>
  <w:num w:numId="3" w16cid:durableId="1343239722">
    <w:abstractNumId w:val="11"/>
  </w:num>
  <w:num w:numId="4" w16cid:durableId="2022320607">
    <w:abstractNumId w:val="30"/>
  </w:num>
  <w:num w:numId="5" w16cid:durableId="2052654947">
    <w:abstractNumId w:val="29"/>
  </w:num>
  <w:num w:numId="6" w16cid:durableId="95634816">
    <w:abstractNumId w:val="3"/>
  </w:num>
  <w:num w:numId="7" w16cid:durableId="1197622727">
    <w:abstractNumId w:val="2"/>
  </w:num>
  <w:num w:numId="8" w16cid:durableId="1074283057">
    <w:abstractNumId w:val="8"/>
  </w:num>
  <w:num w:numId="9" w16cid:durableId="284238059">
    <w:abstractNumId w:val="7"/>
  </w:num>
  <w:num w:numId="10" w16cid:durableId="745763421">
    <w:abstractNumId w:val="38"/>
  </w:num>
  <w:num w:numId="11" w16cid:durableId="1322078883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3322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5898334">
    <w:abstractNumId w:val="4"/>
  </w:num>
  <w:num w:numId="14" w16cid:durableId="73554450">
    <w:abstractNumId w:val="12"/>
  </w:num>
  <w:num w:numId="15" w16cid:durableId="1928035741">
    <w:abstractNumId w:val="22"/>
  </w:num>
  <w:num w:numId="16" w16cid:durableId="920528345">
    <w:abstractNumId w:val="44"/>
  </w:num>
  <w:num w:numId="17" w16cid:durableId="140852908">
    <w:abstractNumId w:val="6"/>
  </w:num>
  <w:num w:numId="18" w16cid:durableId="1190876514">
    <w:abstractNumId w:val="37"/>
  </w:num>
  <w:num w:numId="19" w16cid:durableId="1956789944">
    <w:abstractNumId w:val="25"/>
  </w:num>
  <w:num w:numId="20" w16cid:durableId="557782823">
    <w:abstractNumId w:val="42"/>
  </w:num>
  <w:num w:numId="21" w16cid:durableId="766731920">
    <w:abstractNumId w:val="13"/>
  </w:num>
  <w:num w:numId="22" w16cid:durableId="1952979002">
    <w:abstractNumId w:val="10"/>
  </w:num>
  <w:num w:numId="23" w16cid:durableId="2099709258">
    <w:abstractNumId w:val="35"/>
  </w:num>
  <w:num w:numId="24" w16cid:durableId="1081754900">
    <w:abstractNumId w:val="36"/>
  </w:num>
  <w:num w:numId="25" w16cid:durableId="178662023">
    <w:abstractNumId w:val="5"/>
  </w:num>
  <w:num w:numId="26" w16cid:durableId="355497203">
    <w:abstractNumId w:val="41"/>
  </w:num>
  <w:num w:numId="27" w16cid:durableId="113332945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79607313">
    <w:abstractNumId w:val="24"/>
  </w:num>
  <w:num w:numId="29" w16cid:durableId="1392072348">
    <w:abstractNumId w:val="34"/>
  </w:num>
  <w:num w:numId="30" w16cid:durableId="1417677290">
    <w:abstractNumId w:val="20"/>
  </w:num>
  <w:num w:numId="31" w16cid:durableId="440538523">
    <w:abstractNumId w:val="1"/>
  </w:num>
  <w:num w:numId="32" w16cid:durableId="1966809575">
    <w:abstractNumId w:val="39"/>
  </w:num>
  <w:num w:numId="33" w16cid:durableId="216749777">
    <w:abstractNumId w:val="31"/>
  </w:num>
  <w:num w:numId="34" w16cid:durableId="1480998616">
    <w:abstractNumId w:val="26"/>
  </w:num>
  <w:num w:numId="35" w16cid:durableId="31583914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86661324">
    <w:abstractNumId w:val="23"/>
  </w:num>
  <w:num w:numId="37" w16cid:durableId="1392845125">
    <w:abstractNumId w:val="14"/>
  </w:num>
  <w:num w:numId="38" w16cid:durableId="858395231">
    <w:abstractNumId w:val="18"/>
  </w:num>
  <w:num w:numId="39" w16cid:durableId="1943299493">
    <w:abstractNumId w:val="17"/>
  </w:num>
  <w:num w:numId="40" w16cid:durableId="1639914208">
    <w:abstractNumId w:val="0"/>
  </w:num>
  <w:num w:numId="41" w16cid:durableId="1339577591">
    <w:abstractNumId w:val="21"/>
  </w:num>
  <w:num w:numId="42" w16cid:durableId="1862739319">
    <w:abstractNumId w:val="43"/>
  </w:num>
  <w:num w:numId="43" w16cid:durableId="2080865858">
    <w:abstractNumId w:val="15"/>
  </w:num>
  <w:num w:numId="44" w16cid:durableId="1613434182">
    <w:abstractNumId w:val="19"/>
  </w:num>
  <w:num w:numId="45" w16cid:durableId="2029481933">
    <w:abstractNumId w:val="9"/>
  </w:num>
  <w:num w:numId="46" w16cid:durableId="245118323">
    <w:abstractNumId w:val="27"/>
  </w:num>
  <w:num w:numId="47" w16cid:durableId="483787834">
    <w:abstractNumId w:val="46"/>
  </w:num>
  <w:num w:numId="48" w16cid:durableId="1498155204">
    <w:abstractNumId w:val="16"/>
  </w:num>
  <w:num w:numId="49" w16cid:durableId="982081895">
    <w:abstractNumId w:val="47"/>
  </w:num>
  <w:num w:numId="50" w16cid:durableId="973562966">
    <w:abstractNumId w:val="3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rolina Del Moro">
    <w15:presenceInfo w15:providerId="AD" w15:userId="S::carolina.delmoro@redsresearch.com.br::22e4a3b2-f9a8-40c0-a6ca-39eefdf29bb5"/>
  </w15:person>
  <w15:person w15:author="SELLMANN Isabel">
    <w15:presenceInfo w15:providerId="AD" w15:userId="S::isabel.sellmann@loreal.com::c925f806-dba3-4b44-a0e9-d9f6aaa17a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GrammaticalErrors/>
  <w:activeWritingStyle w:appName="MSWord" w:lang="pt-PT" w:vendorID="1" w:dllVersion="513" w:checkStyle="1"/>
  <w:proofState w:spelling="clean" w:grammar="clean"/>
  <w:attachedTemplate r:id="rId1"/>
  <w:defaultTabStop w:val="720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C7"/>
    <w:rsid w:val="00000445"/>
    <w:rsid w:val="000050B9"/>
    <w:rsid w:val="00005E1E"/>
    <w:rsid w:val="00007881"/>
    <w:rsid w:val="0000799B"/>
    <w:rsid w:val="000101E7"/>
    <w:rsid w:val="00013A7D"/>
    <w:rsid w:val="00013BD2"/>
    <w:rsid w:val="00015157"/>
    <w:rsid w:val="00020F45"/>
    <w:rsid w:val="00023CC7"/>
    <w:rsid w:val="000260A7"/>
    <w:rsid w:val="000275C5"/>
    <w:rsid w:val="00031FE7"/>
    <w:rsid w:val="00033257"/>
    <w:rsid w:val="00034517"/>
    <w:rsid w:val="00036032"/>
    <w:rsid w:val="00042EEA"/>
    <w:rsid w:val="00044383"/>
    <w:rsid w:val="00044C07"/>
    <w:rsid w:val="00050C52"/>
    <w:rsid w:val="00055F94"/>
    <w:rsid w:val="00061C7E"/>
    <w:rsid w:val="00061D38"/>
    <w:rsid w:val="00063380"/>
    <w:rsid w:val="000636AC"/>
    <w:rsid w:val="00063934"/>
    <w:rsid w:val="00082915"/>
    <w:rsid w:val="00083AA1"/>
    <w:rsid w:val="0008550A"/>
    <w:rsid w:val="00087FFD"/>
    <w:rsid w:val="00090713"/>
    <w:rsid w:val="00092A09"/>
    <w:rsid w:val="00097224"/>
    <w:rsid w:val="000A17E2"/>
    <w:rsid w:val="000A3A03"/>
    <w:rsid w:val="000B4F22"/>
    <w:rsid w:val="000B7C8E"/>
    <w:rsid w:val="000C1150"/>
    <w:rsid w:val="000C1F23"/>
    <w:rsid w:val="000C2292"/>
    <w:rsid w:val="000C24FB"/>
    <w:rsid w:val="000C254E"/>
    <w:rsid w:val="000C3BAE"/>
    <w:rsid w:val="000C4E7F"/>
    <w:rsid w:val="000C6027"/>
    <w:rsid w:val="000C6A16"/>
    <w:rsid w:val="000C741F"/>
    <w:rsid w:val="000D0826"/>
    <w:rsid w:val="000D3107"/>
    <w:rsid w:val="000D53D1"/>
    <w:rsid w:val="000D5CAE"/>
    <w:rsid w:val="000E247E"/>
    <w:rsid w:val="000E451F"/>
    <w:rsid w:val="000E5E69"/>
    <w:rsid w:val="000E61E4"/>
    <w:rsid w:val="000E63C1"/>
    <w:rsid w:val="000F1E10"/>
    <w:rsid w:val="000F1FBE"/>
    <w:rsid w:val="000F457B"/>
    <w:rsid w:val="000F4985"/>
    <w:rsid w:val="000F54F1"/>
    <w:rsid w:val="00102D50"/>
    <w:rsid w:val="00107D91"/>
    <w:rsid w:val="00110B27"/>
    <w:rsid w:val="00115CB6"/>
    <w:rsid w:val="001235FA"/>
    <w:rsid w:val="00123704"/>
    <w:rsid w:val="00126D19"/>
    <w:rsid w:val="00130399"/>
    <w:rsid w:val="00130D49"/>
    <w:rsid w:val="001312A3"/>
    <w:rsid w:val="001323D1"/>
    <w:rsid w:val="001337C5"/>
    <w:rsid w:val="00137DD9"/>
    <w:rsid w:val="00140AEC"/>
    <w:rsid w:val="0015385D"/>
    <w:rsid w:val="00154E78"/>
    <w:rsid w:val="00157FD3"/>
    <w:rsid w:val="00170707"/>
    <w:rsid w:val="00171560"/>
    <w:rsid w:val="00173517"/>
    <w:rsid w:val="001750F0"/>
    <w:rsid w:val="00175179"/>
    <w:rsid w:val="001756DB"/>
    <w:rsid w:val="001766A5"/>
    <w:rsid w:val="00181023"/>
    <w:rsid w:val="00185335"/>
    <w:rsid w:val="001909E4"/>
    <w:rsid w:val="00192518"/>
    <w:rsid w:val="001926DC"/>
    <w:rsid w:val="00193825"/>
    <w:rsid w:val="00193ED8"/>
    <w:rsid w:val="001941E6"/>
    <w:rsid w:val="00195144"/>
    <w:rsid w:val="00195868"/>
    <w:rsid w:val="0019790D"/>
    <w:rsid w:val="001A0AB2"/>
    <w:rsid w:val="001A709D"/>
    <w:rsid w:val="001B2878"/>
    <w:rsid w:val="001B4CAB"/>
    <w:rsid w:val="001B7A17"/>
    <w:rsid w:val="001D2941"/>
    <w:rsid w:val="001D2F14"/>
    <w:rsid w:val="001D3A8F"/>
    <w:rsid w:val="001D441C"/>
    <w:rsid w:val="001D5FAB"/>
    <w:rsid w:val="001D6020"/>
    <w:rsid w:val="001D6405"/>
    <w:rsid w:val="001D7B55"/>
    <w:rsid w:val="001E27F5"/>
    <w:rsid w:val="001E3EFF"/>
    <w:rsid w:val="001E55A0"/>
    <w:rsid w:val="001E6E6A"/>
    <w:rsid w:val="001F0700"/>
    <w:rsid w:val="00205697"/>
    <w:rsid w:val="0021284B"/>
    <w:rsid w:val="00213180"/>
    <w:rsid w:val="00213C42"/>
    <w:rsid w:val="00217063"/>
    <w:rsid w:val="002172F7"/>
    <w:rsid w:val="002239B9"/>
    <w:rsid w:val="002252CD"/>
    <w:rsid w:val="0022628F"/>
    <w:rsid w:val="00227FCB"/>
    <w:rsid w:val="00231A5F"/>
    <w:rsid w:val="00231CFF"/>
    <w:rsid w:val="00232928"/>
    <w:rsid w:val="00233F08"/>
    <w:rsid w:val="002341E7"/>
    <w:rsid w:val="002373AA"/>
    <w:rsid w:val="00237E78"/>
    <w:rsid w:val="00240C58"/>
    <w:rsid w:val="0024119A"/>
    <w:rsid w:val="00241288"/>
    <w:rsid w:val="00244A03"/>
    <w:rsid w:val="00250317"/>
    <w:rsid w:val="002544E6"/>
    <w:rsid w:val="00254A2A"/>
    <w:rsid w:val="00256B68"/>
    <w:rsid w:val="00260595"/>
    <w:rsid w:val="00262A47"/>
    <w:rsid w:val="002705DA"/>
    <w:rsid w:val="002725E1"/>
    <w:rsid w:val="00273839"/>
    <w:rsid w:val="00280B7D"/>
    <w:rsid w:val="00280D51"/>
    <w:rsid w:val="00281AFB"/>
    <w:rsid w:val="00287094"/>
    <w:rsid w:val="002873C4"/>
    <w:rsid w:val="00290E96"/>
    <w:rsid w:val="00291EE6"/>
    <w:rsid w:val="00297A06"/>
    <w:rsid w:val="002A4317"/>
    <w:rsid w:val="002A48DF"/>
    <w:rsid w:val="002A62D2"/>
    <w:rsid w:val="002A68B8"/>
    <w:rsid w:val="002A7079"/>
    <w:rsid w:val="002A7F49"/>
    <w:rsid w:val="002B01C5"/>
    <w:rsid w:val="002B11C0"/>
    <w:rsid w:val="002B2CDF"/>
    <w:rsid w:val="002B44CA"/>
    <w:rsid w:val="002B67BB"/>
    <w:rsid w:val="002B7890"/>
    <w:rsid w:val="002C53C0"/>
    <w:rsid w:val="002C733C"/>
    <w:rsid w:val="002C7775"/>
    <w:rsid w:val="002D1051"/>
    <w:rsid w:val="002D4970"/>
    <w:rsid w:val="002D79FC"/>
    <w:rsid w:val="002D7B45"/>
    <w:rsid w:val="002E090C"/>
    <w:rsid w:val="002E1542"/>
    <w:rsid w:val="002E2F69"/>
    <w:rsid w:val="002E4460"/>
    <w:rsid w:val="002E57E7"/>
    <w:rsid w:val="002E7F7F"/>
    <w:rsid w:val="002F1A11"/>
    <w:rsid w:val="002F1FF2"/>
    <w:rsid w:val="002F2F83"/>
    <w:rsid w:val="002F5A39"/>
    <w:rsid w:val="0030287C"/>
    <w:rsid w:val="0030481F"/>
    <w:rsid w:val="003063BF"/>
    <w:rsid w:val="0030713C"/>
    <w:rsid w:val="00307B3F"/>
    <w:rsid w:val="0031602B"/>
    <w:rsid w:val="0032711B"/>
    <w:rsid w:val="003314E4"/>
    <w:rsid w:val="003405BB"/>
    <w:rsid w:val="0034668A"/>
    <w:rsid w:val="00346BC4"/>
    <w:rsid w:val="00354264"/>
    <w:rsid w:val="00355D95"/>
    <w:rsid w:val="003561D7"/>
    <w:rsid w:val="00356A18"/>
    <w:rsid w:val="00360A0A"/>
    <w:rsid w:val="003632FF"/>
    <w:rsid w:val="003658DE"/>
    <w:rsid w:val="00365E71"/>
    <w:rsid w:val="0036740B"/>
    <w:rsid w:val="00371976"/>
    <w:rsid w:val="003725B9"/>
    <w:rsid w:val="00374B43"/>
    <w:rsid w:val="00376388"/>
    <w:rsid w:val="00377597"/>
    <w:rsid w:val="003778D5"/>
    <w:rsid w:val="003806F1"/>
    <w:rsid w:val="00380E6E"/>
    <w:rsid w:val="00381C54"/>
    <w:rsid w:val="00382D70"/>
    <w:rsid w:val="0038324A"/>
    <w:rsid w:val="00383E6B"/>
    <w:rsid w:val="00384245"/>
    <w:rsid w:val="003867E2"/>
    <w:rsid w:val="0038690D"/>
    <w:rsid w:val="00386D60"/>
    <w:rsid w:val="003901F0"/>
    <w:rsid w:val="00393E1C"/>
    <w:rsid w:val="00397104"/>
    <w:rsid w:val="003A3DED"/>
    <w:rsid w:val="003A4656"/>
    <w:rsid w:val="003A4687"/>
    <w:rsid w:val="003A5A0F"/>
    <w:rsid w:val="003A6689"/>
    <w:rsid w:val="003B15D7"/>
    <w:rsid w:val="003B2642"/>
    <w:rsid w:val="003B7B22"/>
    <w:rsid w:val="003C121A"/>
    <w:rsid w:val="003D11F6"/>
    <w:rsid w:val="003D3B5E"/>
    <w:rsid w:val="003D57E9"/>
    <w:rsid w:val="003D6369"/>
    <w:rsid w:val="003E1FAF"/>
    <w:rsid w:val="003E63A1"/>
    <w:rsid w:val="003F0110"/>
    <w:rsid w:val="003F03F2"/>
    <w:rsid w:val="003F2526"/>
    <w:rsid w:val="003F35DA"/>
    <w:rsid w:val="003F42D6"/>
    <w:rsid w:val="003F43C5"/>
    <w:rsid w:val="003F463D"/>
    <w:rsid w:val="003F51E3"/>
    <w:rsid w:val="003F5866"/>
    <w:rsid w:val="003F6B07"/>
    <w:rsid w:val="00401C46"/>
    <w:rsid w:val="00403077"/>
    <w:rsid w:val="00403AEB"/>
    <w:rsid w:val="00403B7D"/>
    <w:rsid w:val="0040497C"/>
    <w:rsid w:val="00404BAC"/>
    <w:rsid w:val="0040526C"/>
    <w:rsid w:val="0040718E"/>
    <w:rsid w:val="004075DB"/>
    <w:rsid w:val="004100D5"/>
    <w:rsid w:val="004106B1"/>
    <w:rsid w:val="00410F1D"/>
    <w:rsid w:val="00411EB5"/>
    <w:rsid w:val="00411EF2"/>
    <w:rsid w:val="00413EC5"/>
    <w:rsid w:val="00413F0B"/>
    <w:rsid w:val="00415617"/>
    <w:rsid w:val="0041591C"/>
    <w:rsid w:val="00416757"/>
    <w:rsid w:val="00417003"/>
    <w:rsid w:val="004173ED"/>
    <w:rsid w:val="00422688"/>
    <w:rsid w:val="00422A42"/>
    <w:rsid w:val="00423CDA"/>
    <w:rsid w:val="00424046"/>
    <w:rsid w:val="004278F5"/>
    <w:rsid w:val="00427DD0"/>
    <w:rsid w:val="004356DD"/>
    <w:rsid w:val="004372A3"/>
    <w:rsid w:val="00441BD1"/>
    <w:rsid w:val="00441F93"/>
    <w:rsid w:val="00441FF7"/>
    <w:rsid w:val="00442D43"/>
    <w:rsid w:val="004439B1"/>
    <w:rsid w:val="004444F1"/>
    <w:rsid w:val="00447B95"/>
    <w:rsid w:val="00450ED1"/>
    <w:rsid w:val="00451AD2"/>
    <w:rsid w:val="00455BDD"/>
    <w:rsid w:val="004608A9"/>
    <w:rsid w:val="004617FA"/>
    <w:rsid w:val="004629AE"/>
    <w:rsid w:val="00462C41"/>
    <w:rsid w:val="00463B71"/>
    <w:rsid w:val="00464373"/>
    <w:rsid w:val="00465CC2"/>
    <w:rsid w:val="00465D4B"/>
    <w:rsid w:val="00467D68"/>
    <w:rsid w:val="00470782"/>
    <w:rsid w:val="00471DE0"/>
    <w:rsid w:val="004731D9"/>
    <w:rsid w:val="00473D94"/>
    <w:rsid w:val="004768C9"/>
    <w:rsid w:val="004778E1"/>
    <w:rsid w:val="004801EF"/>
    <w:rsid w:val="00481D91"/>
    <w:rsid w:val="0048706C"/>
    <w:rsid w:val="004912D9"/>
    <w:rsid w:val="00492D10"/>
    <w:rsid w:val="00493C76"/>
    <w:rsid w:val="00493FA8"/>
    <w:rsid w:val="00495582"/>
    <w:rsid w:val="004957ED"/>
    <w:rsid w:val="004A2AB6"/>
    <w:rsid w:val="004A362F"/>
    <w:rsid w:val="004A6DD2"/>
    <w:rsid w:val="004B2098"/>
    <w:rsid w:val="004B2C21"/>
    <w:rsid w:val="004B3EB7"/>
    <w:rsid w:val="004B4BD3"/>
    <w:rsid w:val="004B4E57"/>
    <w:rsid w:val="004C1D4E"/>
    <w:rsid w:val="004C2038"/>
    <w:rsid w:val="004C2519"/>
    <w:rsid w:val="004C2F4E"/>
    <w:rsid w:val="004C3C38"/>
    <w:rsid w:val="004C5642"/>
    <w:rsid w:val="004C7C05"/>
    <w:rsid w:val="004D0770"/>
    <w:rsid w:val="004D171F"/>
    <w:rsid w:val="004D5116"/>
    <w:rsid w:val="004D6858"/>
    <w:rsid w:val="004E01BB"/>
    <w:rsid w:val="004E2B2B"/>
    <w:rsid w:val="004E4A0B"/>
    <w:rsid w:val="004E4BF4"/>
    <w:rsid w:val="004F00A6"/>
    <w:rsid w:val="004F1C35"/>
    <w:rsid w:val="004F2381"/>
    <w:rsid w:val="004F3E6C"/>
    <w:rsid w:val="004F5F40"/>
    <w:rsid w:val="004F6B17"/>
    <w:rsid w:val="0050264A"/>
    <w:rsid w:val="005114B3"/>
    <w:rsid w:val="005115B3"/>
    <w:rsid w:val="0051463F"/>
    <w:rsid w:val="00516434"/>
    <w:rsid w:val="00517514"/>
    <w:rsid w:val="00520E19"/>
    <w:rsid w:val="00522170"/>
    <w:rsid w:val="00522DD1"/>
    <w:rsid w:val="00522E4B"/>
    <w:rsid w:val="00523544"/>
    <w:rsid w:val="00523A7F"/>
    <w:rsid w:val="00524F7E"/>
    <w:rsid w:val="005277A0"/>
    <w:rsid w:val="005348B5"/>
    <w:rsid w:val="00535D33"/>
    <w:rsid w:val="0054234F"/>
    <w:rsid w:val="00544E24"/>
    <w:rsid w:val="00547B5B"/>
    <w:rsid w:val="00551A22"/>
    <w:rsid w:val="00551F35"/>
    <w:rsid w:val="00553CCD"/>
    <w:rsid w:val="00553E2D"/>
    <w:rsid w:val="00561883"/>
    <w:rsid w:val="005653D7"/>
    <w:rsid w:val="005709F9"/>
    <w:rsid w:val="00573441"/>
    <w:rsid w:val="00573E6C"/>
    <w:rsid w:val="0057448E"/>
    <w:rsid w:val="005808F8"/>
    <w:rsid w:val="00583381"/>
    <w:rsid w:val="00585717"/>
    <w:rsid w:val="00591574"/>
    <w:rsid w:val="005A0CB3"/>
    <w:rsid w:val="005A10C6"/>
    <w:rsid w:val="005A11A1"/>
    <w:rsid w:val="005A1741"/>
    <w:rsid w:val="005A2D83"/>
    <w:rsid w:val="005A5C4D"/>
    <w:rsid w:val="005B0968"/>
    <w:rsid w:val="005B272E"/>
    <w:rsid w:val="005B321F"/>
    <w:rsid w:val="005C03AB"/>
    <w:rsid w:val="005C4FA7"/>
    <w:rsid w:val="005C65AA"/>
    <w:rsid w:val="005D3DF9"/>
    <w:rsid w:val="005D5BAB"/>
    <w:rsid w:val="005D7856"/>
    <w:rsid w:val="005D7D80"/>
    <w:rsid w:val="005D7FD4"/>
    <w:rsid w:val="005E659F"/>
    <w:rsid w:val="005E6FBA"/>
    <w:rsid w:val="005F3E5D"/>
    <w:rsid w:val="005F5801"/>
    <w:rsid w:val="005F69F7"/>
    <w:rsid w:val="005F6F1F"/>
    <w:rsid w:val="00601D22"/>
    <w:rsid w:val="006020D6"/>
    <w:rsid w:val="00602968"/>
    <w:rsid w:val="0060475D"/>
    <w:rsid w:val="0060543A"/>
    <w:rsid w:val="006060C0"/>
    <w:rsid w:val="006062C7"/>
    <w:rsid w:val="006070A8"/>
    <w:rsid w:val="006173D4"/>
    <w:rsid w:val="0062670F"/>
    <w:rsid w:val="00630260"/>
    <w:rsid w:val="00633ADE"/>
    <w:rsid w:val="0063424B"/>
    <w:rsid w:val="00640350"/>
    <w:rsid w:val="00640E6E"/>
    <w:rsid w:val="0064764B"/>
    <w:rsid w:val="00650BB6"/>
    <w:rsid w:val="00651CDB"/>
    <w:rsid w:val="00653326"/>
    <w:rsid w:val="00654D3F"/>
    <w:rsid w:val="0065656F"/>
    <w:rsid w:val="00662260"/>
    <w:rsid w:val="00662CE3"/>
    <w:rsid w:val="00667810"/>
    <w:rsid w:val="00672B89"/>
    <w:rsid w:val="006732D8"/>
    <w:rsid w:val="00693733"/>
    <w:rsid w:val="00693F06"/>
    <w:rsid w:val="00694357"/>
    <w:rsid w:val="00695264"/>
    <w:rsid w:val="0069678C"/>
    <w:rsid w:val="00696945"/>
    <w:rsid w:val="006A15E2"/>
    <w:rsid w:val="006A2C21"/>
    <w:rsid w:val="006A2F86"/>
    <w:rsid w:val="006A441C"/>
    <w:rsid w:val="006B2A3C"/>
    <w:rsid w:val="006B3512"/>
    <w:rsid w:val="006B6263"/>
    <w:rsid w:val="006B7765"/>
    <w:rsid w:val="006C1273"/>
    <w:rsid w:val="006C18BC"/>
    <w:rsid w:val="006C1C19"/>
    <w:rsid w:val="006C52D7"/>
    <w:rsid w:val="006D164C"/>
    <w:rsid w:val="006D36F0"/>
    <w:rsid w:val="006E1620"/>
    <w:rsid w:val="006E2C32"/>
    <w:rsid w:val="006E35C6"/>
    <w:rsid w:val="006E6B56"/>
    <w:rsid w:val="006E7E58"/>
    <w:rsid w:val="006F0546"/>
    <w:rsid w:val="006F0681"/>
    <w:rsid w:val="006F10CE"/>
    <w:rsid w:val="006F4E5E"/>
    <w:rsid w:val="00700951"/>
    <w:rsid w:val="0070367C"/>
    <w:rsid w:val="007053DB"/>
    <w:rsid w:val="00706285"/>
    <w:rsid w:val="0070796A"/>
    <w:rsid w:val="0071008C"/>
    <w:rsid w:val="00712703"/>
    <w:rsid w:val="007141F2"/>
    <w:rsid w:val="007151E5"/>
    <w:rsid w:val="007169CB"/>
    <w:rsid w:val="007202F5"/>
    <w:rsid w:val="007221E4"/>
    <w:rsid w:val="00725541"/>
    <w:rsid w:val="00726259"/>
    <w:rsid w:val="007263AA"/>
    <w:rsid w:val="0072750E"/>
    <w:rsid w:val="007506C0"/>
    <w:rsid w:val="00751510"/>
    <w:rsid w:val="007542E8"/>
    <w:rsid w:val="0075465B"/>
    <w:rsid w:val="00754C95"/>
    <w:rsid w:val="00756D1F"/>
    <w:rsid w:val="00757BF8"/>
    <w:rsid w:val="00762D10"/>
    <w:rsid w:val="00763F6B"/>
    <w:rsid w:val="00765E81"/>
    <w:rsid w:val="00773300"/>
    <w:rsid w:val="007743D4"/>
    <w:rsid w:val="00774471"/>
    <w:rsid w:val="00775036"/>
    <w:rsid w:val="00775E31"/>
    <w:rsid w:val="00776C60"/>
    <w:rsid w:val="00781309"/>
    <w:rsid w:val="007826B9"/>
    <w:rsid w:val="0078423A"/>
    <w:rsid w:val="00787A00"/>
    <w:rsid w:val="00791DF0"/>
    <w:rsid w:val="007957F0"/>
    <w:rsid w:val="007A2600"/>
    <w:rsid w:val="007A7248"/>
    <w:rsid w:val="007B3A95"/>
    <w:rsid w:val="007B3CF4"/>
    <w:rsid w:val="007B4EEF"/>
    <w:rsid w:val="007C1A22"/>
    <w:rsid w:val="007C4AD4"/>
    <w:rsid w:val="007C7736"/>
    <w:rsid w:val="007C7ABC"/>
    <w:rsid w:val="007D4DAB"/>
    <w:rsid w:val="007D4DAF"/>
    <w:rsid w:val="007E23E0"/>
    <w:rsid w:val="007E4FD2"/>
    <w:rsid w:val="007E77EC"/>
    <w:rsid w:val="007F3B89"/>
    <w:rsid w:val="007F5653"/>
    <w:rsid w:val="007F5918"/>
    <w:rsid w:val="008006C0"/>
    <w:rsid w:val="00801F27"/>
    <w:rsid w:val="00802FBE"/>
    <w:rsid w:val="008060E2"/>
    <w:rsid w:val="00806F91"/>
    <w:rsid w:val="008075A0"/>
    <w:rsid w:val="00811151"/>
    <w:rsid w:val="00812095"/>
    <w:rsid w:val="008142EF"/>
    <w:rsid w:val="008166B2"/>
    <w:rsid w:val="00816E8F"/>
    <w:rsid w:val="00822E74"/>
    <w:rsid w:val="00824627"/>
    <w:rsid w:val="008270A4"/>
    <w:rsid w:val="00831818"/>
    <w:rsid w:val="008329C3"/>
    <w:rsid w:val="008350BB"/>
    <w:rsid w:val="0083652D"/>
    <w:rsid w:val="008372D0"/>
    <w:rsid w:val="008400C6"/>
    <w:rsid w:val="008419F3"/>
    <w:rsid w:val="00843E85"/>
    <w:rsid w:val="008478E8"/>
    <w:rsid w:val="00847A3F"/>
    <w:rsid w:val="00847F57"/>
    <w:rsid w:val="00852405"/>
    <w:rsid w:val="00852CF0"/>
    <w:rsid w:val="0085581E"/>
    <w:rsid w:val="00861A9F"/>
    <w:rsid w:val="00863E2A"/>
    <w:rsid w:val="008677A3"/>
    <w:rsid w:val="00872636"/>
    <w:rsid w:val="00872C86"/>
    <w:rsid w:val="00873441"/>
    <w:rsid w:val="008739C3"/>
    <w:rsid w:val="0087477B"/>
    <w:rsid w:val="0087545E"/>
    <w:rsid w:val="00876A2E"/>
    <w:rsid w:val="00884BCD"/>
    <w:rsid w:val="00885188"/>
    <w:rsid w:val="008854F5"/>
    <w:rsid w:val="0088665D"/>
    <w:rsid w:val="00886BE6"/>
    <w:rsid w:val="00887BAE"/>
    <w:rsid w:val="00891D18"/>
    <w:rsid w:val="008929A1"/>
    <w:rsid w:val="00894219"/>
    <w:rsid w:val="008A6E41"/>
    <w:rsid w:val="008B032D"/>
    <w:rsid w:val="008B1219"/>
    <w:rsid w:val="008B448F"/>
    <w:rsid w:val="008B5AE5"/>
    <w:rsid w:val="008B5BC1"/>
    <w:rsid w:val="008B7386"/>
    <w:rsid w:val="008B7BB2"/>
    <w:rsid w:val="008C18A6"/>
    <w:rsid w:val="008C7339"/>
    <w:rsid w:val="008C76C0"/>
    <w:rsid w:val="008C7943"/>
    <w:rsid w:val="008D051A"/>
    <w:rsid w:val="008D1FD6"/>
    <w:rsid w:val="008D2631"/>
    <w:rsid w:val="008D5540"/>
    <w:rsid w:val="008D5ADD"/>
    <w:rsid w:val="008D5DEF"/>
    <w:rsid w:val="008E054C"/>
    <w:rsid w:val="008E0C35"/>
    <w:rsid w:val="008E19D5"/>
    <w:rsid w:val="008E2056"/>
    <w:rsid w:val="008E2333"/>
    <w:rsid w:val="008E2394"/>
    <w:rsid w:val="008E4086"/>
    <w:rsid w:val="008E4A75"/>
    <w:rsid w:val="008E4D4B"/>
    <w:rsid w:val="008E5676"/>
    <w:rsid w:val="008F0F6A"/>
    <w:rsid w:val="008F3728"/>
    <w:rsid w:val="008F3F4D"/>
    <w:rsid w:val="008F5781"/>
    <w:rsid w:val="009007CD"/>
    <w:rsid w:val="00905064"/>
    <w:rsid w:val="0091046E"/>
    <w:rsid w:val="009115E1"/>
    <w:rsid w:val="009140BB"/>
    <w:rsid w:val="009143D3"/>
    <w:rsid w:val="00914662"/>
    <w:rsid w:val="00916B82"/>
    <w:rsid w:val="009203E5"/>
    <w:rsid w:val="00921E93"/>
    <w:rsid w:val="009258E9"/>
    <w:rsid w:val="00926A84"/>
    <w:rsid w:val="009300F0"/>
    <w:rsid w:val="009325D8"/>
    <w:rsid w:val="0093445D"/>
    <w:rsid w:val="00937304"/>
    <w:rsid w:val="00940067"/>
    <w:rsid w:val="00940B82"/>
    <w:rsid w:val="00940F9D"/>
    <w:rsid w:val="0094212D"/>
    <w:rsid w:val="00943758"/>
    <w:rsid w:val="009458AA"/>
    <w:rsid w:val="00946A55"/>
    <w:rsid w:val="00947E7D"/>
    <w:rsid w:val="009510D5"/>
    <w:rsid w:val="00953930"/>
    <w:rsid w:val="00954237"/>
    <w:rsid w:val="00954DBA"/>
    <w:rsid w:val="009559B8"/>
    <w:rsid w:val="009567AE"/>
    <w:rsid w:val="00957AB6"/>
    <w:rsid w:val="00960F9B"/>
    <w:rsid w:val="00960FF9"/>
    <w:rsid w:val="009617AD"/>
    <w:rsid w:val="00961DF7"/>
    <w:rsid w:val="0096454C"/>
    <w:rsid w:val="0097063A"/>
    <w:rsid w:val="009713AC"/>
    <w:rsid w:val="0097782E"/>
    <w:rsid w:val="00980357"/>
    <w:rsid w:val="00980F93"/>
    <w:rsid w:val="00981B6F"/>
    <w:rsid w:val="00982A7C"/>
    <w:rsid w:val="0098445B"/>
    <w:rsid w:val="00986EEA"/>
    <w:rsid w:val="00987C90"/>
    <w:rsid w:val="0099343E"/>
    <w:rsid w:val="00995418"/>
    <w:rsid w:val="00996EDC"/>
    <w:rsid w:val="009A502B"/>
    <w:rsid w:val="009A5D99"/>
    <w:rsid w:val="009B1E13"/>
    <w:rsid w:val="009B644C"/>
    <w:rsid w:val="009B79AC"/>
    <w:rsid w:val="009C03CC"/>
    <w:rsid w:val="009C05D3"/>
    <w:rsid w:val="009C1A66"/>
    <w:rsid w:val="009C29AA"/>
    <w:rsid w:val="009C2FFB"/>
    <w:rsid w:val="009C60AC"/>
    <w:rsid w:val="009C60FF"/>
    <w:rsid w:val="009D29A3"/>
    <w:rsid w:val="009D3045"/>
    <w:rsid w:val="009D47C1"/>
    <w:rsid w:val="009D5270"/>
    <w:rsid w:val="009E1831"/>
    <w:rsid w:val="009E5FEA"/>
    <w:rsid w:val="009E6965"/>
    <w:rsid w:val="009E7054"/>
    <w:rsid w:val="009E73B5"/>
    <w:rsid w:val="009F3C7A"/>
    <w:rsid w:val="009F5D9C"/>
    <w:rsid w:val="009F672A"/>
    <w:rsid w:val="009F7F7E"/>
    <w:rsid w:val="00A004E7"/>
    <w:rsid w:val="00A01AAC"/>
    <w:rsid w:val="00A054B6"/>
    <w:rsid w:val="00A05D42"/>
    <w:rsid w:val="00A16688"/>
    <w:rsid w:val="00A16EC2"/>
    <w:rsid w:val="00A20232"/>
    <w:rsid w:val="00A21235"/>
    <w:rsid w:val="00A223C7"/>
    <w:rsid w:val="00A23A2A"/>
    <w:rsid w:val="00A24499"/>
    <w:rsid w:val="00A2743D"/>
    <w:rsid w:val="00A27DD7"/>
    <w:rsid w:val="00A34B01"/>
    <w:rsid w:val="00A403E1"/>
    <w:rsid w:val="00A41487"/>
    <w:rsid w:val="00A44B2A"/>
    <w:rsid w:val="00A44E56"/>
    <w:rsid w:val="00A471C8"/>
    <w:rsid w:val="00A47C0D"/>
    <w:rsid w:val="00A50A95"/>
    <w:rsid w:val="00A5515D"/>
    <w:rsid w:val="00A608BC"/>
    <w:rsid w:val="00A60BFF"/>
    <w:rsid w:val="00A624C8"/>
    <w:rsid w:val="00A657DF"/>
    <w:rsid w:val="00A660BA"/>
    <w:rsid w:val="00A70105"/>
    <w:rsid w:val="00A72E9D"/>
    <w:rsid w:val="00A72EE0"/>
    <w:rsid w:val="00A73E22"/>
    <w:rsid w:val="00A74A15"/>
    <w:rsid w:val="00A74C83"/>
    <w:rsid w:val="00A76AFF"/>
    <w:rsid w:val="00A76B23"/>
    <w:rsid w:val="00A770F4"/>
    <w:rsid w:val="00A81D98"/>
    <w:rsid w:val="00A84794"/>
    <w:rsid w:val="00A86E49"/>
    <w:rsid w:val="00A92156"/>
    <w:rsid w:val="00A93296"/>
    <w:rsid w:val="00A96AB6"/>
    <w:rsid w:val="00A96DB5"/>
    <w:rsid w:val="00A97211"/>
    <w:rsid w:val="00AA0F92"/>
    <w:rsid w:val="00AA1DD2"/>
    <w:rsid w:val="00AA485D"/>
    <w:rsid w:val="00AA55C4"/>
    <w:rsid w:val="00AA655E"/>
    <w:rsid w:val="00AB02D8"/>
    <w:rsid w:val="00AB3A36"/>
    <w:rsid w:val="00AB3FD2"/>
    <w:rsid w:val="00AB66A6"/>
    <w:rsid w:val="00AB750A"/>
    <w:rsid w:val="00AC1C29"/>
    <w:rsid w:val="00AC38B6"/>
    <w:rsid w:val="00AC7922"/>
    <w:rsid w:val="00AD0C28"/>
    <w:rsid w:val="00AE0450"/>
    <w:rsid w:val="00AE4C35"/>
    <w:rsid w:val="00AE561D"/>
    <w:rsid w:val="00AF0236"/>
    <w:rsid w:val="00AF1C64"/>
    <w:rsid w:val="00AF60F4"/>
    <w:rsid w:val="00B00338"/>
    <w:rsid w:val="00B01564"/>
    <w:rsid w:val="00B02E82"/>
    <w:rsid w:val="00B05573"/>
    <w:rsid w:val="00B055C9"/>
    <w:rsid w:val="00B05CAF"/>
    <w:rsid w:val="00B2413B"/>
    <w:rsid w:val="00B262A6"/>
    <w:rsid w:val="00B30ACB"/>
    <w:rsid w:val="00B3154B"/>
    <w:rsid w:val="00B34A49"/>
    <w:rsid w:val="00B35B3F"/>
    <w:rsid w:val="00B37BE3"/>
    <w:rsid w:val="00B40684"/>
    <w:rsid w:val="00B42ACC"/>
    <w:rsid w:val="00B447DF"/>
    <w:rsid w:val="00B44EFC"/>
    <w:rsid w:val="00B46B59"/>
    <w:rsid w:val="00B50995"/>
    <w:rsid w:val="00B51312"/>
    <w:rsid w:val="00B51E51"/>
    <w:rsid w:val="00B5401E"/>
    <w:rsid w:val="00B54235"/>
    <w:rsid w:val="00B62BEF"/>
    <w:rsid w:val="00B634C8"/>
    <w:rsid w:val="00B6392A"/>
    <w:rsid w:val="00B64FE6"/>
    <w:rsid w:val="00B657D4"/>
    <w:rsid w:val="00B674D0"/>
    <w:rsid w:val="00B70867"/>
    <w:rsid w:val="00B71152"/>
    <w:rsid w:val="00B7247C"/>
    <w:rsid w:val="00B756E1"/>
    <w:rsid w:val="00B855B5"/>
    <w:rsid w:val="00B85891"/>
    <w:rsid w:val="00B866CC"/>
    <w:rsid w:val="00B8699A"/>
    <w:rsid w:val="00B911B0"/>
    <w:rsid w:val="00B939E2"/>
    <w:rsid w:val="00B947A3"/>
    <w:rsid w:val="00B94A02"/>
    <w:rsid w:val="00B96AB6"/>
    <w:rsid w:val="00BA5E06"/>
    <w:rsid w:val="00BA6363"/>
    <w:rsid w:val="00BB0997"/>
    <w:rsid w:val="00BB21E5"/>
    <w:rsid w:val="00BB55B9"/>
    <w:rsid w:val="00BB77AE"/>
    <w:rsid w:val="00BB7AC5"/>
    <w:rsid w:val="00BC1061"/>
    <w:rsid w:val="00BC33C1"/>
    <w:rsid w:val="00BC3A6F"/>
    <w:rsid w:val="00BC5FA8"/>
    <w:rsid w:val="00BC671D"/>
    <w:rsid w:val="00BD31D2"/>
    <w:rsid w:val="00BD32AB"/>
    <w:rsid w:val="00BD4D4E"/>
    <w:rsid w:val="00BD50CB"/>
    <w:rsid w:val="00BD53FE"/>
    <w:rsid w:val="00BE2F3A"/>
    <w:rsid w:val="00BE3A12"/>
    <w:rsid w:val="00BE4A56"/>
    <w:rsid w:val="00BF6EFB"/>
    <w:rsid w:val="00C025B1"/>
    <w:rsid w:val="00C04440"/>
    <w:rsid w:val="00C04D8C"/>
    <w:rsid w:val="00C10177"/>
    <w:rsid w:val="00C120BF"/>
    <w:rsid w:val="00C12CC9"/>
    <w:rsid w:val="00C137CE"/>
    <w:rsid w:val="00C13E0A"/>
    <w:rsid w:val="00C16A0B"/>
    <w:rsid w:val="00C17674"/>
    <w:rsid w:val="00C20E35"/>
    <w:rsid w:val="00C22886"/>
    <w:rsid w:val="00C246ED"/>
    <w:rsid w:val="00C26EBB"/>
    <w:rsid w:val="00C27158"/>
    <w:rsid w:val="00C27DBD"/>
    <w:rsid w:val="00C31D7F"/>
    <w:rsid w:val="00C332CF"/>
    <w:rsid w:val="00C334B6"/>
    <w:rsid w:val="00C34429"/>
    <w:rsid w:val="00C45D93"/>
    <w:rsid w:val="00C462AB"/>
    <w:rsid w:val="00C46FEF"/>
    <w:rsid w:val="00C47758"/>
    <w:rsid w:val="00C50B62"/>
    <w:rsid w:val="00C619A0"/>
    <w:rsid w:val="00C62F2E"/>
    <w:rsid w:val="00C65730"/>
    <w:rsid w:val="00C675FA"/>
    <w:rsid w:val="00C702B1"/>
    <w:rsid w:val="00C70D3C"/>
    <w:rsid w:val="00C731C9"/>
    <w:rsid w:val="00C73222"/>
    <w:rsid w:val="00C735AF"/>
    <w:rsid w:val="00C7445C"/>
    <w:rsid w:val="00C75450"/>
    <w:rsid w:val="00C8130B"/>
    <w:rsid w:val="00C825A2"/>
    <w:rsid w:val="00C8575D"/>
    <w:rsid w:val="00C924C3"/>
    <w:rsid w:val="00C9276F"/>
    <w:rsid w:val="00C95B28"/>
    <w:rsid w:val="00C96ABE"/>
    <w:rsid w:val="00C977DA"/>
    <w:rsid w:val="00CA12F8"/>
    <w:rsid w:val="00CA4020"/>
    <w:rsid w:val="00CA454A"/>
    <w:rsid w:val="00CA5584"/>
    <w:rsid w:val="00CA6B3A"/>
    <w:rsid w:val="00CB2D6B"/>
    <w:rsid w:val="00CB31A5"/>
    <w:rsid w:val="00CB48AF"/>
    <w:rsid w:val="00CB4F12"/>
    <w:rsid w:val="00CC020D"/>
    <w:rsid w:val="00CC2E8E"/>
    <w:rsid w:val="00CC4491"/>
    <w:rsid w:val="00CD039A"/>
    <w:rsid w:val="00CD1ECC"/>
    <w:rsid w:val="00CD6DF3"/>
    <w:rsid w:val="00CD701A"/>
    <w:rsid w:val="00CE46AB"/>
    <w:rsid w:val="00CF01B0"/>
    <w:rsid w:val="00CF1C84"/>
    <w:rsid w:val="00CF32A9"/>
    <w:rsid w:val="00CF3B37"/>
    <w:rsid w:val="00CF44D1"/>
    <w:rsid w:val="00CF66A6"/>
    <w:rsid w:val="00CF7325"/>
    <w:rsid w:val="00D0149F"/>
    <w:rsid w:val="00D02A2A"/>
    <w:rsid w:val="00D06B4E"/>
    <w:rsid w:val="00D11237"/>
    <w:rsid w:val="00D1418A"/>
    <w:rsid w:val="00D15253"/>
    <w:rsid w:val="00D20017"/>
    <w:rsid w:val="00D20496"/>
    <w:rsid w:val="00D24F14"/>
    <w:rsid w:val="00D2535B"/>
    <w:rsid w:val="00D276A8"/>
    <w:rsid w:val="00D30DDB"/>
    <w:rsid w:val="00D313C1"/>
    <w:rsid w:val="00D359A7"/>
    <w:rsid w:val="00D360B0"/>
    <w:rsid w:val="00D3614A"/>
    <w:rsid w:val="00D41C5D"/>
    <w:rsid w:val="00D42B3D"/>
    <w:rsid w:val="00D45F7C"/>
    <w:rsid w:val="00D51415"/>
    <w:rsid w:val="00D52632"/>
    <w:rsid w:val="00D53D01"/>
    <w:rsid w:val="00D5419D"/>
    <w:rsid w:val="00D600BB"/>
    <w:rsid w:val="00D601D8"/>
    <w:rsid w:val="00D6181D"/>
    <w:rsid w:val="00D61B54"/>
    <w:rsid w:val="00D62186"/>
    <w:rsid w:val="00D663D1"/>
    <w:rsid w:val="00D6794F"/>
    <w:rsid w:val="00D72128"/>
    <w:rsid w:val="00D73F67"/>
    <w:rsid w:val="00D755FE"/>
    <w:rsid w:val="00D77476"/>
    <w:rsid w:val="00D82350"/>
    <w:rsid w:val="00D82D35"/>
    <w:rsid w:val="00D83FBA"/>
    <w:rsid w:val="00D8610C"/>
    <w:rsid w:val="00D93CD9"/>
    <w:rsid w:val="00D973CB"/>
    <w:rsid w:val="00D974B4"/>
    <w:rsid w:val="00D97D0B"/>
    <w:rsid w:val="00DA2093"/>
    <w:rsid w:val="00DA2C7B"/>
    <w:rsid w:val="00DA48C1"/>
    <w:rsid w:val="00DA4962"/>
    <w:rsid w:val="00DA63B3"/>
    <w:rsid w:val="00DA6412"/>
    <w:rsid w:val="00DA795C"/>
    <w:rsid w:val="00DB0B93"/>
    <w:rsid w:val="00DB1250"/>
    <w:rsid w:val="00DB3186"/>
    <w:rsid w:val="00DB5B7B"/>
    <w:rsid w:val="00DC010B"/>
    <w:rsid w:val="00DC02F1"/>
    <w:rsid w:val="00DC421C"/>
    <w:rsid w:val="00DC7889"/>
    <w:rsid w:val="00DD2677"/>
    <w:rsid w:val="00DD2694"/>
    <w:rsid w:val="00DD2F22"/>
    <w:rsid w:val="00DD548E"/>
    <w:rsid w:val="00DD6895"/>
    <w:rsid w:val="00DD6DB8"/>
    <w:rsid w:val="00DE06C1"/>
    <w:rsid w:val="00DE269F"/>
    <w:rsid w:val="00DE3D1A"/>
    <w:rsid w:val="00DE6545"/>
    <w:rsid w:val="00DE6CB2"/>
    <w:rsid w:val="00DF0788"/>
    <w:rsid w:val="00DF0A3C"/>
    <w:rsid w:val="00DF1B48"/>
    <w:rsid w:val="00DF1EA1"/>
    <w:rsid w:val="00DF5929"/>
    <w:rsid w:val="00E0205A"/>
    <w:rsid w:val="00E02C81"/>
    <w:rsid w:val="00E0331C"/>
    <w:rsid w:val="00E06A33"/>
    <w:rsid w:val="00E072DC"/>
    <w:rsid w:val="00E10838"/>
    <w:rsid w:val="00E12AB7"/>
    <w:rsid w:val="00E21CD9"/>
    <w:rsid w:val="00E242ED"/>
    <w:rsid w:val="00E2546F"/>
    <w:rsid w:val="00E2628D"/>
    <w:rsid w:val="00E276EE"/>
    <w:rsid w:val="00E3163C"/>
    <w:rsid w:val="00E32C44"/>
    <w:rsid w:val="00E37704"/>
    <w:rsid w:val="00E37DA0"/>
    <w:rsid w:val="00E40E05"/>
    <w:rsid w:val="00E41237"/>
    <w:rsid w:val="00E41ED6"/>
    <w:rsid w:val="00E43041"/>
    <w:rsid w:val="00E43886"/>
    <w:rsid w:val="00E43DE2"/>
    <w:rsid w:val="00E4488B"/>
    <w:rsid w:val="00E44D38"/>
    <w:rsid w:val="00E46181"/>
    <w:rsid w:val="00E468B9"/>
    <w:rsid w:val="00E46B16"/>
    <w:rsid w:val="00E46D52"/>
    <w:rsid w:val="00E50996"/>
    <w:rsid w:val="00E51860"/>
    <w:rsid w:val="00E51A7C"/>
    <w:rsid w:val="00E51E6F"/>
    <w:rsid w:val="00E54C26"/>
    <w:rsid w:val="00E632A7"/>
    <w:rsid w:val="00E63664"/>
    <w:rsid w:val="00E70B32"/>
    <w:rsid w:val="00E7292C"/>
    <w:rsid w:val="00E7443C"/>
    <w:rsid w:val="00E7747E"/>
    <w:rsid w:val="00E7764F"/>
    <w:rsid w:val="00E77D07"/>
    <w:rsid w:val="00E81598"/>
    <w:rsid w:val="00E82997"/>
    <w:rsid w:val="00E83AB7"/>
    <w:rsid w:val="00E85794"/>
    <w:rsid w:val="00E90D02"/>
    <w:rsid w:val="00E91AF6"/>
    <w:rsid w:val="00E961BA"/>
    <w:rsid w:val="00E9631B"/>
    <w:rsid w:val="00EA08EA"/>
    <w:rsid w:val="00EA15AE"/>
    <w:rsid w:val="00EA5665"/>
    <w:rsid w:val="00EA68F5"/>
    <w:rsid w:val="00EB01C0"/>
    <w:rsid w:val="00EB3D16"/>
    <w:rsid w:val="00EB53D7"/>
    <w:rsid w:val="00EB5CF2"/>
    <w:rsid w:val="00EC00D0"/>
    <w:rsid w:val="00EC130E"/>
    <w:rsid w:val="00EC1869"/>
    <w:rsid w:val="00EC2653"/>
    <w:rsid w:val="00EC440B"/>
    <w:rsid w:val="00EC59F1"/>
    <w:rsid w:val="00ED004B"/>
    <w:rsid w:val="00ED15B9"/>
    <w:rsid w:val="00ED1B24"/>
    <w:rsid w:val="00ED4B14"/>
    <w:rsid w:val="00ED5485"/>
    <w:rsid w:val="00ED5E28"/>
    <w:rsid w:val="00ED5E4B"/>
    <w:rsid w:val="00ED697D"/>
    <w:rsid w:val="00EE340D"/>
    <w:rsid w:val="00EE40E9"/>
    <w:rsid w:val="00EE47C6"/>
    <w:rsid w:val="00EE4A8C"/>
    <w:rsid w:val="00EE7B5C"/>
    <w:rsid w:val="00EF077E"/>
    <w:rsid w:val="00EF6CA8"/>
    <w:rsid w:val="00F00E4F"/>
    <w:rsid w:val="00F01BCB"/>
    <w:rsid w:val="00F02EED"/>
    <w:rsid w:val="00F038A3"/>
    <w:rsid w:val="00F03ED3"/>
    <w:rsid w:val="00F04F5E"/>
    <w:rsid w:val="00F07F39"/>
    <w:rsid w:val="00F118E4"/>
    <w:rsid w:val="00F11B1C"/>
    <w:rsid w:val="00F134EA"/>
    <w:rsid w:val="00F205AD"/>
    <w:rsid w:val="00F205DB"/>
    <w:rsid w:val="00F218C2"/>
    <w:rsid w:val="00F2245C"/>
    <w:rsid w:val="00F244CD"/>
    <w:rsid w:val="00F300B2"/>
    <w:rsid w:val="00F3415F"/>
    <w:rsid w:val="00F34821"/>
    <w:rsid w:val="00F377F5"/>
    <w:rsid w:val="00F37BC0"/>
    <w:rsid w:val="00F448FD"/>
    <w:rsid w:val="00F47900"/>
    <w:rsid w:val="00F57A62"/>
    <w:rsid w:val="00F57AE6"/>
    <w:rsid w:val="00F613F4"/>
    <w:rsid w:val="00F64CF6"/>
    <w:rsid w:val="00F7110D"/>
    <w:rsid w:val="00F715C4"/>
    <w:rsid w:val="00F7694E"/>
    <w:rsid w:val="00F800C6"/>
    <w:rsid w:val="00F8171A"/>
    <w:rsid w:val="00F836E8"/>
    <w:rsid w:val="00F839BA"/>
    <w:rsid w:val="00F92E52"/>
    <w:rsid w:val="00F9582A"/>
    <w:rsid w:val="00F971EA"/>
    <w:rsid w:val="00FA06E0"/>
    <w:rsid w:val="00FA093A"/>
    <w:rsid w:val="00FA2CDE"/>
    <w:rsid w:val="00FA37B9"/>
    <w:rsid w:val="00FA473E"/>
    <w:rsid w:val="00FC04A9"/>
    <w:rsid w:val="00FC1FF0"/>
    <w:rsid w:val="00FC35DD"/>
    <w:rsid w:val="00FC7051"/>
    <w:rsid w:val="00FD2AB4"/>
    <w:rsid w:val="00FD30F1"/>
    <w:rsid w:val="00FD5FA8"/>
    <w:rsid w:val="00FD68C9"/>
    <w:rsid w:val="00FE130A"/>
    <w:rsid w:val="00FE1C70"/>
    <w:rsid w:val="00FE3D98"/>
    <w:rsid w:val="00FE530F"/>
    <w:rsid w:val="00FF1AF2"/>
    <w:rsid w:val="00FF337C"/>
    <w:rsid w:val="00FF7F38"/>
    <w:rsid w:val="0312AF93"/>
    <w:rsid w:val="1278F936"/>
    <w:rsid w:val="1EA0090F"/>
    <w:rsid w:val="1F83C721"/>
    <w:rsid w:val="20E45397"/>
    <w:rsid w:val="22511D14"/>
    <w:rsid w:val="265FE438"/>
    <w:rsid w:val="2DB9F9FE"/>
    <w:rsid w:val="3BA2816F"/>
    <w:rsid w:val="40EC0A52"/>
    <w:rsid w:val="45416EA2"/>
    <w:rsid w:val="4631EC1B"/>
    <w:rsid w:val="46B94CD1"/>
    <w:rsid w:val="482B7809"/>
    <w:rsid w:val="4B431A66"/>
    <w:rsid w:val="66DD9E0A"/>
    <w:rsid w:val="6BA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C26551D"/>
  <w15:docId w15:val="{ED291344-C203-4040-84DE-D00035DF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tabs>
        <w:tab w:val="left" w:pos="709"/>
        <w:tab w:val="left" w:pos="1418"/>
        <w:tab w:val="right" w:pos="8505"/>
        <w:tab w:val="left" w:pos="9072"/>
        <w:tab w:val="right" w:pos="10632"/>
      </w:tabs>
      <w:ind w:left="709" w:hanging="709"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pPr>
      <w:keepNext/>
      <w:tabs>
        <w:tab w:val="left" w:pos="709"/>
        <w:tab w:val="left" w:pos="1418"/>
        <w:tab w:val="right" w:pos="8505"/>
        <w:tab w:val="left" w:pos="9072"/>
        <w:tab w:val="right" w:pos="10632"/>
      </w:tabs>
      <w:ind w:left="709" w:hanging="709"/>
      <w:jc w:val="both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pPr>
      <w:keepNext/>
      <w:tabs>
        <w:tab w:val="left" w:pos="709"/>
        <w:tab w:val="left" w:pos="1418"/>
        <w:tab w:val="right" w:pos="8505"/>
        <w:tab w:val="left" w:pos="9072"/>
        <w:tab w:val="right" w:pos="10632"/>
      </w:tabs>
      <w:jc w:val="center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pPr>
      <w:keepNext/>
      <w:tabs>
        <w:tab w:val="left" w:pos="709"/>
        <w:tab w:val="left" w:pos="1418"/>
        <w:tab w:val="right" w:pos="8505"/>
        <w:tab w:val="left" w:pos="9072"/>
        <w:tab w:val="right" w:pos="10632"/>
      </w:tabs>
      <w:ind w:left="709" w:hanging="709"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pPr>
      <w:keepNext/>
      <w:tabs>
        <w:tab w:val="left" w:pos="709"/>
        <w:tab w:val="left" w:pos="1418"/>
        <w:tab w:val="right" w:pos="8505"/>
        <w:tab w:val="left" w:pos="9072"/>
        <w:tab w:val="right" w:pos="10632"/>
      </w:tabs>
      <w:jc w:val="center"/>
      <w:outlineLvl w:val="5"/>
    </w:pPr>
    <w:rPr>
      <w:b/>
      <w:bdr w:val="double" w:sz="4" w:space="0" w:color="auto" w:shadow="1"/>
    </w:rPr>
  </w:style>
  <w:style w:type="paragraph" w:styleId="Ttulo7">
    <w:name w:val="heading 7"/>
    <w:basedOn w:val="Normal"/>
    <w:next w:val="Normal"/>
    <w:link w:val="Ttulo7Char"/>
    <w:qFormat/>
    <w:pPr>
      <w:keepNext/>
      <w:outlineLvl w:val="6"/>
    </w:pPr>
    <w:rPr>
      <w:b/>
      <w:u w:val="single"/>
    </w:rPr>
  </w:style>
  <w:style w:type="paragraph" w:styleId="Ttulo8">
    <w:name w:val="heading 8"/>
    <w:basedOn w:val="Normal"/>
    <w:next w:val="Normal"/>
    <w:link w:val="Ttulo8Char"/>
    <w:qFormat/>
    <w:pPr>
      <w:keepNext/>
      <w:tabs>
        <w:tab w:val="left" w:pos="360"/>
        <w:tab w:val="left" w:pos="426"/>
        <w:tab w:val="left" w:pos="1134"/>
        <w:tab w:val="left" w:pos="1620"/>
        <w:tab w:val="left" w:pos="2269"/>
        <w:tab w:val="left" w:pos="2977"/>
        <w:tab w:val="left" w:pos="3402"/>
        <w:tab w:val="left" w:pos="3828"/>
        <w:tab w:val="left" w:pos="4111"/>
        <w:tab w:val="left" w:pos="4537"/>
        <w:tab w:val="left" w:pos="4820"/>
        <w:tab w:val="left" w:pos="5104"/>
        <w:tab w:val="left" w:pos="5812"/>
        <w:tab w:val="left" w:pos="6521"/>
        <w:tab w:val="left" w:pos="6804"/>
        <w:tab w:val="left" w:pos="7513"/>
        <w:tab w:val="left" w:pos="7939"/>
        <w:tab w:val="left" w:pos="8364"/>
        <w:tab w:val="left" w:pos="8789"/>
      </w:tabs>
      <w:ind w:right="-200"/>
      <w:outlineLvl w:val="7"/>
    </w:pPr>
    <w:rPr>
      <w:b/>
      <w:sz w:val="20"/>
    </w:rPr>
  </w:style>
  <w:style w:type="paragraph" w:styleId="Ttulo9">
    <w:name w:val="heading 9"/>
    <w:basedOn w:val="Normal"/>
    <w:next w:val="Normal"/>
    <w:link w:val="Ttulo9Char"/>
    <w:qFormat/>
    <w:pPr>
      <w:keepNext/>
      <w:ind w:firstLine="720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,h"/>
    <w:basedOn w:val="Normal"/>
    <w:link w:val="CabealhoChar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</w:style>
  <w:style w:type="paragraph" w:customStyle="1" w:styleId="indent">
    <w:name w:val="indent"/>
    <w:basedOn w:val="Normal"/>
    <w:pPr>
      <w:tabs>
        <w:tab w:val="right" w:pos="0"/>
      </w:tabs>
      <w:ind w:left="720" w:hanging="720"/>
      <w:jc w:val="both"/>
    </w:pPr>
  </w:style>
  <w:style w:type="paragraph" w:styleId="Recuodecorpodetexto">
    <w:name w:val="Body Text Indent"/>
    <w:basedOn w:val="Normal"/>
    <w:link w:val="RecuodecorpodetextoChar"/>
    <w:uiPriority w:val="99"/>
    <w:pPr>
      <w:ind w:left="720" w:hanging="720"/>
    </w:pPr>
  </w:style>
  <w:style w:type="paragraph" w:styleId="Corpodetexto">
    <w:name w:val="Body Text"/>
    <w:basedOn w:val="Normal"/>
    <w:link w:val="CorpodetextoChar"/>
    <w:pPr>
      <w:tabs>
        <w:tab w:val="left" w:pos="426"/>
        <w:tab w:val="left" w:pos="1418"/>
        <w:tab w:val="right" w:pos="8505"/>
        <w:tab w:val="left" w:pos="9072"/>
        <w:tab w:val="right" w:pos="10632"/>
      </w:tabs>
      <w:jc w:val="both"/>
    </w:pPr>
  </w:style>
  <w:style w:type="paragraph" w:styleId="Textoembloco">
    <w:name w:val="Block Text"/>
    <w:basedOn w:val="Normal"/>
    <w:semiHidden/>
    <w:pPr>
      <w:tabs>
        <w:tab w:val="left" w:pos="360"/>
        <w:tab w:val="left" w:pos="426"/>
        <w:tab w:val="left" w:pos="1134"/>
        <w:tab w:val="left" w:pos="1702"/>
        <w:tab w:val="left" w:pos="2269"/>
        <w:tab w:val="left" w:pos="2977"/>
        <w:tab w:val="left" w:pos="3402"/>
        <w:tab w:val="left" w:pos="3828"/>
        <w:tab w:val="left" w:pos="4111"/>
        <w:tab w:val="left" w:pos="4537"/>
        <w:tab w:val="left" w:pos="4820"/>
        <w:tab w:val="left" w:pos="5104"/>
        <w:tab w:val="left" w:pos="5812"/>
        <w:tab w:val="left" w:pos="6521"/>
        <w:tab w:val="left" w:pos="6804"/>
        <w:tab w:val="left" w:pos="7513"/>
        <w:tab w:val="left" w:pos="7939"/>
        <w:tab w:val="left" w:pos="8364"/>
        <w:tab w:val="left" w:pos="8789"/>
      </w:tabs>
      <w:ind w:left="2269" w:right="-200"/>
    </w:pPr>
    <w:rPr>
      <w:b/>
      <w:sz w:val="20"/>
    </w:rPr>
  </w:style>
  <w:style w:type="paragraph" w:styleId="Recuodecorpodetexto2">
    <w:name w:val="Body Text Indent 2"/>
    <w:basedOn w:val="Normal"/>
    <w:link w:val="Recuodecorpodetexto2Char"/>
    <w:uiPriority w:val="99"/>
    <w:pPr>
      <w:tabs>
        <w:tab w:val="left" w:pos="709"/>
        <w:tab w:val="left" w:pos="1418"/>
        <w:tab w:val="right" w:pos="8505"/>
        <w:tab w:val="left" w:pos="9072"/>
        <w:tab w:val="right" w:pos="10632"/>
      </w:tabs>
      <w:ind w:left="709" w:hanging="709"/>
      <w:jc w:val="both"/>
    </w:pPr>
    <w:rPr>
      <w:b/>
    </w:rPr>
  </w:style>
  <w:style w:type="paragraph" w:styleId="Recuodecorpodetexto3">
    <w:name w:val="Body Text Indent 3"/>
    <w:basedOn w:val="Normal"/>
    <w:link w:val="Recuodecorpodetexto3Char"/>
    <w:pPr>
      <w:tabs>
        <w:tab w:val="left" w:pos="709"/>
        <w:tab w:val="left" w:pos="1418"/>
        <w:tab w:val="right" w:pos="8505"/>
        <w:tab w:val="left" w:pos="9072"/>
        <w:tab w:val="right" w:pos="10632"/>
      </w:tabs>
      <w:ind w:left="709" w:hanging="709"/>
      <w:jc w:val="both"/>
    </w:pPr>
    <w:rPr>
      <w:b/>
      <w:sz w:val="16"/>
    </w:rPr>
  </w:style>
  <w:style w:type="paragraph" w:styleId="Corpodetexto2">
    <w:name w:val="Body Text 2"/>
    <w:basedOn w:val="Normal"/>
    <w:link w:val="Corpodetexto2Char"/>
    <w:pPr>
      <w:jc w:val="center"/>
    </w:pPr>
    <w:rPr>
      <w:b/>
      <w:sz w:val="36"/>
      <w:bdr w:val="double" w:sz="4" w:space="0" w:color="auto" w:shadow="1"/>
    </w:rPr>
  </w:style>
  <w:style w:type="paragraph" w:styleId="Legenda">
    <w:name w:val="caption"/>
    <w:basedOn w:val="Normal"/>
    <w:next w:val="Normal"/>
    <w:qFormat/>
    <w:pPr>
      <w:ind w:left="720" w:hanging="720"/>
      <w:jc w:val="center"/>
    </w:pPr>
    <w:rPr>
      <w:b/>
      <w:bdr w:val="single" w:sz="4" w:space="0" w:color="auto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3">
    <w:name w:val="Body Text 3"/>
    <w:basedOn w:val="Normal"/>
    <w:link w:val="Corpodetexto3Char"/>
    <w:pPr>
      <w:jc w:val="center"/>
    </w:pPr>
    <w:rPr>
      <w:b/>
      <w:bCs/>
      <w:sz w:val="28"/>
      <w:u w:val="single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Rodap">
    <w:name w:val="footer"/>
    <w:aliases w:val="FO,Fußzeile Char,Char Char,Fußzeile,Car, Char Char, Car, Pied de page Car,Fu�?zeile Char,Fu�?zeile,Fuÿzeile Char,Fuÿzeile,FO Char,Pied de page1"/>
    <w:basedOn w:val="Normal"/>
    <w:link w:val="RodapChar"/>
    <w:uiPriority w:val="99"/>
    <w:pPr>
      <w:tabs>
        <w:tab w:val="center" w:pos="4819"/>
        <w:tab w:val="right" w:pos="9071"/>
      </w:tabs>
    </w:pPr>
    <w:rPr>
      <w:rFonts w:ascii="Times New Roman" w:hAnsi="Times New Roman" w:cs="Times New Roman"/>
      <w:sz w:val="20"/>
      <w:szCs w:val="20"/>
      <w:lang w:val="fr-FR" w:eastAsia="en-GB"/>
    </w:rPr>
  </w:style>
  <w:style w:type="paragraph" w:styleId="Commarcadores">
    <w:name w:val="List Bullet"/>
    <w:basedOn w:val="Normal"/>
    <w:autoRedefine/>
    <w:semiHidden/>
    <w:pPr>
      <w:tabs>
        <w:tab w:val="left" w:pos="709"/>
        <w:tab w:val="left" w:pos="1418"/>
        <w:tab w:val="left" w:pos="1985"/>
        <w:tab w:val="right" w:pos="8505"/>
        <w:tab w:val="left" w:pos="9072"/>
        <w:tab w:val="right" w:pos="10632"/>
      </w:tabs>
      <w:ind w:left="34"/>
    </w:pPr>
    <w:rPr>
      <w:rFonts w:cs="Times New Roman"/>
      <w:szCs w:val="20"/>
      <w:lang w:eastAsia="en-GB"/>
    </w:rPr>
  </w:style>
  <w:style w:type="paragraph" w:customStyle="1" w:styleId="quest">
    <w:name w:val="quest"/>
    <w:basedOn w:val="Normal"/>
    <w:pPr>
      <w:widowControl w:val="0"/>
      <w:tabs>
        <w:tab w:val="left" w:pos="567"/>
        <w:tab w:val="left" w:pos="1010"/>
        <w:tab w:val="left" w:pos="1293"/>
        <w:tab w:val="left" w:pos="1871"/>
        <w:tab w:val="left" w:pos="2161"/>
        <w:tab w:val="left" w:pos="7054"/>
        <w:tab w:val="center" w:leader="dot" w:pos="8205"/>
        <w:tab w:val="center" w:pos="9362"/>
        <w:tab w:val="left" w:pos="9645"/>
      </w:tabs>
      <w:spacing w:line="-240" w:lineRule="auto"/>
      <w:ind w:left="1010" w:hanging="1010"/>
      <w:jc w:val="both"/>
    </w:pPr>
    <w:rPr>
      <w:rFonts w:cs="Times New Roman"/>
      <w:snapToGrid w:val="0"/>
      <w:szCs w:val="20"/>
      <w:lang w:val="fr-FR" w:eastAsia="en-GB"/>
    </w:rPr>
  </w:style>
  <w:style w:type="paragraph" w:customStyle="1" w:styleId="ques">
    <w:name w:val="ques"/>
    <w:basedOn w:val="Normal"/>
    <w:pPr>
      <w:tabs>
        <w:tab w:val="left" w:pos="567"/>
        <w:tab w:val="left" w:pos="851"/>
      </w:tabs>
      <w:spacing w:line="240" w:lineRule="exact"/>
      <w:ind w:left="851" w:hanging="851"/>
      <w:jc w:val="both"/>
    </w:pPr>
    <w:rPr>
      <w:rFonts w:cs="Times New Roman"/>
      <w:szCs w:val="20"/>
      <w:lang w:val="fr-FR"/>
    </w:rPr>
  </w:style>
  <w:style w:type="paragraph" w:customStyle="1" w:styleId="questio">
    <w:name w:val="questio"/>
    <w:basedOn w:val="Normal"/>
    <w:pPr>
      <w:widowControl w:val="0"/>
      <w:tabs>
        <w:tab w:val="left" w:pos="709"/>
        <w:tab w:val="left" w:pos="993"/>
      </w:tabs>
      <w:spacing w:line="-240" w:lineRule="auto"/>
      <w:jc w:val="both"/>
    </w:pPr>
    <w:rPr>
      <w:rFonts w:cs="Times New Roman"/>
      <w:snapToGrid w:val="0"/>
      <w:szCs w:val="20"/>
      <w:lang w:val="fr-FR" w:eastAsia="en-GB"/>
    </w:rPr>
  </w:style>
  <w:style w:type="paragraph" w:customStyle="1" w:styleId="Question">
    <w:name w:val="Question"/>
    <w:basedOn w:val="Normal"/>
    <w:pPr>
      <w:ind w:left="720" w:hanging="720"/>
    </w:pPr>
    <w:rPr>
      <w:rFonts w:ascii="Palatino" w:hAnsi="Palatino" w:cs="Times New Roman"/>
      <w:sz w:val="20"/>
      <w:szCs w:val="20"/>
    </w:rPr>
  </w:style>
  <w:style w:type="character" w:customStyle="1" w:styleId="CharChar20">
    <w:name w:val="Char Char20"/>
    <w:locked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pPr>
      <w:tabs>
        <w:tab w:val="left" w:pos="1701"/>
        <w:tab w:val="left" w:leader="dot" w:pos="6804"/>
        <w:tab w:val="left" w:pos="8494"/>
      </w:tabs>
      <w:spacing w:line="240" w:lineRule="exact"/>
      <w:ind w:left="1010" w:hanging="1010"/>
    </w:pPr>
    <w:rPr>
      <w:rFonts w:cs="Times New Roman"/>
      <w:szCs w:val="20"/>
      <w:lang w:eastAsia="fr-FR"/>
    </w:rPr>
  </w:style>
  <w:style w:type="paragraph" w:customStyle="1" w:styleId="tiret">
    <w:name w:val="tiret"/>
    <w:basedOn w:val="ques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tabs>
        <w:tab w:val="clear" w:pos="851"/>
        <w:tab w:val="num" w:pos="360"/>
      </w:tabs>
      <w:suppressAutoHyphens/>
      <w:ind w:left="0" w:firstLine="0"/>
      <w:jc w:val="left"/>
    </w:pPr>
    <w:rPr>
      <w:sz w:val="20"/>
      <w:lang w:val="en-GB" w:eastAsia="ar-SA"/>
    </w:rPr>
  </w:style>
  <w:style w:type="paragraph" w:styleId="Recuonormal">
    <w:name w:val="Normal Indent"/>
    <w:basedOn w:val="Normal"/>
    <w:semiHidden/>
    <w:pPr>
      <w:ind w:left="708"/>
    </w:pPr>
    <w:rPr>
      <w:rFonts w:ascii="Times New Roman" w:hAnsi="Times New Roman" w:cs="Times New Roman"/>
      <w:sz w:val="20"/>
      <w:szCs w:val="20"/>
      <w:lang w:eastAsia="fr-FR"/>
    </w:rPr>
  </w:style>
  <w:style w:type="character" w:styleId="Hyperlink">
    <w:name w:val="Hyperlink"/>
    <w:semiHidden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semiHidden/>
    <w:rsid w:val="00393E1C"/>
    <w:rPr>
      <w:rFonts w:cs="Times New Roman"/>
      <w:sz w:val="20"/>
      <w:szCs w:val="20"/>
      <w:lang w:eastAsia="pt-BR"/>
    </w:rPr>
  </w:style>
  <w:style w:type="character" w:customStyle="1" w:styleId="TextodecomentrioChar">
    <w:name w:val="Texto de comentário Char"/>
    <w:link w:val="Textodecomentrio"/>
    <w:semiHidden/>
    <w:rsid w:val="00393E1C"/>
    <w:rPr>
      <w:rFonts w:ascii="Arial" w:hAnsi="Arial"/>
    </w:rPr>
  </w:style>
  <w:style w:type="table" w:styleId="Tabelacomgrade">
    <w:name w:val="Table Grid"/>
    <w:basedOn w:val="Tabelanormal"/>
    <w:rsid w:val="00E2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aliases w:val="FO Char1,Fußzeile Char Char,Char Char Char,Fußzeile Char1,Car Char, Char Char Char, Car Char, Pied de page Car Char,Fu�?zeile Char Char,Fu�?zeile Char1,Fuÿzeile Char Char,Fuÿzeile Char1,FO Char Char,Pied de page1 Char"/>
    <w:link w:val="Rodap"/>
    <w:uiPriority w:val="99"/>
    <w:rsid w:val="00E46B16"/>
    <w:rPr>
      <w:lang w:val="fr-FR" w:eastAsia="en-GB"/>
    </w:rPr>
  </w:style>
  <w:style w:type="paragraph" w:customStyle="1" w:styleId="Textodeglobo1">
    <w:name w:val="Texto de globo1"/>
    <w:basedOn w:val="Normal"/>
    <w:semiHidden/>
    <w:rsid w:val="00E46B16"/>
    <w:rPr>
      <w:rFonts w:ascii="Tahoma" w:hAnsi="Tahoma" w:cs="Tahoma"/>
      <w:sz w:val="16"/>
      <w:szCs w:val="16"/>
      <w:lang w:val="en-US" w:eastAsia="pt-BR"/>
    </w:rPr>
  </w:style>
  <w:style w:type="paragraph" w:customStyle="1" w:styleId="qnreport">
    <w:name w:val="qn_report"/>
    <w:basedOn w:val="Normal"/>
    <w:link w:val="qnreportCar"/>
    <w:rsid w:val="008B7386"/>
    <w:rPr>
      <w:rFonts w:ascii="Arial Gras" w:hAnsi="Arial Gras" w:cs="Times New Roman"/>
      <w:b/>
      <w:sz w:val="20"/>
      <w:szCs w:val="20"/>
      <w:lang w:val="en-GB" w:eastAsia="ja-JP"/>
    </w:rPr>
  </w:style>
  <w:style w:type="character" w:customStyle="1" w:styleId="qnreportCar">
    <w:name w:val="qn_report Car"/>
    <w:link w:val="qnreport"/>
    <w:rsid w:val="008B7386"/>
    <w:rPr>
      <w:rFonts w:ascii="Arial Gras" w:hAnsi="Arial Gras"/>
      <w:b/>
      <w:lang w:val="en-GB" w:eastAsia="ja-JP"/>
    </w:rPr>
  </w:style>
  <w:style w:type="paragraph" w:customStyle="1" w:styleId="qnverbatim">
    <w:name w:val="qn_verbatim"/>
    <w:basedOn w:val="Normal"/>
    <w:link w:val="qnverbatimCar"/>
    <w:rsid w:val="00241288"/>
    <w:pPr>
      <w:tabs>
        <w:tab w:val="right" w:pos="10205"/>
      </w:tabs>
      <w:ind w:left="709" w:hanging="709"/>
      <w:jc w:val="both"/>
    </w:pPr>
    <w:rPr>
      <w:rFonts w:cs="Times New Roman"/>
      <w:sz w:val="20"/>
      <w:szCs w:val="20"/>
      <w:lang w:val="en-GB" w:eastAsia="fr-FR"/>
    </w:rPr>
  </w:style>
  <w:style w:type="character" w:customStyle="1" w:styleId="qnverbatimCar">
    <w:name w:val="qn_verbatim Car"/>
    <w:link w:val="qnverbatim"/>
    <w:rsid w:val="00241288"/>
    <w:rPr>
      <w:rFonts w:ascii="Arial" w:hAnsi="Arial"/>
      <w:lang w:val="en-GB" w:eastAsia="fr-FR"/>
    </w:rPr>
  </w:style>
  <w:style w:type="paragraph" w:customStyle="1" w:styleId="CSFilter">
    <w:name w:val="CS_Filter"/>
    <w:basedOn w:val="qnreport"/>
    <w:rsid w:val="00241288"/>
    <w:rPr>
      <w:color w:val="993366"/>
    </w:rPr>
  </w:style>
  <w:style w:type="paragraph" w:customStyle="1" w:styleId="qnanswer9">
    <w:name w:val="qn_answer9"/>
    <w:basedOn w:val="Normal"/>
    <w:uiPriority w:val="99"/>
    <w:rsid w:val="00241288"/>
    <w:pPr>
      <w:tabs>
        <w:tab w:val="right" w:leader="dot" w:pos="5954"/>
      </w:tabs>
      <w:spacing w:before="20" w:after="20"/>
      <w:ind w:left="152"/>
    </w:pPr>
    <w:rPr>
      <w:sz w:val="18"/>
      <w:szCs w:val="18"/>
      <w:lang w:val="en-GB" w:eastAsia="ja-JP"/>
    </w:rPr>
  </w:style>
  <w:style w:type="paragraph" w:customStyle="1" w:styleId="coluna">
    <w:name w:val="coluna"/>
    <w:basedOn w:val="Normal"/>
    <w:rsid w:val="00241288"/>
    <w:pPr>
      <w:tabs>
        <w:tab w:val="left" w:pos="4536"/>
        <w:tab w:val="left" w:pos="5387"/>
        <w:tab w:val="right" w:leader="dot" w:pos="7938"/>
        <w:tab w:val="left" w:pos="9356"/>
      </w:tabs>
      <w:spacing w:line="360" w:lineRule="atLeast"/>
    </w:pPr>
    <w:rPr>
      <w:rFonts w:ascii="Times New Roman" w:hAnsi="Times New Roman" w:cs="Times New Roman"/>
      <w:sz w:val="20"/>
      <w:szCs w:val="20"/>
      <w:lang w:eastAsia="pt-BR"/>
    </w:rPr>
  </w:style>
  <w:style w:type="paragraph" w:styleId="Numerada">
    <w:name w:val="List Number"/>
    <w:basedOn w:val="Normal"/>
    <w:rsid w:val="00241288"/>
    <w:pPr>
      <w:numPr>
        <w:numId w:val="2"/>
      </w:numPr>
      <w:spacing w:after="240"/>
      <w:jc w:val="both"/>
    </w:pPr>
    <w:rPr>
      <w:rFonts w:ascii="Tahoma" w:hAnsi="Tahoma" w:cs="Times New Roman"/>
      <w:szCs w:val="20"/>
      <w:lang w:eastAsia="pt-BR"/>
    </w:rPr>
  </w:style>
  <w:style w:type="paragraph" w:customStyle="1" w:styleId="Corpodetexto21">
    <w:name w:val="Corpo de texto 21"/>
    <w:basedOn w:val="Normal"/>
    <w:link w:val="BodyText2Car"/>
    <w:rsid w:val="00C96ABE"/>
    <w:rPr>
      <w:rFonts w:cs="Times New Roman"/>
      <w:b/>
      <w:szCs w:val="20"/>
      <w:lang w:val="en-US" w:eastAsia="ja-JP"/>
    </w:rPr>
  </w:style>
  <w:style w:type="paragraph" w:customStyle="1" w:styleId="TABLE">
    <w:name w:val="TABLE"/>
    <w:basedOn w:val="Normal"/>
    <w:rsid w:val="00C96ABE"/>
    <w:rPr>
      <w:rFonts w:ascii="CG Times (WN)" w:hAnsi="CG Times (WN)" w:cs="Times New Roman"/>
      <w:szCs w:val="20"/>
      <w:lang w:val="en-GB" w:eastAsia="ja-JP"/>
    </w:rPr>
  </w:style>
  <w:style w:type="paragraph" w:customStyle="1" w:styleId="Questions">
    <w:name w:val="Questions"/>
    <w:basedOn w:val="Normal"/>
    <w:link w:val="QuestionsCar"/>
    <w:rsid w:val="00C96ABE"/>
    <w:pPr>
      <w:numPr>
        <w:numId w:val="3"/>
      </w:numPr>
      <w:tabs>
        <w:tab w:val="right" w:pos="10205"/>
      </w:tabs>
      <w:spacing w:before="20" w:after="20"/>
      <w:jc w:val="both"/>
    </w:pPr>
    <w:rPr>
      <w:rFonts w:cs="Times New Roman"/>
      <w:szCs w:val="20"/>
      <w:lang w:val="en-GB" w:eastAsia="fr-FR"/>
    </w:rPr>
  </w:style>
  <w:style w:type="paragraph" w:customStyle="1" w:styleId="Consigne">
    <w:name w:val="Consigne"/>
    <w:basedOn w:val="Normal"/>
    <w:link w:val="ConsigneCar"/>
    <w:rsid w:val="00C96ABE"/>
    <w:pPr>
      <w:pBdr>
        <w:top w:val="dotted" w:sz="4" w:space="1" w:color="auto" w:shadow="1"/>
        <w:left w:val="dotted" w:sz="4" w:space="4" w:color="auto" w:shadow="1"/>
        <w:bottom w:val="dotted" w:sz="4" w:space="1" w:color="auto" w:shadow="1"/>
        <w:right w:val="dotted" w:sz="4" w:space="4" w:color="auto" w:shadow="1"/>
      </w:pBdr>
      <w:shd w:val="pct5" w:color="auto" w:fill="FFFFFF"/>
      <w:tabs>
        <w:tab w:val="left" w:pos="851"/>
        <w:tab w:val="left" w:pos="1134"/>
      </w:tabs>
      <w:spacing w:before="20" w:after="20"/>
      <w:ind w:left="851" w:hanging="851"/>
      <w:jc w:val="both"/>
    </w:pPr>
    <w:rPr>
      <w:rFonts w:cs="Times New Roman"/>
      <w:b/>
      <w:szCs w:val="20"/>
      <w:lang w:val="en-GB" w:eastAsia="fr-FR"/>
    </w:rPr>
  </w:style>
  <w:style w:type="paragraph" w:customStyle="1" w:styleId="Questionsreprage">
    <w:name w:val="Questions repérage"/>
    <w:basedOn w:val="Normal"/>
    <w:rsid w:val="00C96ABE"/>
    <w:pPr>
      <w:tabs>
        <w:tab w:val="num" w:pos="720"/>
        <w:tab w:val="left" w:pos="851"/>
        <w:tab w:val="right" w:leader="underscore" w:pos="10205"/>
      </w:tabs>
      <w:spacing w:before="20" w:after="20"/>
      <w:ind w:left="360" w:hanging="360"/>
      <w:jc w:val="both"/>
    </w:pPr>
    <w:rPr>
      <w:rFonts w:cs="Times New Roman"/>
      <w:szCs w:val="20"/>
      <w:lang w:val="en-GB" w:eastAsia="fr-FR"/>
    </w:rPr>
  </w:style>
  <w:style w:type="character" w:customStyle="1" w:styleId="mrmultipletext">
    <w:name w:val="mrmultipletext"/>
    <w:basedOn w:val="Fontepargpadro"/>
    <w:rsid w:val="00C96ABE"/>
  </w:style>
  <w:style w:type="paragraph" w:styleId="NormalWeb">
    <w:name w:val="Normal (Web)"/>
    <w:basedOn w:val="Normal"/>
    <w:uiPriority w:val="99"/>
    <w:rsid w:val="00C96A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FR" w:eastAsia="fr-FR"/>
    </w:rPr>
  </w:style>
  <w:style w:type="paragraph" w:customStyle="1" w:styleId="Textoembloco1">
    <w:name w:val="Texto em bloco1"/>
    <w:basedOn w:val="Normal"/>
    <w:rsid w:val="00C96ABE"/>
    <w:pPr>
      <w:ind w:left="-142" w:right="-143"/>
      <w:jc w:val="both"/>
    </w:pPr>
    <w:rPr>
      <w:rFonts w:cs="Times New Roman"/>
      <w:szCs w:val="20"/>
      <w:lang w:val="en-GB" w:eastAsia="fr-FR"/>
    </w:rPr>
  </w:style>
  <w:style w:type="paragraph" w:customStyle="1" w:styleId="Frontpage">
    <w:name w:val="Front_page"/>
    <w:basedOn w:val="Normal"/>
    <w:rsid w:val="00C96ABE"/>
    <w:rPr>
      <w:rFonts w:ascii="Palatino" w:hAnsi="Palatino" w:cs="Times New Roman"/>
      <w:sz w:val="24"/>
      <w:szCs w:val="20"/>
      <w:lang w:val="en-US" w:eastAsia="fr-FR"/>
    </w:rPr>
  </w:style>
  <w:style w:type="paragraph" w:customStyle="1" w:styleId="questions0">
    <w:name w:val="questions"/>
    <w:basedOn w:val="Normal"/>
    <w:rsid w:val="00C96ABE"/>
    <w:pPr>
      <w:spacing w:before="20" w:after="20"/>
      <w:ind w:left="851" w:hanging="851"/>
      <w:jc w:val="both"/>
    </w:pPr>
    <w:rPr>
      <w:rFonts w:eastAsia="MS Mincho"/>
      <w:lang w:val="fr-FR" w:eastAsia="ja-JP"/>
    </w:rPr>
  </w:style>
  <w:style w:type="paragraph" w:styleId="Pr-formataoHTML">
    <w:name w:val="HTML Preformatted"/>
    <w:basedOn w:val="Normal"/>
    <w:link w:val="Pr-formataoHTMLChar"/>
    <w:rsid w:val="00C96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  <w:lang w:val="fr-FR" w:eastAsia="fr-FR"/>
    </w:rPr>
  </w:style>
  <w:style w:type="character" w:customStyle="1" w:styleId="Pr-formataoHTMLChar">
    <w:name w:val="Pré-formatação HTML Char"/>
    <w:link w:val="Pr-formataoHTML"/>
    <w:rsid w:val="00C96ABE"/>
    <w:rPr>
      <w:rFonts w:ascii="Courier New" w:hAnsi="Courier New"/>
      <w:lang w:val="fr-FR" w:eastAsia="fr-FR"/>
    </w:rPr>
  </w:style>
  <w:style w:type="character" w:styleId="CdigoHTML">
    <w:name w:val="HTML Code"/>
    <w:rsid w:val="00C96ABE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Обычный"/>
    <w:rsid w:val="00C96ABE"/>
    <w:pPr>
      <w:autoSpaceDE w:val="0"/>
      <w:autoSpaceDN w:val="0"/>
    </w:pPr>
    <w:rPr>
      <w:lang w:val="ru-RU" w:eastAsia="en-US"/>
    </w:rPr>
  </w:style>
  <w:style w:type="paragraph" w:customStyle="1" w:styleId="REQuestion">
    <w:name w:val="RE Question"/>
    <w:basedOn w:val="Normal"/>
    <w:rsid w:val="00C96ABE"/>
    <w:rPr>
      <w:b/>
      <w:bCs/>
      <w:sz w:val="20"/>
      <w:szCs w:val="20"/>
      <w:lang w:val="en-GB" w:eastAsia="ja-JP"/>
    </w:rPr>
  </w:style>
  <w:style w:type="paragraph" w:customStyle="1" w:styleId="CSFull">
    <w:name w:val="CS_Full"/>
    <w:basedOn w:val="Consigne"/>
    <w:rsid w:val="00C96ABE"/>
    <w:pPr>
      <w:pBdr>
        <w:top w:val="dotted" w:sz="4" w:space="7" w:color="auto" w:shadow="1"/>
        <w:bottom w:val="dotted" w:sz="4" w:space="4" w:color="auto" w:shadow="1"/>
      </w:pBdr>
      <w:shd w:val="clear" w:color="auto" w:fill="D9D9D9"/>
      <w:tabs>
        <w:tab w:val="clear" w:pos="851"/>
        <w:tab w:val="clear" w:pos="1134"/>
        <w:tab w:val="left" w:pos="0"/>
      </w:tabs>
      <w:spacing w:afterLines="20" w:after="48"/>
      <w:ind w:left="0" w:firstLine="0"/>
      <w:jc w:val="center"/>
    </w:pPr>
    <w:rPr>
      <w:rFonts w:cs="Arial"/>
    </w:rPr>
  </w:style>
  <w:style w:type="paragraph" w:customStyle="1" w:styleId="CSBox">
    <w:name w:val="CS_Box"/>
    <w:basedOn w:val="Normal"/>
    <w:rsid w:val="00C96A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300" w:lineRule="exact"/>
      <w:jc w:val="center"/>
    </w:pPr>
    <w:rPr>
      <w:b/>
      <w:sz w:val="20"/>
      <w:szCs w:val="20"/>
      <w:lang w:val="en-GB" w:eastAsia="ja-JP"/>
    </w:rPr>
  </w:style>
  <w:style w:type="paragraph" w:customStyle="1" w:styleId="CSBefQ">
    <w:name w:val="CS_BefQ"/>
    <w:basedOn w:val="Normal"/>
    <w:link w:val="CSBefQCar"/>
    <w:rsid w:val="00C96ABE"/>
    <w:pPr>
      <w:keepNext/>
      <w:widowControl w:val="0"/>
      <w:ind w:left="720" w:hanging="12"/>
    </w:pPr>
    <w:rPr>
      <w:rFonts w:cs="Times New Roman"/>
      <w:b/>
      <w:i/>
      <w:sz w:val="20"/>
      <w:szCs w:val="20"/>
      <w:shd w:val="clear" w:color="auto" w:fill="FFFFFF"/>
      <w:lang w:val="en-GB" w:eastAsia="ja-JP"/>
    </w:rPr>
  </w:style>
  <w:style w:type="paragraph" w:customStyle="1" w:styleId="SECTitle">
    <w:name w:val="SEC_Title"/>
    <w:basedOn w:val="Consigne"/>
    <w:rsid w:val="00C96ABE"/>
    <w:pPr>
      <w:keepNext/>
      <w:pBdr>
        <w:top w:val="dotted" w:sz="4" w:space="7" w:color="auto" w:shadow="1"/>
        <w:bottom w:val="dotted" w:sz="4" w:space="4" w:color="auto" w:shadow="1"/>
      </w:pBdr>
      <w:shd w:val="clear" w:color="auto" w:fill="D9D9D9"/>
      <w:tabs>
        <w:tab w:val="clear" w:pos="851"/>
        <w:tab w:val="clear" w:pos="1134"/>
        <w:tab w:val="left" w:pos="0"/>
      </w:tabs>
      <w:spacing w:afterLines="20" w:after="48"/>
      <w:ind w:left="0" w:firstLine="0"/>
      <w:jc w:val="center"/>
    </w:pPr>
    <w:rPr>
      <w:rFonts w:cs="Arial"/>
    </w:rPr>
  </w:style>
  <w:style w:type="paragraph" w:customStyle="1" w:styleId="CSBullet">
    <w:name w:val="CS_Bullet"/>
    <w:basedOn w:val="Consigne"/>
    <w:link w:val="CSBulletCar"/>
    <w:rsid w:val="00C96ABE"/>
    <w:pPr>
      <w:numPr>
        <w:numId w:val="4"/>
      </w:numPr>
      <w:pBdr>
        <w:bottom w:val="dotted" w:sz="4" w:space="0" w:color="auto" w:shadow="1"/>
      </w:pBdr>
      <w:shd w:val="clear" w:color="auto" w:fill="D9D9D9"/>
      <w:tabs>
        <w:tab w:val="clear" w:pos="851"/>
        <w:tab w:val="clear" w:pos="1440"/>
        <w:tab w:val="left" w:pos="540"/>
        <w:tab w:val="num" w:pos="9075"/>
      </w:tabs>
      <w:ind w:left="9075" w:hanging="960"/>
    </w:pPr>
    <w:rPr>
      <w:sz w:val="20"/>
    </w:rPr>
  </w:style>
  <w:style w:type="paragraph" w:customStyle="1" w:styleId="CSCheck">
    <w:name w:val="CS_Check"/>
    <w:basedOn w:val="CSRead"/>
    <w:rsid w:val="00C96ABE"/>
    <w:pPr>
      <w:numPr>
        <w:ilvl w:val="0"/>
        <w:numId w:val="0"/>
      </w:numPr>
      <w:ind w:left="124"/>
    </w:pPr>
    <w:rPr>
      <w:rFonts w:ascii="Arial Gras" w:hAnsi="Arial Gras"/>
      <w:color w:val="0000FF"/>
      <w:szCs w:val="21"/>
    </w:rPr>
  </w:style>
  <w:style w:type="paragraph" w:customStyle="1" w:styleId="CSSelCH">
    <w:name w:val="CS_SelCH"/>
    <w:basedOn w:val="Normal"/>
    <w:rsid w:val="00C96A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sz w:val="20"/>
      <w:szCs w:val="20"/>
      <w:lang w:val="en-GB" w:eastAsia="ja-JP"/>
    </w:rPr>
  </w:style>
  <w:style w:type="paragraph" w:customStyle="1" w:styleId="CSIntro">
    <w:name w:val="CS_Intro"/>
    <w:basedOn w:val="Normal"/>
    <w:autoRedefine/>
    <w:rsid w:val="00C96ABE"/>
    <w:pPr>
      <w:spacing w:before="40" w:after="40"/>
      <w:ind w:left="285"/>
      <w:jc w:val="center"/>
    </w:pPr>
    <w:rPr>
      <w:b/>
      <w:color w:val="993366"/>
      <w:sz w:val="20"/>
      <w:szCs w:val="20"/>
      <w:lang w:val="en-GB" w:eastAsia="ja-JP"/>
    </w:rPr>
  </w:style>
  <w:style w:type="paragraph" w:customStyle="1" w:styleId="CSIntroNum">
    <w:name w:val="CS_IntroNum"/>
    <w:basedOn w:val="CSSelCH"/>
    <w:rsid w:val="00C96ABE"/>
    <w:pPr>
      <w:numPr>
        <w:numId w:val="5"/>
      </w:numPr>
      <w:pBdr>
        <w:top w:val="single" w:sz="24" w:space="1" w:color="993366"/>
        <w:left w:val="single" w:sz="24" w:space="4" w:color="993366"/>
        <w:bottom w:val="single" w:sz="24" w:space="1" w:color="993366"/>
        <w:right w:val="single" w:sz="24" w:space="4" w:color="993366"/>
      </w:pBdr>
      <w:tabs>
        <w:tab w:val="left" w:pos="720"/>
      </w:tabs>
      <w:spacing w:line="240" w:lineRule="exact"/>
    </w:pPr>
    <w:rPr>
      <w:bCs/>
    </w:rPr>
  </w:style>
  <w:style w:type="paragraph" w:customStyle="1" w:styleId="CSNone">
    <w:name w:val="CS_None"/>
    <w:basedOn w:val="Consigne"/>
    <w:rsid w:val="00C96ABE"/>
    <w:pPr>
      <w:pBdr>
        <w:bottom w:val="dotted" w:sz="4" w:space="0" w:color="auto" w:shadow="1"/>
      </w:pBdr>
      <w:shd w:val="clear" w:color="auto" w:fill="D9D9D9"/>
      <w:tabs>
        <w:tab w:val="clear" w:pos="851"/>
        <w:tab w:val="clear" w:pos="1134"/>
      </w:tabs>
      <w:ind w:left="0" w:firstLine="0"/>
    </w:pPr>
    <w:rPr>
      <w:rFonts w:cs="Arial"/>
      <w:sz w:val="20"/>
    </w:rPr>
  </w:style>
  <w:style w:type="paragraph" w:customStyle="1" w:styleId="8">
    <w:name w:val="8"/>
    <w:basedOn w:val="Normal"/>
    <w:rsid w:val="00C96ABE"/>
    <w:rPr>
      <w:b/>
      <w:sz w:val="16"/>
      <w:szCs w:val="16"/>
      <w:lang w:val="en-GB" w:eastAsia="ja-JP"/>
    </w:rPr>
  </w:style>
  <w:style w:type="character" w:customStyle="1" w:styleId="BodyText2Car">
    <w:name w:val="Body Text 2 Car"/>
    <w:link w:val="Corpodetexto21"/>
    <w:rsid w:val="00C96ABE"/>
    <w:rPr>
      <w:rFonts w:ascii="Arial" w:hAnsi="Arial"/>
      <w:b/>
      <w:sz w:val="22"/>
      <w:lang w:val="en-US" w:eastAsia="ja-JP"/>
    </w:rPr>
  </w:style>
  <w:style w:type="character" w:customStyle="1" w:styleId="QuestionsCar">
    <w:name w:val="Questions Car"/>
    <w:link w:val="Questions"/>
    <w:rsid w:val="00C96ABE"/>
    <w:rPr>
      <w:rFonts w:ascii="Arial" w:hAnsi="Arial"/>
      <w:sz w:val="22"/>
      <w:lang w:val="en-GB" w:eastAsia="fr-FR"/>
    </w:rPr>
  </w:style>
  <w:style w:type="paragraph" w:styleId="Textodebalo">
    <w:name w:val="Balloon Text"/>
    <w:basedOn w:val="Normal"/>
    <w:link w:val="TextodebaloChar"/>
    <w:semiHidden/>
    <w:rsid w:val="00C96ABE"/>
    <w:rPr>
      <w:rFonts w:ascii="Tahoma" w:hAnsi="Tahoma" w:cs="Times New Roman"/>
      <w:sz w:val="16"/>
      <w:szCs w:val="16"/>
      <w:lang w:val="fr-FR" w:eastAsia="ja-JP"/>
    </w:rPr>
  </w:style>
  <w:style w:type="character" w:customStyle="1" w:styleId="TextodebaloChar">
    <w:name w:val="Texto de balão Char"/>
    <w:link w:val="Textodebalo"/>
    <w:semiHidden/>
    <w:rsid w:val="00C96ABE"/>
    <w:rPr>
      <w:rFonts w:ascii="Tahoma" w:hAnsi="Tahoma"/>
      <w:sz w:val="16"/>
      <w:szCs w:val="16"/>
      <w:lang w:val="fr-FR" w:eastAsia="ja-JP"/>
    </w:rPr>
  </w:style>
  <w:style w:type="paragraph" w:customStyle="1" w:styleId="qnanswer">
    <w:name w:val="qn_answer"/>
    <w:basedOn w:val="Normal"/>
    <w:link w:val="qnanswerCar"/>
    <w:rsid w:val="00C96ABE"/>
    <w:pPr>
      <w:tabs>
        <w:tab w:val="right" w:leader="dot" w:pos="5954"/>
      </w:tabs>
      <w:spacing w:before="20" w:after="20"/>
      <w:ind w:left="152"/>
    </w:pPr>
    <w:rPr>
      <w:sz w:val="20"/>
      <w:lang w:val="en-GB" w:eastAsia="ja-JP"/>
    </w:rPr>
  </w:style>
  <w:style w:type="paragraph" w:customStyle="1" w:styleId="StyleCSIntroNumHautSimpleAutomatique05ptpaisseurd">
    <w:name w:val="Style CS_IntroNum + Haut: (Simple Automatique  05 pt Épaisseur d..."/>
    <w:basedOn w:val="CSIntroNum"/>
    <w:rsid w:val="00C96ABE"/>
    <w:pPr>
      <w:pBdr>
        <w:top w:val="single" w:sz="4" w:space="0" w:color="auto"/>
      </w:pBdr>
    </w:pPr>
    <w:rPr>
      <w:rFonts w:cs="Times New Roman"/>
      <w:bCs w:val="0"/>
    </w:rPr>
  </w:style>
  <w:style w:type="paragraph" w:customStyle="1" w:styleId="CSShow">
    <w:name w:val="CS_Show"/>
    <w:basedOn w:val="CSFull"/>
    <w:rsid w:val="00C96ABE"/>
    <w:pPr>
      <w:keepNext/>
    </w:pPr>
    <w:rPr>
      <w:color w:val="993366"/>
      <w:shd w:val="clear" w:color="auto" w:fill="D9D9D9"/>
    </w:rPr>
  </w:style>
  <w:style w:type="paragraph" w:customStyle="1" w:styleId="CSOFF">
    <w:name w:val="CS_OFF"/>
    <w:basedOn w:val="CSBullet"/>
    <w:rsid w:val="00C96ABE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1134"/>
        <w:tab w:val="num" w:pos="540"/>
      </w:tabs>
      <w:ind w:left="540" w:hanging="540"/>
    </w:pPr>
    <w:rPr>
      <w:color w:val="808080"/>
      <w:spacing w:val="-4"/>
    </w:rPr>
  </w:style>
  <w:style w:type="paragraph" w:customStyle="1" w:styleId="CSField">
    <w:name w:val="CS_Field"/>
    <w:basedOn w:val="CSBullet"/>
    <w:rsid w:val="00C96ABE"/>
    <w:pPr>
      <w:tabs>
        <w:tab w:val="clear" w:pos="1134"/>
      </w:tabs>
      <w:ind w:left="540" w:hanging="540"/>
    </w:pPr>
    <w:rPr>
      <w:color w:val="993366"/>
    </w:rPr>
  </w:style>
  <w:style w:type="paragraph" w:customStyle="1" w:styleId="CSRead">
    <w:name w:val="CS_Read"/>
    <w:basedOn w:val="Normal"/>
    <w:rsid w:val="00C96ABE"/>
    <w:pPr>
      <w:keepNext/>
      <w:numPr>
        <w:ilvl w:val="1"/>
        <w:numId w:val="6"/>
      </w:numPr>
    </w:pPr>
    <w:rPr>
      <w:b/>
      <w:color w:val="993366"/>
      <w:sz w:val="20"/>
      <w:szCs w:val="20"/>
      <w:lang w:val="en-GB" w:eastAsia="ja-JP"/>
    </w:rPr>
  </w:style>
  <w:style w:type="paragraph" w:customStyle="1" w:styleId="CSInstr">
    <w:name w:val="CS_Instr"/>
    <w:basedOn w:val="CSField"/>
    <w:rsid w:val="00C96ABE"/>
    <w:pPr>
      <w:keepNext/>
      <w:numPr>
        <w:numId w:val="0"/>
      </w:numPr>
      <w:shd w:val="clear" w:color="auto" w:fill="auto"/>
      <w:tabs>
        <w:tab w:val="clear" w:pos="540"/>
      </w:tabs>
      <w:spacing w:line="360" w:lineRule="auto"/>
    </w:pPr>
    <w:rPr>
      <w:b w:val="0"/>
      <w:color w:val="auto"/>
    </w:rPr>
  </w:style>
  <w:style w:type="paragraph" w:customStyle="1" w:styleId="qnverbatim0">
    <w:name w:val="qnverbatim"/>
    <w:basedOn w:val="Normal"/>
    <w:rsid w:val="00C96ABE"/>
    <w:pPr>
      <w:ind w:left="709" w:hanging="709"/>
      <w:jc w:val="both"/>
    </w:pPr>
    <w:rPr>
      <w:rFonts w:eastAsia="MS Mincho"/>
      <w:sz w:val="20"/>
      <w:szCs w:val="20"/>
      <w:lang w:val="fr-FR" w:eastAsia="ja-JP"/>
    </w:rPr>
  </w:style>
  <w:style w:type="paragraph" w:customStyle="1" w:styleId="CSDetailBullet">
    <w:name w:val="CS_DetailBullet"/>
    <w:basedOn w:val="Normal"/>
    <w:rsid w:val="00C96ABE"/>
    <w:pPr>
      <w:tabs>
        <w:tab w:val="num" w:pos="1440"/>
      </w:tabs>
      <w:ind w:left="1440" w:hanging="360"/>
      <w:jc w:val="both"/>
    </w:pPr>
    <w:rPr>
      <w:bCs/>
      <w:iCs/>
      <w:sz w:val="20"/>
      <w:lang w:val="en-GB" w:eastAsia="ja-JP"/>
    </w:rPr>
  </w:style>
  <w:style w:type="paragraph" w:customStyle="1" w:styleId="CSOFFgrey">
    <w:name w:val="CS_OFFgrey"/>
    <w:basedOn w:val="Normal"/>
    <w:link w:val="CSOFFgreyCar"/>
    <w:autoRedefine/>
    <w:rsid w:val="00C96ABE"/>
    <w:pPr>
      <w:keepNext/>
      <w:tabs>
        <w:tab w:val="right" w:pos="10205"/>
      </w:tabs>
      <w:spacing w:before="20" w:after="20"/>
    </w:pPr>
    <w:rPr>
      <w:b/>
      <w:i/>
      <w:noProof/>
      <w:color w:val="993366"/>
      <w:sz w:val="20"/>
      <w:szCs w:val="20"/>
      <w:shd w:val="clear" w:color="auto" w:fill="D9D9D9"/>
      <w:lang w:val="en-GB" w:eastAsia="fr-FR"/>
    </w:rPr>
  </w:style>
  <w:style w:type="paragraph" w:customStyle="1" w:styleId="CSHalf">
    <w:name w:val="CS_Half"/>
    <w:basedOn w:val="Consigne"/>
    <w:autoRedefine/>
    <w:rsid w:val="00C96ABE"/>
    <w:pPr>
      <w:keepNext/>
      <w:pBdr>
        <w:bottom w:val="dotted" w:sz="4" w:space="0" w:color="auto" w:shadow="1"/>
      </w:pBdr>
      <w:shd w:val="clear" w:color="auto" w:fill="auto"/>
      <w:tabs>
        <w:tab w:val="clear" w:pos="851"/>
        <w:tab w:val="clear" w:pos="1134"/>
      </w:tabs>
      <w:ind w:left="900" w:right="1701" w:firstLine="0"/>
      <w:jc w:val="center"/>
    </w:pPr>
    <w:rPr>
      <w:rFonts w:cs="Arial"/>
      <w:bCs/>
      <w:i/>
      <w:color w:val="993366"/>
      <w:sz w:val="20"/>
    </w:rPr>
  </w:style>
  <w:style w:type="paragraph" w:customStyle="1" w:styleId="CSBefQ0">
    <w:name w:val="CS_BefQ0"/>
    <w:basedOn w:val="CSBefQ"/>
    <w:link w:val="CSBefQ0Car"/>
    <w:rsid w:val="00C96ABE"/>
    <w:pPr>
      <w:widowControl/>
      <w:ind w:firstLine="0"/>
    </w:pPr>
    <w:rPr>
      <w:rFonts w:cs="Arial"/>
    </w:rPr>
  </w:style>
  <w:style w:type="character" w:customStyle="1" w:styleId="CSBefQ0Car">
    <w:name w:val="CS_BefQ0 Car"/>
    <w:link w:val="CSBefQ0"/>
    <w:rsid w:val="00C96ABE"/>
    <w:rPr>
      <w:rFonts w:ascii="Arial" w:hAnsi="Arial" w:cs="Arial"/>
      <w:b/>
      <w:i/>
      <w:lang w:val="en-GB" w:eastAsia="ja-JP"/>
    </w:rPr>
  </w:style>
  <w:style w:type="character" w:customStyle="1" w:styleId="CSOFFgreyCar">
    <w:name w:val="CS_OFFgrey Car"/>
    <w:link w:val="CSOFFgrey"/>
    <w:rsid w:val="00C96ABE"/>
    <w:rPr>
      <w:rFonts w:ascii="Arial" w:hAnsi="Arial" w:cs="Arial"/>
      <w:b/>
      <w:i/>
      <w:noProof/>
      <w:color w:val="993366"/>
      <w:lang w:val="en-GB" w:eastAsia="fr-FR"/>
    </w:rPr>
  </w:style>
  <w:style w:type="character" w:customStyle="1" w:styleId="qnanswerCar">
    <w:name w:val="qn_answer Car"/>
    <w:link w:val="qnanswer"/>
    <w:rsid w:val="00C96ABE"/>
    <w:rPr>
      <w:rFonts w:ascii="Arial" w:hAnsi="Arial" w:cs="Arial"/>
      <w:szCs w:val="22"/>
      <w:lang w:val="en-GB" w:eastAsia="ja-JP"/>
    </w:rPr>
  </w:style>
  <w:style w:type="paragraph" w:customStyle="1" w:styleId="qnreportb">
    <w:name w:val="qn_reportb"/>
    <w:basedOn w:val="qnreport"/>
    <w:rsid w:val="00C96ABE"/>
    <w:rPr>
      <w:color w:val="0000FF"/>
    </w:rPr>
  </w:style>
  <w:style w:type="paragraph" w:customStyle="1" w:styleId="qnanswer8">
    <w:name w:val="qn_answer8"/>
    <w:basedOn w:val="Normal"/>
    <w:rsid w:val="00C96ABE"/>
    <w:pPr>
      <w:jc w:val="center"/>
    </w:pPr>
    <w:rPr>
      <w:i/>
      <w:sz w:val="16"/>
      <w:szCs w:val="16"/>
      <w:lang w:val="en-GB" w:eastAsia="ja-JP"/>
    </w:rPr>
  </w:style>
  <w:style w:type="character" w:customStyle="1" w:styleId="Ttulo1Char">
    <w:name w:val="Título 1 Char"/>
    <w:link w:val="Ttulo1"/>
    <w:uiPriority w:val="99"/>
    <w:rsid w:val="00C96ABE"/>
    <w:rPr>
      <w:rFonts w:ascii="Arial" w:hAnsi="Arial" w:cs="Arial"/>
      <w:b/>
      <w:sz w:val="22"/>
      <w:szCs w:val="22"/>
      <w:u w:val="single"/>
      <w:lang w:eastAsia="en-US"/>
    </w:rPr>
  </w:style>
  <w:style w:type="character" w:customStyle="1" w:styleId="Ttulo2Char">
    <w:name w:val="Título 2 Char"/>
    <w:link w:val="Ttulo2"/>
    <w:rsid w:val="00C96ABE"/>
    <w:rPr>
      <w:rFonts w:ascii="Arial" w:hAnsi="Arial" w:cs="Arial"/>
      <w:b/>
      <w:sz w:val="22"/>
      <w:szCs w:val="22"/>
      <w:lang w:eastAsia="en-US"/>
    </w:rPr>
  </w:style>
  <w:style w:type="character" w:customStyle="1" w:styleId="Ttulo3Char">
    <w:name w:val="Título 3 Char"/>
    <w:link w:val="Ttulo3"/>
    <w:rsid w:val="00C96ABE"/>
    <w:rPr>
      <w:rFonts w:ascii="Arial" w:hAnsi="Arial" w:cs="Arial"/>
      <w:b/>
      <w:sz w:val="22"/>
      <w:szCs w:val="22"/>
      <w:lang w:eastAsia="en-US"/>
    </w:rPr>
  </w:style>
  <w:style w:type="character" w:customStyle="1" w:styleId="Ttulo4Char">
    <w:name w:val="Título 4 Char"/>
    <w:link w:val="Ttulo4"/>
    <w:rsid w:val="00C96ABE"/>
    <w:rPr>
      <w:rFonts w:ascii="Arial" w:hAnsi="Arial" w:cs="Arial"/>
      <w:b/>
      <w:sz w:val="22"/>
      <w:szCs w:val="22"/>
      <w:lang w:eastAsia="en-US"/>
    </w:rPr>
  </w:style>
  <w:style w:type="character" w:customStyle="1" w:styleId="Ttulo5Char">
    <w:name w:val="Título 5 Char"/>
    <w:link w:val="Ttulo5"/>
    <w:rsid w:val="00C96ABE"/>
    <w:rPr>
      <w:rFonts w:ascii="Arial" w:hAnsi="Arial" w:cs="Arial"/>
      <w:b/>
      <w:sz w:val="22"/>
      <w:szCs w:val="22"/>
      <w:lang w:eastAsia="en-US"/>
    </w:rPr>
  </w:style>
  <w:style w:type="character" w:customStyle="1" w:styleId="Ttulo6Char">
    <w:name w:val="Título 6 Char"/>
    <w:link w:val="Ttulo6"/>
    <w:rsid w:val="00C96ABE"/>
    <w:rPr>
      <w:rFonts w:ascii="Arial" w:hAnsi="Arial" w:cs="Arial"/>
      <w:b/>
      <w:sz w:val="22"/>
      <w:szCs w:val="22"/>
      <w:bdr w:val="double" w:sz="4" w:space="0" w:color="auto" w:shadow="1"/>
      <w:lang w:eastAsia="en-US"/>
    </w:rPr>
  </w:style>
  <w:style w:type="character" w:customStyle="1" w:styleId="Ttulo7Char">
    <w:name w:val="Título 7 Char"/>
    <w:link w:val="Ttulo7"/>
    <w:rsid w:val="00C96ABE"/>
    <w:rPr>
      <w:rFonts w:ascii="Arial" w:hAnsi="Arial" w:cs="Arial"/>
      <w:b/>
      <w:sz w:val="22"/>
      <w:szCs w:val="22"/>
      <w:u w:val="single"/>
      <w:lang w:eastAsia="en-US"/>
    </w:rPr>
  </w:style>
  <w:style w:type="character" w:customStyle="1" w:styleId="Ttulo8Char">
    <w:name w:val="Título 8 Char"/>
    <w:link w:val="Ttulo8"/>
    <w:rsid w:val="00C96ABE"/>
    <w:rPr>
      <w:rFonts w:ascii="Arial" w:hAnsi="Arial" w:cs="Arial"/>
      <w:b/>
      <w:szCs w:val="22"/>
      <w:lang w:eastAsia="en-US"/>
    </w:rPr>
  </w:style>
  <w:style w:type="character" w:customStyle="1" w:styleId="Ttulo9Char">
    <w:name w:val="Título 9 Char"/>
    <w:link w:val="Ttulo9"/>
    <w:rsid w:val="00C96ABE"/>
    <w:rPr>
      <w:rFonts w:ascii="Arial" w:hAnsi="Arial" w:cs="Arial"/>
      <w:b/>
      <w:sz w:val="22"/>
      <w:szCs w:val="22"/>
      <w:lang w:eastAsia="en-US"/>
    </w:rPr>
  </w:style>
  <w:style w:type="character" w:customStyle="1" w:styleId="CabealhoChar">
    <w:name w:val="Cabeçalho Char"/>
    <w:aliases w:val="HD Char,h Char"/>
    <w:link w:val="Cabealho"/>
    <w:rsid w:val="00C96ABE"/>
    <w:rPr>
      <w:rFonts w:ascii="Arial" w:hAnsi="Arial" w:cs="Arial"/>
      <w:sz w:val="22"/>
      <w:szCs w:val="22"/>
      <w:lang w:eastAsia="en-US"/>
    </w:rPr>
  </w:style>
  <w:style w:type="character" w:customStyle="1" w:styleId="Corpodetexto3Char">
    <w:name w:val="Corpo de texto 3 Char"/>
    <w:link w:val="Corpodetexto3"/>
    <w:rsid w:val="00C96ABE"/>
    <w:rPr>
      <w:rFonts w:ascii="Arial" w:hAnsi="Arial" w:cs="Arial"/>
      <w:b/>
      <w:bCs/>
      <w:sz w:val="28"/>
      <w:szCs w:val="22"/>
      <w:u w:val="single"/>
      <w:lang w:eastAsia="en-US"/>
    </w:rPr>
  </w:style>
  <w:style w:type="character" w:customStyle="1" w:styleId="Recuodecorpodetexto2Char">
    <w:name w:val="Recuo de corpo de texto 2 Char"/>
    <w:link w:val="Recuodecorpodetexto2"/>
    <w:uiPriority w:val="99"/>
    <w:rsid w:val="00C96ABE"/>
    <w:rPr>
      <w:rFonts w:ascii="Arial" w:hAnsi="Arial" w:cs="Arial"/>
      <w:b/>
      <w:sz w:val="22"/>
      <w:szCs w:val="22"/>
      <w:lang w:eastAsia="en-US"/>
    </w:rPr>
  </w:style>
  <w:style w:type="character" w:customStyle="1" w:styleId="RecuodecorpodetextoChar">
    <w:name w:val="Recuo de corpo de texto Char"/>
    <w:link w:val="Recuodecorpodetexto"/>
    <w:uiPriority w:val="99"/>
    <w:rsid w:val="00C96ABE"/>
    <w:rPr>
      <w:rFonts w:ascii="Arial" w:hAnsi="Arial" w:cs="Arial"/>
      <w:sz w:val="22"/>
      <w:szCs w:val="22"/>
      <w:lang w:eastAsia="en-US"/>
    </w:rPr>
  </w:style>
  <w:style w:type="character" w:customStyle="1" w:styleId="CorpodetextoChar">
    <w:name w:val="Corpo de texto Char"/>
    <w:link w:val="Corpodetexto"/>
    <w:uiPriority w:val="99"/>
    <w:rsid w:val="00C96ABE"/>
    <w:rPr>
      <w:rFonts w:ascii="Arial" w:hAnsi="Arial" w:cs="Arial"/>
      <w:sz w:val="22"/>
      <w:szCs w:val="22"/>
      <w:lang w:eastAsia="en-US"/>
    </w:rPr>
  </w:style>
  <w:style w:type="character" w:customStyle="1" w:styleId="Corpodetexto2Char">
    <w:name w:val="Corpo de texto 2 Char"/>
    <w:link w:val="Corpodetexto2"/>
    <w:rsid w:val="00C96ABE"/>
    <w:rPr>
      <w:rFonts w:ascii="Arial" w:hAnsi="Arial" w:cs="Arial"/>
      <w:b/>
      <w:sz w:val="36"/>
      <w:szCs w:val="22"/>
      <w:bdr w:val="double" w:sz="4" w:space="0" w:color="auto" w:shadow="1"/>
      <w:lang w:eastAsia="en-US"/>
    </w:rPr>
  </w:style>
  <w:style w:type="character" w:customStyle="1" w:styleId="Recuodecorpodetexto3Char">
    <w:name w:val="Recuo de corpo de texto 3 Char"/>
    <w:link w:val="Recuodecorpodetexto3"/>
    <w:rsid w:val="00C96ABE"/>
    <w:rPr>
      <w:rFonts w:ascii="Arial" w:hAnsi="Arial" w:cs="Arial"/>
      <w:b/>
      <w:sz w:val="16"/>
      <w:szCs w:val="22"/>
      <w:lang w:eastAsia="en-US"/>
    </w:rPr>
  </w:style>
  <w:style w:type="paragraph" w:customStyle="1" w:styleId="qnverbatim00">
    <w:name w:val="qnverbatim0"/>
    <w:basedOn w:val="Normal"/>
    <w:rsid w:val="00C96ABE"/>
    <w:pPr>
      <w:ind w:left="709" w:hanging="709"/>
      <w:jc w:val="both"/>
    </w:pPr>
    <w:rPr>
      <w:rFonts w:eastAsia="MS Mincho"/>
      <w:sz w:val="20"/>
      <w:szCs w:val="20"/>
      <w:lang w:val="fr-FR" w:eastAsia="ja-JP"/>
    </w:rPr>
  </w:style>
  <w:style w:type="paragraph" w:customStyle="1" w:styleId="CSBulletr">
    <w:name w:val="CS_Bulletr"/>
    <w:basedOn w:val="CSSelCH"/>
    <w:rsid w:val="00C96ABE"/>
  </w:style>
  <w:style w:type="character" w:customStyle="1" w:styleId="CSBulletCar">
    <w:name w:val="CS_Bullet Car"/>
    <w:link w:val="CSBullet"/>
    <w:locked/>
    <w:rsid w:val="00C96ABE"/>
    <w:rPr>
      <w:rFonts w:ascii="Arial" w:hAnsi="Arial"/>
      <w:b/>
      <w:shd w:val="clear" w:color="auto" w:fill="D9D9D9"/>
      <w:lang w:val="en-GB" w:eastAsia="fr-FR"/>
    </w:rPr>
  </w:style>
  <w:style w:type="paragraph" w:styleId="Textodenotaderodap">
    <w:name w:val="footnote text"/>
    <w:basedOn w:val="Normal"/>
    <w:link w:val="TextodenotaderodapChar"/>
    <w:rsid w:val="00C96ABE"/>
    <w:rPr>
      <w:rFonts w:ascii="Times New Roman" w:hAnsi="Times New Roman" w:cs="Times New Roman"/>
      <w:sz w:val="20"/>
      <w:szCs w:val="20"/>
      <w:lang w:val="it-IT" w:eastAsia="it-IT"/>
    </w:rPr>
  </w:style>
  <w:style w:type="character" w:customStyle="1" w:styleId="TextodenotaderodapChar">
    <w:name w:val="Texto de nota de rodapé Char"/>
    <w:link w:val="Textodenotaderodap"/>
    <w:rsid w:val="00C96ABE"/>
    <w:rPr>
      <w:lang w:val="it-IT" w:eastAsia="it-IT"/>
    </w:rPr>
  </w:style>
  <w:style w:type="character" w:customStyle="1" w:styleId="ConsigneCar">
    <w:name w:val="Consigne Car"/>
    <w:link w:val="Consigne"/>
    <w:locked/>
    <w:rsid w:val="00C96ABE"/>
    <w:rPr>
      <w:rFonts w:ascii="Arial" w:hAnsi="Arial"/>
      <w:b/>
      <w:sz w:val="22"/>
      <w:shd w:val="pct5" w:color="auto" w:fill="FFFFFF"/>
      <w:lang w:val="en-GB" w:eastAsia="fr-FR"/>
    </w:rPr>
  </w:style>
  <w:style w:type="character" w:customStyle="1" w:styleId="CSBefQCar">
    <w:name w:val="CS_BefQ Car"/>
    <w:link w:val="CSBefQ"/>
    <w:locked/>
    <w:rsid w:val="00C96ABE"/>
    <w:rPr>
      <w:rFonts w:ascii="Arial" w:hAnsi="Arial"/>
      <w:b/>
      <w:i/>
      <w:lang w:val="en-GB" w:eastAsia="ja-JP"/>
    </w:rPr>
  </w:style>
  <w:style w:type="paragraph" w:customStyle="1" w:styleId="BlockText1">
    <w:name w:val="Block Text1"/>
    <w:basedOn w:val="Normal"/>
    <w:rsid w:val="00C96ABE"/>
    <w:pPr>
      <w:ind w:left="-142" w:right="-143"/>
      <w:jc w:val="both"/>
    </w:pPr>
    <w:rPr>
      <w:rFonts w:cs="Times New Roman"/>
      <w:szCs w:val="20"/>
      <w:lang w:val="en-GB" w:eastAsia="fr-FR"/>
    </w:rPr>
  </w:style>
  <w:style w:type="paragraph" w:customStyle="1" w:styleId="CSBulllet">
    <w:name w:val="CS_Bulllet"/>
    <w:basedOn w:val="CSBullet"/>
    <w:rsid w:val="00C96ABE"/>
    <w:pPr>
      <w:numPr>
        <w:numId w:val="0"/>
      </w:numPr>
      <w:tabs>
        <w:tab w:val="clear" w:pos="1134"/>
        <w:tab w:val="num" w:pos="360"/>
        <w:tab w:val="num" w:pos="540"/>
        <w:tab w:val="num" w:pos="720"/>
      </w:tabs>
      <w:ind w:left="540" w:hanging="540"/>
    </w:pPr>
    <w:rPr>
      <w:sz w:val="22"/>
    </w:rPr>
  </w:style>
  <w:style w:type="paragraph" w:customStyle="1" w:styleId="CSReport">
    <w:name w:val="CS_Report"/>
    <w:basedOn w:val="Normal"/>
    <w:rsid w:val="00C96ABE"/>
    <w:rPr>
      <w:b/>
      <w:sz w:val="20"/>
      <w:lang w:val="en-GB" w:eastAsia="ja-JP"/>
    </w:rPr>
  </w:style>
  <w:style w:type="paragraph" w:customStyle="1" w:styleId="Styleqnanswer88pt">
    <w:name w:val="Style qn_answer8 + 8 pt"/>
    <w:basedOn w:val="qnanswer8"/>
    <w:rsid w:val="00C96ABE"/>
    <w:pPr>
      <w:tabs>
        <w:tab w:val="right" w:leader="dot" w:pos="5954"/>
      </w:tabs>
      <w:spacing w:before="20" w:after="20"/>
    </w:pPr>
  </w:style>
  <w:style w:type="paragraph" w:customStyle="1" w:styleId="qnanswerG">
    <w:name w:val="qn_answerG"/>
    <w:basedOn w:val="Normal"/>
    <w:link w:val="qnanswerGCar"/>
    <w:rsid w:val="00C96ABE"/>
    <w:pPr>
      <w:keepNext/>
      <w:widowControl w:val="0"/>
    </w:pPr>
    <w:rPr>
      <w:rFonts w:cs="Times New Roman"/>
      <w:b/>
      <w:i/>
      <w:sz w:val="20"/>
      <w:szCs w:val="20"/>
      <w:lang w:val="fr-FR" w:eastAsia="ja-JP"/>
    </w:rPr>
  </w:style>
  <w:style w:type="character" w:customStyle="1" w:styleId="qnanswerGCar">
    <w:name w:val="qn_answerG Car"/>
    <w:link w:val="qnanswerG"/>
    <w:rsid w:val="00C96ABE"/>
    <w:rPr>
      <w:rFonts w:ascii="Arial" w:hAnsi="Arial"/>
      <w:b/>
      <w:i/>
      <w:lang w:val="fr-FR" w:eastAsia="ja-JP"/>
    </w:rPr>
  </w:style>
  <w:style w:type="paragraph" w:customStyle="1" w:styleId="CSPlac">
    <w:name w:val="CS_Plac"/>
    <w:basedOn w:val="CSField"/>
    <w:rsid w:val="00C96ABE"/>
    <w:pPr>
      <w:keepNext/>
      <w:numPr>
        <w:numId w:val="0"/>
      </w:numPr>
      <w:tabs>
        <w:tab w:val="clear" w:pos="540"/>
      </w:tabs>
    </w:pPr>
  </w:style>
  <w:style w:type="paragraph" w:customStyle="1" w:styleId="qnbold">
    <w:name w:val="qn_bold"/>
    <w:basedOn w:val="qnanswer"/>
    <w:link w:val="qnboldCar"/>
    <w:rsid w:val="00C96ABE"/>
    <w:pPr>
      <w:keepNext/>
    </w:pPr>
    <w:rPr>
      <w:rFonts w:cs="Times New Roman"/>
      <w:b/>
    </w:rPr>
  </w:style>
  <w:style w:type="character" w:customStyle="1" w:styleId="qnboldCar">
    <w:name w:val="qn_bold Car"/>
    <w:link w:val="qnbold"/>
    <w:rsid w:val="00C96ABE"/>
    <w:rPr>
      <w:rFonts w:ascii="Arial" w:hAnsi="Arial"/>
      <w:b/>
      <w:szCs w:val="22"/>
      <w:lang w:val="en-GB" w:eastAsia="ja-JP"/>
    </w:rPr>
  </w:style>
  <w:style w:type="paragraph" w:styleId="PargrafodaLista">
    <w:name w:val="List Paragraph"/>
    <w:aliases w:val="QuestionNumber,Bullet List,FooterText,Response list,Response options,numbered,Paragraphe de liste1,Bulletr List Paragraph,列出段落,列出段落1,Listeafsnit1,Parágrafo da Lista1,List Paragraph2,List Paragraph21,Listenabsatz"/>
    <w:basedOn w:val="Normal"/>
    <w:link w:val="PargrafodaListaChar"/>
    <w:uiPriority w:val="99"/>
    <w:qFormat/>
    <w:rsid w:val="00C96ABE"/>
    <w:pPr>
      <w:ind w:left="708"/>
    </w:pPr>
    <w:rPr>
      <w:rFonts w:ascii="Times New Roman" w:hAnsi="Times New Roman" w:cs="Times New Roman"/>
      <w:sz w:val="20"/>
      <w:szCs w:val="20"/>
      <w:lang w:val="fr-FR" w:eastAsia="ja-JP"/>
    </w:rPr>
  </w:style>
  <w:style w:type="paragraph" w:customStyle="1" w:styleId="Legenda1">
    <w:name w:val="Legenda1"/>
    <w:basedOn w:val="Normal"/>
    <w:next w:val="Normal"/>
    <w:rsid w:val="00C96ABE"/>
    <w:pPr>
      <w:pBdr>
        <w:top w:val="double" w:sz="1" w:space="1" w:color="000000"/>
        <w:left w:val="double" w:sz="1" w:space="1" w:color="000000"/>
        <w:bottom w:val="double" w:sz="1" w:space="1" w:color="000000"/>
        <w:right w:val="double" w:sz="1" w:space="1" w:color="000000"/>
      </w:pBdr>
      <w:shd w:val="clear" w:color="auto" w:fill="FFE5E5"/>
      <w:suppressAutoHyphens/>
      <w:jc w:val="center"/>
    </w:pPr>
    <w:rPr>
      <w:rFonts w:ascii="Times New Roman" w:eastAsia="MS Mincho" w:hAnsi="Times New Roman" w:cs="Times New Roman"/>
      <w:b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995418"/>
    <w:rPr>
      <w:rFonts w:ascii="Times New Roman" w:hAnsi="Times New Roman"/>
      <w:b/>
      <w:bCs/>
      <w:lang w:bidi="pt-BR"/>
    </w:rPr>
  </w:style>
  <w:style w:type="character" w:customStyle="1" w:styleId="AssuntodocomentrioChar">
    <w:name w:val="Assunto do comentário Char"/>
    <w:link w:val="Assuntodocomentrio"/>
    <w:rsid w:val="00995418"/>
    <w:rPr>
      <w:rFonts w:ascii="Arial" w:hAnsi="Arial"/>
      <w:b/>
      <w:bCs/>
      <w:lang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170707"/>
    <w:rPr>
      <w:sz w:val="16"/>
      <w:szCs w:val="16"/>
    </w:rPr>
  </w:style>
  <w:style w:type="paragraph" w:customStyle="1" w:styleId="Instructions">
    <w:name w:val="Instructions"/>
    <w:basedOn w:val="Normal"/>
    <w:uiPriority w:val="99"/>
    <w:rsid w:val="00423CDA"/>
    <w:pPr>
      <w:overflowPunct w:val="0"/>
      <w:autoSpaceDE w:val="0"/>
      <w:autoSpaceDN w:val="0"/>
      <w:adjustRightInd w:val="0"/>
      <w:ind w:left="567"/>
      <w:textAlignment w:val="baseline"/>
    </w:pPr>
    <w:rPr>
      <w:rFonts w:ascii="Times New Roman" w:eastAsia="MS Mincho" w:hAnsi="Times New Roman" w:cs="Times New Roman"/>
      <w:i/>
      <w:smallCaps/>
      <w:sz w:val="20"/>
      <w:szCs w:val="20"/>
      <w:lang w:eastAsia="pt-BR" w:bidi="pt-BR"/>
    </w:rPr>
  </w:style>
  <w:style w:type="paragraph" w:customStyle="1" w:styleId="Intitulquestion">
    <w:name w:val="Intitulé question"/>
    <w:basedOn w:val="Normal"/>
    <w:uiPriority w:val="99"/>
    <w:rsid w:val="00423CDA"/>
    <w:pPr>
      <w:numPr>
        <w:numId w:val="15"/>
      </w:numPr>
      <w:tabs>
        <w:tab w:val="left" w:leader="dot" w:pos="567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MS Mincho" w:hAnsi="Times New Roman"/>
      <w:b/>
      <w:bCs/>
      <w:color w:val="000000"/>
      <w:sz w:val="20"/>
      <w:szCs w:val="20"/>
      <w:lang w:eastAsia="pt-BR" w:bidi="pt-BR"/>
    </w:rPr>
  </w:style>
  <w:style w:type="paragraph" w:styleId="Reviso">
    <w:name w:val="Revision"/>
    <w:hidden/>
    <w:uiPriority w:val="99"/>
    <w:semiHidden/>
    <w:rsid w:val="00C462AB"/>
    <w:rPr>
      <w:rFonts w:ascii="Arial" w:hAnsi="Arial" w:cs="Arial"/>
      <w:sz w:val="22"/>
      <w:szCs w:val="22"/>
      <w:lang w:eastAsia="en-US"/>
    </w:rPr>
  </w:style>
  <w:style w:type="character" w:customStyle="1" w:styleId="PargrafodaListaChar">
    <w:name w:val="Parágrafo da Lista Char"/>
    <w:aliases w:val="QuestionNumber Char,Bullet List Char,FooterText Char,Response list Char,Response options Char,numbered Char,Paragraphe de liste1 Char,Bulletr List Paragraph Char,列出段落 Char,列出段落1 Char,Listeafsnit1 Char,Parágrafo da Lista1 Char"/>
    <w:link w:val="PargrafodaLista"/>
    <w:uiPriority w:val="34"/>
    <w:rsid w:val="005F5801"/>
    <w:rPr>
      <w:lang w:val="fr-FR" w:eastAsia="ja-JP"/>
    </w:rPr>
  </w:style>
  <w:style w:type="paragraph" w:styleId="SemEspaamento">
    <w:name w:val="No Spacing"/>
    <w:uiPriority w:val="99"/>
    <w:qFormat/>
    <w:rsid w:val="00522170"/>
    <w:rPr>
      <w:rFonts w:ascii="Calibri" w:hAnsi="Calibri"/>
      <w:sz w:val="22"/>
      <w:szCs w:val="22"/>
      <w:lang w:eastAsia="en-US"/>
    </w:rPr>
  </w:style>
  <w:style w:type="character" w:customStyle="1" w:styleId="s1">
    <w:name w:val="s1"/>
    <w:rsid w:val="00E37DA0"/>
    <w:rPr>
      <w:color w:val="000000"/>
    </w:rPr>
  </w:style>
  <w:style w:type="paragraph" w:customStyle="1" w:styleId="Keith">
    <w:name w:val="Keith"/>
    <w:rsid w:val="004C5642"/>
    <w:rPr>
      <w:rFonts w:ascii="Arial" w:hAnsi="Arial"/>
      <w:lang w:val="en-US" w:eastAsia="fr-FR"/>
    </w:rPr>
  </w:style>
  <w:style w:type="table" w:styleId="TabeladeGradeClara">
    <w:name w:val="Grid Table Light"/>
    <w:basedOn w:val="Tabelanormal"/>
    <w:uiPriority w:val="40"/>
    <w:rsid w:val="00381C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i-provider">
    <w:name w:val="ui-provider"/>
    <w:basedOn w:val="Fontepargpadro"/>
    <w:rsid w:val="00774471"/>
  </w:style>
  <w:style w:type="paragraph" w:customStyle="1" w:styleId="PARA2">
    <w:name w:val="PARA2"/>
    <w:basedOn w:val="Normal"/>
    <w:rsid w:val="007C1A22"/>
    <w:pPr>
      <w:numPr>
        <w:numId w:val="49"/>
      </w:numPr>
    </w:pPr>
    <w:rPr>
      <w:rFonts w:ascii="Times New Roman" w:hAnsi="Times New Roman" w:cs="Times New Roman"/>
      <w:szCs w:val="20"/>
      <w:lang w:val="en-US"/>
    </w:rPr>
  </w:style>
  <w:style w:type="paragraph" w:customStyle="1" w:styleId="Style1">
    <w:name w:val="Style1"/>
    <w:basedOn w:val="Normal"/>
    <w:rsid w:val="007C1A22"/>
    <w:pPr>
      <w:ind w:left="720" w:hanging="720"/>
      <w:jc w:val="both"/>
    </w:pPr>
    <w:rPr>
      <w:rFonts w:ascii="Times New Roman" w:eastAsia="SimSun" w:hAnsi="Times New Roman" w:cs="Times New Roman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02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14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1781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Q'AI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2F56AF7905B2428BFF56B9DCBAD6EA" ma:contentTypeVersion="3" ma:contentTypeDescription="Crie um novo documento." ma:contentTypeScope="" ma:versionID="3d6694d3ade66693bdd4238be5b6c863">
  <xsd:schema xmlns:xsd="http://www.w3.org/2001/XMLSchema" xmlns:xs="http://www.w3.org/2001/XMLSchema" xmlns:p="http://schemas.microsoft.com/office/2006/metadata/properties" xmlns:ns2="c995f88b-78dc-4b67-b08c-152749ba15d2" targetNamespace="http://schemas.microsoft.com/office/2006/metadata/properties" ma:root="true" ma:fieldsID="8b4b4f708942106faa9cb62dd26c02d0" ns2:_="">
    <xsd:import namespace="c995f88b-78dc-4b67-b08c-152749ba1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5f88b-78dc-4b67-b08c-152749ba1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34AD1-15C4-49A5-A9CF-94A49B2336B0}"/>
</file>

<file path=customXml/itemProps2.xml><?xml version="1.0" encoding="utf-8"?>
<ds:datastoreItem xmlns:ds="http://schemas.openxmlformats.org/officeDocument/2006/customXml" ds:itemID="{82F7789D-FCAA-4F21-B6AA-94228BD86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AFF8B-7DD9-4FD8-8E89-4E9085CCB2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4FF334-006A-4CFA-9F77-F2C1C9B82B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fdbf956-1f42-4398-9ccd-2d69dfb2266f"/>
    <ds:schemaRef ds:uri="1f595927-d176-4dc4-96fb-744d2e85a7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Q'AIRE</Template>
  <TotalTime>3</TotalTime>
  <Pages>14</Pages>
  <Words>4126</Words>
  <Characters>18649</Characters>
  <Application>Microsoft Office Word</Application>
  <DocSecurity>0</DocSecurity>
  <Lines>155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48.007</vt:lpstr>
    </vt:vector>
  </TitlesOfParts>
  <Company>Conquest Reasearch</Company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48.007</dc:title>
  <dc:creator>Conquest</dc:creator>
  <cp:lastModifiedBy>Carolina Del Moro</cp:lastModifiedBy>
  <cp:revision>2</cp:revision>
  <cp:lastPrinted>2014-06-10T14:38:00Z</cp:lastPrinted>
  <dcterms:created xsi:type="dcterms:W3CDTF">2025-07-02T20:23:00Z</dcterms:created>
  <dcterms:modified xsi:type="dcterms:W3CDTF">2025-07-02T20:23:00Z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0x010100A12F56AF7905B2428BFF56B9DCBAD6EA</vt:lpwstr>
  </property>
  <property fmtid="{D5CDD505-2E9C-101B-9397-08002B2CF9AE}" pid="3" name="MSIP_Label_f43b7177-c66c-4b22-a350-7ee86f9a1e74_Enabled">
    <vt:lpwstr>true</vt:lpwstr>
  </property>
  <property fmtid="{D5CDD505-2E9C-101B-9397-08002B2CF9AE}" pid="4" name="MSIP_Label_f43b7177-c66c-4b22-a350-7ee86f9a1e74_SetDate">
    <vt:lpwstr>2023-06-09T21:46:22Z</vt:lpwstr>
  </property>
  <property fmtid="{D5CDD505-2E9C-101B-9397-08002B2CF9AE}" pid="5" name="MSIP_Label_f43b7177-c66c-4b22-a350-7ee86f9a1e74_Method">
    <vt:lpwstr>Standard</vt:lpwstr>
  </property>
  <property fmtid="{D5CDD505-2E9C-101B-9397-08002B2CF9AE}" pid="6" name="MSIP_Label_f43b7177-c66c-4b22-a350-7ee86f9a1e74_Name">
    <vt:lpwstr>C1_Internal use</vt:lpwstr>
  </property>
  <property fmtid="{D5CDD505-2E9C-101B-9397-08002B2CF9AE}" pid="7" name="MSIP_Label_f43b7177-c66c-4b22-a350-7ee86f9a1e74_SiteId">
    <vt:lpwstr>e4e1abd9-eac7-4a71-ab52-da5c998aa7ba</vt:lpwstr>
  </property>
  <property fmtid="{D5CDD505-2E9C-101B-9397-08002B2CF9AE}" pid="8" name="MSIP_Label_f43b7177-c66c-4b22-a350-7ee86f9a1e74_ActionId">
    <vt:lpwstr>2a87aa93-ac12-4c9d-bdd7-73565a509189</vt:lpwstr>
  </property>
  <property fmtid="{D5CDD505-2E9C-101B-9397-08002B2CF9AE}" pid="9" name="MSIP_Label_f43b7177-c66c-4b22-a350-7ee86f9a1e74_ContentBits">
    <vt:lpwstr>2</vt:lpwstr>
  </property>
  <property fmtid="{D5CDD505-2E9C-101B-9397-08002B2CF9AE}" pid="10" name="MediaServiceImageTags">
    <vt:lpwstr/>
  </property>
</Properties>
</file>